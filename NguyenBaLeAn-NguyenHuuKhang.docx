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6E1" w:rsidRDefault="006306E1">
      <w:pPr>
        <w:spacing w:after="160" w:line="264" w:lineRule="auto"/>
      </w:pPr>
    </w:p>
    <w:p w:rsidR="006306E1" w:rsidRPr="009D72BB" w:rsidRDefault="001C5DCF">
      <w:pPr>
        <w:pStyle w:val="a"/>
        <w:rPr>
          <w:rFonts w:ascii="Calibri" w:hAnsi="Calibri" w:cs="Microsoft New Tai Lue"/>
          <w:color w:val="FF0000"/>
          <w:sz w:val="56"/>
          <w:szCs w:val="56"/>
        </w:rPr>
      </w:pPr>
      <w:r>
        <w:rPr>
          <w:rFonts w:ascii="Calibri" w:hAnsi="Calibri" w:cs="Microsoft New Tai Lue"/>
          <w:color w:val="FF0000"/>
          <w:sz w:val="56"/>
          <w:szCs w:val="56"/>
        </w:rPr>
        <w:t>đồ án III</w:t>
      </w:r>
    </w:p>
    <w:sdt>
      <w:sdtPr>
        <w:rPr>
          <w:rFonts w:ascii="Bookman Old Style" w:hAnsi="Bookman Old Style"/>
          <w:b/>
          <w:i/>
        </w:rPr>
        <w:id w:val="1843116983"/>
        <w:placeholder>
          <w:docPart w:val="C077761BE9FA4E128B3B4A6DF8A9D46F"/>
        </w:placeholder>
        <w:dataBinding w:prefixMappings="xmlns:ns0='http://schemas.microsoft.com/office/2006/coverPageProps' " w:xpath="/ns0:CoverPageProperties[1]/ns0:CompanyAddress[1]" w:storeItemID="{55AF091B-3C7A-41E3-B477-F2FDAA23CFDA}"/>
        <w:text/>
      </w:sdtPr>
      <w:sdtEndPr/>
      <w:sdtContent>
        <w:p w:rsidR="006306E1" w:rsidRPr="009D72BB" w:rsidRDefault="00885AF3">
          <w:pPr>
            <w:pStyle w:val="a0"/>
            <w:rPr>
              <w:rFonts w:ascii="Bookman Old Style" w:hAnsi="Bookman Old Style"/>
              <w:b/>
              <w:i/>
            </w:rPr>
          </w:pPr>
          <w:r w:rsidRPr="009D72BB">
            <w:rPr>
              <w:rFonts w:ascii="Bookman Old Style" w:hAnsi="Bookman Old Style"/>
              <w:b/>
              <w:i/>
            </w:rPr>
            <w:t>Gi</w:t>
          </w:r>
          <w:r w:rsidRPr="009D72BB">
            <w:rPr>
              <w:rFonts w:ascii="Cambria" w:hAnsi="Cambria" w:cs="Cambria"/>
              <w:b/>
              <w:i/>
            </w:rPr>
            <w:t>ả</w:t>
          </w:r>
          <w:r w:rsidRPr="009D72BB">
            <w:rPr>
              <w:rFonts w:ascii="Bookman Old Style" w:hAnsi="Bookman Old Style"/>
              <w:b/>
              <w:i/>
            </w:rPr>
            <w:t>ng viên h</w:t>
          </w:r>
          <w:r w:rsidRPr="009D72BB">
            <w:rPr>
              <w:rFonts w:ascii="Cambria" w:hAnsi="Cambria" w:cs="Cambria"/>
              <w:b/>
              <w:i/>
            </w:rPr>
            <w:t>ướ</w:t>
          </w:r>
          <w:r w:rsidRPr="009D72BB">
            <w:rPr>
              <w:rFonts w:ascii="Bookman Old Style" w:hAnsi="Bookman Old Style"/>
              <w:b/>
              <w:i/>
            </w:rPr>
            <w:t>ng d</w:t>
          </w:r>
          <w:r w:rsidRPr="009D72BB">
            <w:rPr>
              <w:rFonts w:ascii="Cambria" w:hAnsi="Cambria" w:cs="Cambria"/>
              <w:b/>
              <w:i/>
            </w:rPr>
            <w:t>ẫ</w:t>
          </w:r>
          <w:r w:rsidRPr="009D72BB">
            <w:rPr>
              <w:rFonts w:ascii="Bookman Old Style" w:hAnsi="Bookman Old Style"/>
              <w:b/>
              <w:i/>
            </w:rPr>
            <w:t>n: TS.Nguy</w:t>
          </w:r>
          <w:r w:rsidRPr="009D72BB">
            <w:rPr>
              <w:rFonts w:ascii="Cambria" w:hAnsi="Cambria" w:cs="Cambria"/>
              <w:b/>
              <w:i/>
            </w:rPr>
            <w:t>ễ</w:t>
          </w:r>
          <w:r w:rsidRPr="009D72BB">
            <w:rPr>
              <w:rFonts w:ascii="Bookman Old Style" w:hAnsi="Bookman Old Style"/>
              <w:b/>
              <w:i/>
            </w:rPr>
            <w:t>n Thiên B</w:t>
          </w:r>
          <w:r w:rsidRPr="009D72BB">
            <w:rPr>
              <w:rFonts w:ascii="Cambria" w:hAnsi="Cambria" w:cs="Cambria"/>
              <w:b/>
              <w:i/>
            </w:rPr>
            <w:t>ả</w:t>
          </w:r>
          <w:r w:rsidRPr="009D72BB">
            <w:rPr>
              <w:rFonts w:ascii="Bookman Old Style" w:hAnsi="Bookman Old Style"/>
              <w:b/>
              <w:i/>
            </w:rPr>
            <w:t>o</w:t>
          </w:r>
        </w:p>
      </w:sdtContent>
    </w:sdt>
    <w:p w:rsidR="009D72BB" w:rsidRPr="009D72BB" w:rsidRDefault="00885AF3">
      <w:pPr>
        <w:pStyle w:val="a0"/>
        <w:rPr>
          <w:rFonts w:ascii="Bookman Old Style" w:hAnsi="Bookman Old Style"/>
        </w:rPr>
      </w:pPr>
      <w:r w:rsidRPr="009D72BB">
        <w:rPr>
          <w:rFonts w:ascii="Bookman Old Style" w:hAnsi="Bookman Old Style"/>
        </w:rPr>
        <w:t>Nhóm Th</w:t>
      </w:r>
      <w:r w:rsidRPr="009D72BB">
        <w:rPr>
          <w:rFonts w:ascii="Cambria" w:hAnsi="Cambria" w:cs="Cambria"/>
        </w:rPr>
        <w:t>ự</w:t>
      </w:r>
      <w:r w:rsidRPr="009D72BB">
        <w:rPr>
          <w:rFonts w:ascii="Bookman Old Style" w:hAnsi="Bookman Old Style"/>
        </w:rPr>
        <w:t>c hi</w:t>
      </w:r>
      <w:r w:rsidRPr="009D72BB">
        <w:rPr>
          <w:rFonts w:ascii="Cambria" w:hAnsi="Cambria" w:cs="Cambria"/>
        </w:rPr>
        <w:t>ệ</w:t>
      </w:r>
      <w:r w:rsidRPr="009D72BB">
        <w:rPr>
          <w:rFonts w:ascii="Bookman Old Style" w:hAnsi="Bookman Old Style"/>
        </w:rPr>
        <w:t>n:</w:t>
      </w:r>
    </w:p>
    <w:p w:rsidR="009D72BB" w:rsidRPr="009D72BB" w:rsidRDefault="00885AF3" w:rsidP="009D72BB">
      <w:pPr>
        <w:pStyle w:val="a0"/>
        <w:numPr>
          <w:ilvl w:val="0"/>
          <w:numId w:val="2"/>
        </w:numPr>
        <w:rPr>
          <w:rFonts w:ascii="Bookman Old Style" w:hAnsi="Bookman Old Style"/>
        </w:rPr>
      </w:pPr>
      <w:r w:rsidRPr="009D72BB">
        <w:rPr>
          <w:rFonts w:ascii="Bookman Old Style" w:hAnsi="Bookman Old Style"/>
        </w:rPr>
        <w:t>Nguy</w:t>
      </w:r>
      <w:r w:rsidRPr="009D72BB">
        <w:rPr>
          <w:rFonts w:ascii="Cambria" w:hAnsi="Cambria" w:cs="Cambria"/>
        </w:rPr>
        <w:t>ễ</w:t>
      </w:r>
      <w:r w:rsidRPr="009D72BB">
        <w:rPr>
          <w:rFonts w:ascii="Bookman Old Style" w:hAnsi="Bookman Old Style"/>
        </w:rPr>
        <w:t>n Bá Lê An – 15110001</w:t>
      </w:r>
    </w:p>
    <w:p w:rsidR="00885AF3" w:rsidRPr="009D72BB" w:rsidRDefault="00885AF3" w:rsidP="009D72BB">
      <w:pPr>
        <w:pStyle w:val="a0"/>
        <w:numPr>
          <w:ilvl w:val="0"/>
          <w:numId w:val="2"/>
        </w:numPr>
        <w:rPr>
          <w:rFonts w:ascii="Bookman Old Style" w:hAnsi="Bookman Old Style"/>
        </w:rPr>
      </w:pPr>
      <w:r w:rsidRPr="009D72BB">
        <w:rPr>
          <w:rFonts w:ascii="Bookman Old Style" w:hAnsi="Bookman Old Style"/>
        </w:rPr>
        <w:t>Nguy</w:t>
      </w:r>
      <w:r w:rsidRPr="009D72BB">
        <w:rPr>
          <w:rFonts w:ascii="Cambria" w:hAnsi="Cambria" w:cs="Cambria"/>
        </w:rPr>
        <w:t>ễ</w:t>
      </w:r>
      <w:r w:rsidRPr="009D72BB">
        <w:rPr>
          <w:rFonts w:ascii="Bookman Old Style" w:hAnsi="Bookman Old Style"/>
        </w:rPr>
        <w:t>n H</w:t>
      </w:r>
      <w:r w:rsidRPr="009D72BB">
        <w:rPr>
          <w:rFonts w:ascii="Cambria" w:hAnsi="Cambria" w:cs="Cambria"/>
        </w:rPr>
        <w:t>ữ</w:t>
      </w:r>
      <w:r w:rsidRPr="009D72BB">
        <w:rPr>
          <w:rFonts w:ascii="Bookman Old Style" w:hAnsi="Bookman Old Style"/>
        </w:rPr>
        <w:t>u Khang - 15110062</w:t>
      </w:r>
    </w:p>
    <w:p w:rsidR="009D72BB" w:rsidRPr="009D72BB" w:rsidRDefault="00885AF3" w:rsidP="00377B99">
      <w:pPr>
        <w:pStyle w:val="Salutation"/>
        <w:spacing w:line="240" w:lineRule="auto"/>
        <w:ind w:right="881"/>
        <w:jc w:val="center"/>
        <w:rPr>
          <w:rFonts w:ascii="Times New Roman" w:hAnsi="Times New Roman" w:cs="Times New Roman"/>
          <w:b/>
          <w:szCs w:val="28"/>
          <w:u w:val="single"/>
        </w:rPr>
      </w:pPr>
      <w:r w:rsidRPr="009D72BB">
        <w:rPr>
          <w:rFonts w:ascii="Times New Roman" w:hAnsi="Times New Roman" w:cs="Times New Roman"/>
          <w:b/>
          <w:szCs w:val="28"/>
          <w:u w:val="single"/>
        </w:rPr>
        <w:t>Đề</w:t>
      </w:r>
      <w:r w:rsidR="009D72BB" w:rsidRPr="009D72BB">
        <w:rPr>
          <w:rFonts w:ascii="Times New Roman" w:hAnsi="Times New Roman" w:cs="Times New Roman"/>
          <w:b/>
          <w:szCs w:val="28"/>
          <w:u w:val="single"/>
        </w:rPr>
        <w:t xml:space="preserve"> Tài</w:t>
      </w:r>
    </w:p>
    <w:p w:rsidR="002E13BE" w:rsidRPr="009D72BB" w:rsidRDefault="00885AF3" w:rsidP="00377B99">
      <w:pPr>
        <w:pStyle w:val="Salutation"/>
        <w:ind w:right="739"/>
        <w:jc w:val="center"/>
        <w:rPr>
          <w:rFonts w:ascii="Times New Roman" w:hAnsi="Times New Roman" w:cs="Times New Roman"/>
          <w:b/>
          <w:sz w:val="36"/>
          <w:szCs w:val="36"/>
        </w:rPr>
      </w:pPr>
      <w:r w:rsidRPr="009D72BB">
        <w:rPr>
          <w:rFonts w:ascii="Times New Roman" w:hAnsi="Times New Roman" w:cs="Times New Roman"/>
          <w:b/>
          <w:sz w:val="36"/>
          <w:szCs w:val="36"/>
        </w:rPr>
        <w:t>hybrid reward architecture for reinforcement learning</w:t>
      </w:r>
    </w:p>
    <w:p w:rsidR="006306E1" w:rsidRPr="009D72BB" w:rsidRDefault="002E13BE">
      <w:pPr>
        <w:pStyle w:val="Closing"/>
        <w:rPr>
          <w:rFonts w:ascii="Times New Roman" w:eastAsia="Microsoft YaHei UI" w:hAnsi="Times New Roman" w:cs="Times New Roman"/>
          <w:b/>
          <w:i/>
        </w:rPr>
      </w:pPr>
      <w:r w:rsidRPr="009D72BB">
        <w:rPr>
          <w:rFonts w:ascii="Times New Roman" w:eastAsia="Microsoft YaHei UI" w:hAnsi="Times New Roman" w:cs="Times New Roman"/>
          <w:b/>
          <w:i/>
        </w:rPr>
        <w:t>Bản dịch bài báo</w:t>
      </w:r>
    </w:p>
    <w:p w:rsidR="009D72BB" w:rsidRPr="009D72BB" w:rsidRDefault="009D72BB" w:rsidP="009D72BB">
      <w:pPr>
        <w:pStyle w:val="BodyText"/>
        <w:spacing w:line="80" w:lineRule="exact"/>
        <w:ind w:left="400"/>
        <w:rPr>
          <w:sz w:val="8"/>
        </w:rPr>
      </w:pPr>
      <w:r w:rsidRPr="009D72BB">
        <w:rPr>
          <w:noProof/>
          <w:position w:val="-1"/>
          <w:sz w:val="8"/>
          <w:lang w:val="en-GB" w:eastAsia="en-GB" w:bidi="ar-SA"/>
        </w:rPr>
        <mc:AlternateContent>
          <mc:Choice Requires="wpg">
            <w:drawing>
              <wp:inline distT="0" distB="0" distL="0" distR="0">
                <wp:extent cx="5029200" cy="50800"/>
                <wp:effectExtent l="31750" t="4445" r="25400" b="1905"/>
                <wp:docPr id="257" name="Group 2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258" name="Line 244"/>
                        <wps:cNvCnPr>
                          <a:cxnSpLocks noChangeShapeType="1"/>
                        </wps:cNvCnPr>
                        <wps:spPr bwMode="auto">
                          <a:xfrm>
                            <a:off x="0" y="40"/>
                            <a:ext cx="7920" cy="0"/>
                          </a:xfrm>
                          <a:prstGeom prst="line">
                            <a:avLst/>
                          </a:prstGeom>
                          <a:noFill/>
                          <a:ln w="5061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9966C34" id="Group 257" o:spid="_x0000_s1026" style="width:396pt;height:4pt;mso-position-horizontal-relative:char;mso-position-vertical-relative:line" coordsize="79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">
                <v:line id="Line 244" o:spid="_x0000_s1027" style="position:absolute;visibility:visible;mso-wrap-style:square" from="0,40" to="79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" strokeweight="1.40583mm"/>
                <w10:anchorlock/>
              </v:group>
            </w:pict>
          </mc:Fallback>
        </mc:AlternateContent>
      </w:r>
    </w:p>
    <w:p w:rsidR="009D72BB" w:rsidRPr="009D72BB" w:rsidRDefault="009D72BB" w:rsidP="009D72BB">
      <w:pPr>
        <w:pStyle w:val="BodyText"/>
        <w:spacing w:before="5"/>
        <w:rPr>
          <w:sz w:val="14"/>
        </w:rPr>
      </w:pPr>
    </w:p>
    <w:p w:rsidR="009D72BB" w:rsidRPr="009D72BB" w:rsidRDefault="009D72BB" w:rsidP="009D72BB">
      <w:pPr>
        <w:spacing w:before="114" w:line="244" w:lineRule="auto"/>
        <w:ind w:right="2151" w:firstLine="400"/>
        <w:jc w:val="center"/>
        <w:rPr>
          <w:b/>
          <w:sz w:val="34"/>
        </w:rPr>
      </w:pPr>
      <w:r w:rsidRPr="009D72BB">
        <w:rPr>
          <w:b/>
          <w:sz w:val="34"/>
        </w:rPr>
        <w:t>Kiến trúc thưởng giống lai cho sự tăng cường học tập</w:t>
      </w:r>
    </w:p>
    <w:p w:rsidR="009D72BB" w:rsidRPr="009D72BB" w:rsidRDefault="009D72BB" w:rsidP="009D72BB">
      <w:pPr>
        <w:pStyle w:val="BodyText"/>
        <w:spacing w:before="4"/>
        <w:rPr>
          <w:b/>
          <w:sz w:val="22"/>
        </w:rPr>
      </w:pPr>
      <w:r w:rsidRPr="009D72BB">
        <w:rPr>
          <w:noProof/>
          <w:lang w:val="en-GB" w:eastAsia="en-GB" w:bidi="ar-SA"/>
        </w:rPr>
        <mc:AlternateContent>
          <mc:Choice Requires="wps">
            <w:drawing>
              <wp:anchor distT="0" distB="0" distL="0" distR="0" simplePos="0" relativeHeight="251659264" behindDoc="1" locked="0" layoutInCell="1" allowOverlap="1">
                <wp:simplePos x="0" y="0"/>
                <wp:positionH relativeFrom="page">
                  <wp:posOffset>1371600</wp:posOffset>
                </wp:positionH>
                <wp:positionV relativeFrom="paragraph">
                  <wp:posOffset>194310</wp:posOffset>
                </wp:positionV>
                <wp:extent cx="5029200" cy="0"/>
                <wp:effectExtent l="9525" t="8890" r="9525" b="10160"/>
                <wp:wrapTopAndBottom/>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12649">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AF73A" id="Straight Connector 25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5.3pt" to="7in,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6dbHgIAADs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" strokeweight=".35136mm">
                <w10:wrap type="topAndBottom" anchorx="page"/>
              </v:line>
            </w:pict>
          </mc:Fallback>
        </mc:AlternateContent>
      </w:r>
    </w:p>
    <w:p w:rsidR="009D72BB" w:rsidRPr="009D72BB" w:rsidRDefault="009D72BB" w:rsidP="009D72BB">
      <w:pPr>
        <w:pStyle w:val="BodyText"/>
        <w:rPr>
          <w:b/>
        </w:rPr>
      </w:pPr>
    </w:p>
    <w:p w:rsidR="009D72BB" w:rsidRPr="009D72BB" w:rsidRDefault="009D72BB" w:rsidP="009D72BB">
      <w:pPr>
        <w:sectPr w:rsidR="009D72BB" w:rsidRPr="009D72BB" w:rsidSect="007550B2">
          <w:headerReference w:type="first" r:id="rId9"/>
          <w:pgSz w:w="12240" w:h="15840"/>
          <w:pgMar w:top="0" w:right="0" w:bottom="280" w:left="1720" w:header="720" w:footer="720" w:gutter="0"/>
          <w:cols w:space="720"/>
        </w:sectPr>
      </w:pPr>
    </w:p>
    <w:p w:rsidR="009D72BB" w:rsidRPr="009D72BB" w:rsidRDefault="009D72BB" w:rsidP="009D72BB">
      <w:pPr>
        <w:pStyle w:val="BodyText"/>
        <w:spacing w:before="4"/>
        <w:rPr>
          <w:b/>
        </w:rPr>
      </w:pPr>
    </w:p>
    <w:p w:rsidR="009D72BB" w:rsidRPr="009D72BB" w:rsidRDefault="009D72BB" w:rsidP="009D72BB">
      <w:pPr>
        <w:pStyle w:val="Heading2"/>
        <w:spacing w:before="1"/>
        <w:ind w:left="1232" w:right="35"/>
        <w:rPr>
          <w:rFonts w:ascii="Lucida Sans Unicode"/>
          <w:b w:val="0"/>
          <w:sz w:val="16"/>
          <w:szCs w:val="16"/>
        </w:rPr>
      </w:pPr>
      <w:r w:rsidRPr="009D72BB">
        <w:rPr>
          <w:sz w:val="16"/>
          <w:szCs w:val="16"/>
        </w:rPr>
        <w:t>Harm van Seijen1</w:t>
      </w:r>
    </w:p>
    <w:p w:rsidR="009D72BB" w:rsidRPr="009D72BB" w:rsidRDefault="00874769" w:rsidP="009D72BB">
      <w:pPr>
        <w:pStyle w:val="BodyText"/>
        <w:spacing w:line="224" w:lineRule="exact"/>
        <w:ind w:left="1192" w:right="35"/>
        <w:jc w:val="center"/>
        <w:rPr>
          <w:sz w:val="16"/>
          <w:szCs w:val="16"/>
        </w:rPr>
      </w:pPr>
      <w:hyperlink r:id="rId10">
        <w:r w:rsidR="009D72BB" w:rsidRPr="009D72BB">
          <w:rPr>
            <w:w w:val="110"/>
            <w:sz w:val="16"/>
            <w:szCs w:val="16"/>
          </w:rPr>
          <w:t>harm.vanseijen@microsoft.com</w:t>
        </w:r>
      </w:hyperlink>
    </w:p>
    <w:p w:rsidR="009D72BB" w:rsidRPr="009D72BB" w:rsidRDefault="009D72BB" w:rsidP="009D72BB">
      <w:pPr>
        <w:pStyle w:val="BodyText"/>
        <w:spacing w:before="4"/>
        <w:rPr>
          <w:sz w:val="16"/>
          <w:szCs w:val="16"/>
        </w:rPr>
      </w:pPr>
      <w:r w:rsidRPr="009D72BB">
        <w:rPr>
          <w:sz w:val="16"/>
          <w:szCs w:val="16"/>
        </w:rPr>
        <w:br w:type="column"/>
      </w:r>
    </w:p>
    <w:p w:rsidR="009D72BB" w:rsidRPr="009D72BB" w:rsidRDefault="009D72BB" w:rsidP="009D72BB">
      <w:pPr>
        <w:pStyle w:val="Heading2"/>
        <w:spacing w:before="1"/>
        <w:ind w:left="744" w:right="2832"/>
        <w:rPr>
          <w:rFonts w:ascii="Lucida Sans Unicode"/>
          <w:b w:val="0"/>
          <w:sz w:val="16"/>
          <w:szCs w:val="16"/>
        </w:rPr>
      </w:pPr>
      <w:r w:rsidRPr="009D72BB">
        <w:rPr>
          <w:sz w:val="16"/>
          <w:szCs w:val="16"/>
        </w:rPr>
        <w:t>Mehdi Fatemi1</w:t>
      </w:r>
    </w:p>
    <w:p w:rsidR="009D72BB" w:rsidRPr="009D72BB" w:rsidRDefault="00874769" w:rsidP="009D72BB">
      <w:pPr>
        <w:pStyle w:val="BodyText"/>
        <w:spacing w:line="224" w:lineRule="exact"/>
        <w:ind w:left="754" w:right="2832"/>
        <w:jc w:val="center"/>
        <w:rPr>
          <w:sz w:val="16"/>
          <w:szCs w:val="16"/>
        </w:rPr>
      </w:pPr>
      <w:hyperlink r:id="rId11">
        <w:r w:rsidR="009D72BB" w:rsidRPr="009D72BB">
          <w:rPr>
            <w:w w:val="115"/>
            <w:sz w:val="16"/>
            <w:szCs w:val="16"/>
          </w:rPr>
          <w:t>mehdi.fatemi@microsoft.com</w:t>
        </w:r>
      </w:hyperlink>
    </w:p>
    <w:p w:rsidR="009D72BB" w:rsidRPr="009D72BB" w:rsidRDefault="009D72BB" w:rsidP="009D72BB">
      <w:pPr>
        <w:spacing w:line="224" w:lineRule="exact"/>
        <w:jc w:val="center"/>
        <w:rPr>
          <w:sz w:val="16"/>
          <w:szCs w:val="16"/>
        </w:rPr>
        <w:sectPr w:rsidR="009D72BB" w:rsidRPr="009D72BB">
          <w:type w:val="continuous"/>
          <w:pgSz w:w="12240" w:h="15840"/>
          <w:pgMar w:top="1500" w:right="0" w:bottom="280" w:left="1720" w:header="720" w:footer="720" w:gutter="0"/>
          <w:cols w:num="2" w:space="720" w:equalWidth="0">
            <w:col w:w="4086" w:space="40"/>
            <w:col w:w="6394"/>
          </w:cols>
        </w:sectPr>
      </w:pPr>
    </w:p>
    <w:p w:rsidR="009D72BB" w:rsidRPr="009D72BB" w:rsidRDefault="009D72BB" w:rsidP="009D72BB">
      <w:pPr>
        <w:pStyle w:val="BodyText"/>
        <w:spacing w:before="10"/>
        <w:rPr>
          <w:sz w:val="16"/>
          <w:szCs w:val="16"/>
        </w:rPr>
      </w:pPr>
    </w:p>
    <w:p w:rsidR="009D72BB" w:rsidRPr="009D72BB" w:rsidRDefault="009D72BB" w:rsidP="009D72BB">
      <w:pPr>
        <w:rPr>
          <w:sz w:val="16"/>
          <w:szCs w:val="16"/>
        </w:rPr>
        <w:sectPr w:rsidR="009D72BB" w:rsidRPr="009D72BB">
          <w:type w:val="continuous"/>
          <w:pgSz w:w="12240" w:h="15840"/>
          <w:pgMar w:top="1500" w:right="0" w:bottom="280" w:left="1720" w:header="720" w:footer="720" w:gutter="0"/>
          <w:cols w:space="720"/>
        </w:sectPr>
      </w:pPr>
    </w:p>
    <w:p w:rsidR="009D72BB" w:rsidRPr="009D72BB" w:rsidRDefault="009D72BB" w:rsidP="009D72BB">
      <w:pPr>
        <w:pStyle w:val="Heading2"/>
        <w:ind w:left="1091" w:right="13"/>
        <w:rPr>
          <w:rFonts w:ascii="Lucida Sans Unicode"/>
          <w:b w:val="0"/>
          <w:sz w:val="16"/>
          <w:szCs w:val="16"/>
        </w:rPr>
      </w:pPr>
      <w:r w:rsidRPr="009D72BB">
        <w:rPr>
          <w:sz w:val="16"/>
          <w:szCs w:val="16"/>
        </w:rPr>
        <w:t>Joshua Romoff12</w:t>
      </w:r>
    </w:p>
    <w:p w:rsidR="009D72BB" w:rsidRPr="009D72BB" w:rsidRDefault="00874769" w:rsidP="009D72BB">
      <w:pPr>
        <w:pStyle w:val="BodyText"/>
        <w:spacing w:line="224" w:lineRule="exact"/>
        <w:ind w:left="1100" w:right="13"/>
        <w:jc w:val="center"/>
        <w:rPr>
          <w:sz w:val="16"/>
          <w:szCs w:val="16"/>
        </w:rPr>
      </w:pPr>
      <w:hyperlink r:id="rId12">
        <w:r w:rsidR="009D72BB" w:rsidRPr="009D72BB">
          <w:rPr>
            <w:spacing w:val="-3"/>
            <w:w w:val="120"/>
            <w:sz w:val="16"/>
            <w:szCs w:val="16"/>
          </w:rPr>
          <w:t>joshua.romoff@mail.mcgill.ca</w:t>
        </w:r>
      </w:hyperlink>
    </w:p>
    <w:p w:rsidR="009D72BB" w:rsidRPr="009D72BB" w:rsidRDefault="009D72BB" w:rsidP="009D72BB">
      <w:pPr>
        <w:pStyle w:val="Heading2"/>
        <w:ind w:left="696" w:right="2784"/>
        <w:rPr>
          <w:rFonts w:ascii="Lucida Sans Unicode"/>
          <w:b w:val="0"/>
          <w:sz w:val="16"/>
          <w:szCs w:val="16"/>
        </w:rPr>
      </w:pPr>
      <w:r w:rsidRPr="009D72BB">
        <w:rPr>
          <w:b w:val="0"/>
          <w:sz w:val="16"/>
          <w:szCs w:val="16"/>
        </w:rPr>
        <w:br w:type="column"/>
      </w:r>
      <w:r w:rsidRPr="009D72BB">
        <w:rPr>
          <w:sz w:val="16"/>
          <w:szCs w:val="16"/>
        </w:rPr>
        <w:t>Romain Laroche1</w:t>
      </w:r>
    </w:p>
    <w:p w:rsidR="009D72BB" w:rsidRPr="009D72BB" w:rsidRDefault="00874769" w:rsidP="009D72BB">
      <w:pPr>
        <w:pStyle w:val="BodyText"/>
        <w:spacing w:line="224" w:lineRule="exact"/>
        <w:ind w:left="706" w:right="2784"/>
        <w:jc w:val="center"/>
        <w:rPr>
          <w:sz w:val="16"/>
          <w:szCs w:val="16"/>
        </w:rPr>
      </w:pPr>
      <w:hyperlink r:id="rId13">
        <w:r w:rsidR="009D72BB" w:rsidRPr="009D72BB">
          <w:rPr>
            <w:w w:val="115"/>
            <w:sz w:val="16"/>
            <w:szCs w:val="16"/>
          </w:rPr>
          <w:t>romain.laroche@microsoft.com</w:t>
        </w:r>
      </w:hyperlink>
    </w:p>
    <w:p w:rsidR="009D72BB" w:rsidRPr="009D72BB" w:rsidRDefault="009D72BB" w:rsidP="009D72BB">
      <w:pPr>
        <w:spacing w:line="224" w:lineRule="exact"/>
        <w:jc w:val="center"/>
        <w:rPr>
          <w:sz w:val="16"/>
          <w:szCs w:val="16"/>
        </w:rPr>
        <w:sectPr w:rsidR="009D72BB" w:rsidRPr="009D72BB">
          <w:type w:val="continuous"/>
          <w:pgSz w:w="12240" w:h="15840"/>
          <w:pgMar w:top="1500" w:right="0" w:bottom="280" w:left="1720" w:header="720" w:footer="720" w:gutter="0"/>
          <w:cols w:num="2" w:space="720" w:equalWidth="0">
            <w:col w:w="4017" w:space="40"/>
            <w:col w:w="6463"/>
          </w:cols>
        </w:sectPr>
      </w:pPr>
    </w:p>
    <w:p w:rsidR="009D72BB" w:rsidRPr="009D72BB" w:rsidRDefault="009D72BB" w:rsidP="009D72BB">
      <w:pPr>
        <w:pStyle w:val="BodyText"/>
        <w:spacing w:before="10"/>
        <w:rPr>
          <w:sz w:val="16"/>
          <w:szCs w:val="16"/>
        </w:rPr>
      </w:pPr>
    </w:p>
    <w:p w:rsidR="009D72BB" w:rsidRPr="009D72BB" w:rsidRDefault="009D72BB" w:rsidP="009D72BB">
      <w:pPr>
        <w:rPr>
          <w:sz w:val="16"/>
          <w:szCs w:val="16"/>
        </w:rPr>
        <w:sectPr w:rsidR="009D72BB" w:rsidRPr="009D72BB">
          <w:type w:val="continuous"/>
          <w:pgSz w:w="12240" w:h="15840"/>
          <w:pgMar w:top="1500" w:right="0" w:bottom="280" w:left="1720" w:header="720" w:footer="720" w:gutter="0"/>
          <w:cols w:space="720"/>
        </w:sectPr>
      </w:pPr>
    </w:p>
    <w:p w:rsidR="009D72BB" w:rsidRPr="009D72BB" w:rsidRDefault="009D72BB" w:rsidP="009D72BB">
      <w:pPr>
        <w:pStyle w:val="Heading2"/>
        <w:ind w:left="1156" w:right="9"/>
        <w:rPr>
          <w:rFonts w:ascii="Lucida Sans Unicode"/>
          <w:b w:val="0"/>
          <w:sz w:val="16"/>
          <w:szCs w:val="16"/>
        </w:rPr>
      </w:pPr>
      <w:r w:rsidRPr="009D72BB">
        <w:rPr>
          <w:sz w:val="16"/>
          <w:szCs w:val="16"/>
        </w:rPr>
        <w:t>Tavian Barnes1</w:t>
      </w:r>
    </w:p>
    <w:p w:rsidR="009D72BB" w:rsidRPr="009D72BB" w:rsidRDefault="00874769" w:rsidP="009D72BB">
      <w:pPr>
        <w:pStyle w:val="BodyText"/>
        <w:spacing w:line="224" w:lineRule="exact"/>
        <w:ind w:left="1166" w:right="9"/>
        <w:jc w:val="center"/>
        <w:rPr>
          <w:sz w:val="16"/>
          <w:szCs w:val="16"/>
        </w:rPr>
      </w:pPr>
      <w:hyperlink r:id="rId14">
        <w:r w:rsidR="009D72BB" w:rsidRPr="009D72BB">
          <w:rPr>
            <w:w w:val="115"/>
            <w:sz w:val="16"/>
            <w:szCs w:val="16"/>
          </w:rPr>
          <w:t>tavian.barnes@microsoft.com</w:t>
        </w:r>
      </w:hyperlink>
    </w:p>
    <w:p w:rsidR="009D72BB" w:rsidRPr="009D72BB" w:rsidRDefault="009D72BB" w:rsidP="009D72BB">
      <w:pPr>
        <w:pStyle w:val="Heading2"/>
        <w:ind w:left="769" w:right="2857"/>
        <w:rPr>
          <w:rFonts w:ascii="Lucida Sans Unicode"/>
          <w:b w:val="0"/>
          <w:sz w:val="16"/>
          <w:szCs w:val="16"/>
        </w:rPr>
      </w:pPr>
      <w:r w:rsidRPr="009D72BB">
        <w:rPr>
          <w:b w:val="0"/>
          <w:sz w:val="16"/>
          <w:szCs w:val="16"/>
        </w:rPr>
        <w:br w:type="column"/>
      </w:r>
      <w:r w:rsidRPr="009D72BB">
        <w:rPr>
          <w:sz w:val="16"/>
          <w:szCs w:val="16"/>
        </w:rPr>
        <w:t>Jeffrey Tsang1</w:t>
      </w:r>
    </w:p>
    <w:p w:rsidR="009D72BB" w:rsidRPr="009D72BB" w:rsidRDefault="00874769" w:rsidP="009D72BB">
      <w:pPr>
        <w:pStyle w:val="BodyText"/>
        <w:spacing w:line="224" w:lineRule="exact"/>
        <w:ind w:left="779" w:right="2857"/>
        <w:jc w:val="center"/>
      </w:pPr>
      <w:hyperlink r:id="rId15">
        <w:r w:rsidR="009D72BB" w:rsidRPr="009D72BB">
          <w:rPr>
            <w:w w:val="120"/>
            <w:sz w:val="16"/>
            <w:szCs w:val="16"/>
          </w:rPr>
          <w:t>tsang.jeffrey@microsoft.com</w:t>
        </w:r>
      </w:hyperlink>
    </w:p>
    <w:p w:rsidR="009D72BB" w:rsidRPr="009D72BB" w:rsidRDefault="009D72BB" w:rsidP="009D72BB">
      <w:pPr>
        <w:spacing w:line="224" w:lineRule="exact"/>
        <w:jc w:val="center"/>
        <w:sectPr w:rsidR="009D72BB" w:rsidRPr="009D72BB">
          <w:type w:val="continuous"/>
          <w:pgSz w:w="12240" w:h="15840"/>
          <w:pgMar w:top="1500" w:right="0" w:bottom="280" w:left="1720" w:header="720" w:footer="720" w:gutter="0"/>
          <w:cols w:num="2" w:space="720" w:equalWidth="0">
            <w:col w:w="3982" w:space="40"/>
            <w:col w:w="6498"/>
          </w:cols>
        </w:sectPr>
      </w:pPr>
    </w:p>
    <w:p w:rsidR="009D72BB" w:rsidRPr="009D72BB" w:rsidRDefault="009D72BB" w:rsidP="009D72BB">
      <w:pPr>
        <w:pStyle w:val="BodyText"/>
      </w:pPr>
    </w:p>
    <w:p w:rsidR="009D72BB" w:rsidRPr="009D72BB" w:rsidRDefault="009D72BB" w:rsidP="009D72BB">
      <w:pPr>
        <w:pStyle w:val="BodyText"/>
        <w:spacing w:before="187" w:line="247" w:lineRule="exact"/>
        <w:ind w:left="2819"/>
      </w:pPr>
      <w:r w:rsidRPr="009D72BB">
        <w:rPr>
          <w:rFonts w:ascii="Lucida Sans Unicode"/>
          <w:position w:val="7"/>
          <w:sz w:val="14"/>
        </w:rPr>
        <w:t>1</w:t>
      </w:r>
      <w:r w:rsidRPr="009D72BB">
        <w:t>Microsoft Maluuba, Montreal, Canada</w:t>
      </w:r>
    </w:p>
    <w:p w:rsidR="009D72BB" w:rsidRPr="009D72BB" w:rsidRDefault="009D72BB" w:rsidP="009D72BB">
      <w:pPr>
        <w:pStyle w:val="BodyText"/>
        <w:spacing w:line="247" w:lineRule="exact"/>
        <w:ind w:left="2868"/>
      </w:pPr>
      <w:r w:rsidRPr="009D72BB">
        <w:rPr>
          <w:rFonts w:ascii="Lucida Sans Unicode"/>
          <w:position w:val="7"/>
          <w:sz w:val="14"/>
        </w:rPr>
        <w:t>2</w:t>
      </w:r>
      <w:r w:rsidRPr="009D72BB">
        <w:t>McGill University, Montreal, Canada</w:t>
      </w:r>
    </w:p>
    <w:p w:rsidR="009D72BB" w:rsidRPr="009D72BB" w:rsidRDefault="009D72BB" w:rsidP="009D72BB">
      <w:pPr>
        <w:pStyle w:val="BodyText"/>
        <w:rPr>
          <w:sz w:val="24"/>
        </w:rPr>
      </w:pPr>
    </w:p>
    <w:p w:rsidR="009D72BB" w:rsidRPr="009D72BB" w:rsidRDefault="009D72BB" w:rsidP="009D72BB">
      <w:pPr>
        <w:pStyle w:val="BodyText"/>
        <w:spacing w:before="4"/>
        <w:rPr>
          <w:sz w:val="24"/>
        </w:rPr>
      </w:pPr>
    </w:p>
    <w:p w:rsidR="009D72BB" w:rsidRPr="009D72BB" w:rsidRDefault="009D72BB" w:rsidP="009D72BB">
      <w:pPr>
        <w:pStyle w:val="Heading1"/>
        <w:ind w:left="1" w:right="1718"/>
        <w:jc w:val="center"/>
        <w:rPr>
          <w:rFonts w:ascii="Arial Unicode MS" w:eastAsia="Arial Unicode MS" w:hAnsi="Arial Unicode MS" w:cs="Arial Unicode MS"/>
          <w:color w:val="000000" w:themeColor="text1"/>
        </w:rPr>
      </w:pPr>
      <w:r w:rsidRPr="009D72BB">
        <w:rPr>
          <w:rFonts w:ascii="Arial Unicode MS" w:eastAsia="Arial Unicode MS" w:hAnsi="Arial Unicode MS" w:cs="Arial Unicode MS"/>
          <w:color w:val="000000" w:themeColor="text1"/>
        </w:rPr>
        <w:t>Tóm tắt</w:t>
      </w:r>
    </w:p>
    <w:p w:rsidR="009D72BB" w:rsidRPr="009D72BB" w:rsidRDefault="009D72BB" w:rsidP="009D72BB">
      <w:pPr>
        <w:pStyle w:val="BodyText"/>
        <w:spacing w:before="241" w:line="228" w:lineRule="auto"/>
        <w:ind w:left="1418" w:right="2840"/>
        <w:jc w:val="both"/>
        <w:rPr>
          <w:i/>
        </w:rPr>
      </w:pPr>
      <w:r w:rsidRPr="009D72BB">
        <w:rPr>
          <w:i/>
        </w:rPr>
        <w:t>Một trong những thách thức chính trong tăng cường học tập (RL) là tổng quát. Trong phương pháp RL sâu điển hình này được thực hiện bằng xấp xỉ hàm giá trị tối ưu với một đại diện thấp chiều sử dụng một mạng lưới sâu. Trong khi phương pháp này hoạt động tốt trong nhiều lĩnh vực, trong các lĩnh vực nơi mà các chức năng giá trị tối ưu không thể dễ dàng được giảm đến một đại diện thấp chiều, học tập có thể rất chậm và không ổn định. Bài viết này góp phần hướng tới việc giải quyết các lĩnh vực đầy thử thách như vậy, bằng cách đề xuất một phương pháp mới, được gọi là Kiến trúc thưởng lai (HRA). HRA mất như là đầu vào một chức năng phần thưởng bị phân hủy và học một hàm giá trị riêng biệt cho mỗi chức năng thưởng thành phần. Bởi vì mỗi thành phần thường chỉ phụ thuộc vào một tập hợp con của tất cả các tính năng, chức năng giá trị tương ứng có thể xấp xỉ dễ dàng hơn bằng một đại diện thấp chiều, tạo điều kiện cho học tập hiệu quả hơn. Chúng tôi chứng minh HRA trên một món đồ chơi-vấn đề và các trò chơi Atari  Ms.Pac-Man, nơi HRA đạt hiệu suất trên con người.</w:t>
      </w:r>
    </w:p>
    <w:p w:rsidR="009D72BB" w:rsidRPr="009D72BB" w:rsidRDefault="009D72BB" w:rsidP="009D72BB">
      <w:pPr>
        <w:pStyle w:val="BodyText"/>
        <w:spacing w:before="6"/>
        <w:rPr>
          <w:sz w:val="34"/>
        </w:rPr>
      </w:pPr>
    </w:p>
    <w:p w:rsidR="009D72BB" w:rsidRDefault="009D72BB" w:rsidP="009D72BB">
      <w:pPr>
        <w:pStyle w:val="Heading1"/>
        <w:keepNext w:val="0"/>
        <w:keepLines w:val="0"/>
        <w:widowControl w:val="0"/>
        <w:numPr>
          <w:ilvl w:val="0"/>
          <w:numId w:val="4"/>
        </w:numPr>
        <w:tabs>
          <w:tab w:val="left" w:pos="798"/>
          <w:tab w:val="left" w:pos="799"/>
        </w:tabs>
        <w:autoSpaceDE w:val="0"/>
        <w:autoSpaceDN w:val="0"/>
        <w:spacing w:before="1" w:line="240" w:lineRule="auto"/>
        <w:rPr>
          <w:rFonts w:ascii="Arial Unicode MS" w:eastAsia="Arial Unicode MS" w:hAnsi="Arial Unicode MS" w:cs="Arial Unicode MS"/>
          <w:b/>
          <w:color w:val="000000" w:themeColor="text1"/>
        </w:rPr>
      </w:pPr>
      <w:bookmarkStart w:id="0" w:name="Introduction"/>
      <w:bookmarkEnd w:id="0"/>
      <w:r w:rsidRPr="009D72BB">
        <w:rPr>
          <w:rFonts w:ascii="Arial Unicode MS" w:eastAsia="Arial Unicode MS" w:hAnsi="Arial Unicode MS" w:cs="Arial Unicode MS"/>
          <w:b/>
          <w:color w:val="000000" w:themeColor="text1"/>
        </w:rPr>
        <w:t>Giới thiệu</w:t>
      </w:r>
    </w:p>
    <w:p w:rsidR="00DB7128" w:rsidRPr="00DB7128" w:rsidRDefault="00DB7128" w:rsidP="00DB7128"/>
    <w:p w:rsidR="009D72BB" w:rsidRDefault="009D72BB" w:rsidP="00412F83">
      <w:pPr>
        <w:pStyle w:val="BodyText"/>
        <w:spacing w:line="276" w:lineRule="auto"/>
        <w:ind w:left="709" w:right="548" w:firstLine="450"/>
        <w:jc w:val="both"/>
      </w:pPr>
      <w:r w:rsidRPr="009D72BB">
        <w:t xml:space="preserve">Trong tăng cường học tập (RL) </w:t>
      </w:r>
      <w:hyperlink w:anchor="_bookmark33" w:history="1">
        <w:r w:rsidRPr="009D72BB">
          <w:t xml:space="preserve">(Sutton &amp; Barto, </w:t>
        </w:r>
      </w:hyperlink>
      <w:hyperlink w:anchor="_bookmark33" w:history="1">
        <w:r w:rsidRPr="009D72BB">
          <w:t xml:space="preserve">năm 1998; </w:t>
        </w:r>
      </w:hyperlink>
      <w:hyperlink w:anchor="_bookmark36" w:history="1">
        <w:r w:rsidRPr="009D72BB">
          <w:t xml:space="preserve">Szepesvári, </w:t>
        </w:r>
      </w:hyperlink>
      <w:hyperlink w:anchor="_bookmark36" w:history="1">
        <w:r w:rsidRPr="009D72BB">
          <w:t>2009),</w:t>
        </w:r>
      </w:hyperlink>
      <w:r w:rsidRPr="009D72BB">
        <w:t>mục đích là để tìm một chính sách hành vi nhằm tối đa hóa sự trở lại-tổng chiết khấu thưởng nhận được hơn thời gian một cách hướng dữ liệu. Một trong những thách thức chính của RL là để mở rộng các phương pháp như vậy mà họ có thể được áp dụng cho lớn, các vấn đề thực tế. Bởi vì không gian trạng thái của vấn đề như vậy thường là lớn, tổng quát mạnh mẽ là cần thiết để học hỏi một chính sách tốt hiệu quả.</w:t>
      </w:r>
    </w:p>
    <w:p w:rsidR="009D72BB" w:rsidRPr="009D72BB" w:rsidRDefault="009D72BB" w:rsidP="00DB7128">
      <w:pPr>
        <w:pStyle w:val="BodyText"/>
        <w:spacing w:line="276" w:lineRule="auto"/>
        <w:ind w:left="709"/>
        <w:jc w:val="both"/>
      </w:pPr>
    </w:p>
    <w:p w:rsidR="006306E1" w:rsidRDefault="00874769" w:rsidP="00412F83">
      <w:pPr>
        <w:pStyle w:val="BodyText"/>
        <w:spacing w:line="276" w:lineRule="auto"/>
        <w:ind w:left="709" w:right="548" w:firstLine="450"/>
        <w:jc w:val="both"/>
      </w:pPr>
      <w:hyperlink w:anchor="_bookmark23" w:history="1">
        <w:r w:rsidR="009D72BB" w:rsidRPr="009D72BB">
          <w:t xml:space="preserve">Mnih et al. </w:t>
        </w:r>
      </w:hyperlink>
      <w:hyperlink w:anchor="_bookmark23" w:history="1">
        <w:r w:rsidR="009D72BB" w:rsidRPr="009D72BB">
          <w:t xml:space="preserve">(2015) </w:t>
        </w:r>
      </w:hyperlink>
      <w:r w:rsidR="009D72BB" w:rsidRPr="009D72BB">
        <w:t>đạt được một bước đột phá lớn trong lĩnh vực này: bằng cách kết hợp các kỹ thuật RL tiêu chuẩn với các mạng thần kinh sâu, họ đạt được hiệu suất cao hơn con người trên một số lượng lớn các trò chơi Atari 2600, bằng cách học một chính sách từ pixel. Các đặc tính khái quát của Deep Q-Networks họ phương pháp (DQN) được thực hiện bằng xấp xỉ hàm giá trị tối ưu. Một chức năng giá trị đóng một vai trò quan trọng trong việc RL, bởi vì nó dự báo lợi nhuận kỳ vọng, lạnh trên một cặp bang hoặc tiểu bang-action. Khi hàm giá trị tối ưu được biết đến, một chính sách tối ưu có thể được bắt nguồn bằng cách hành động tham lam đối với nó với. Bằng cách mô hình hóa các ước tính hiện tại của hàm giá trị tối ưu với một mạng lưới thần kinh sâu, DQN thực hiện một sự tổng quát mạnh vào chức năng giá trị, và do đó về chính sách.</w:t>
      </w:r>
    </w:p>
    <w:p w:rsidR="009D72BB" w:rsidRDefault="009D72BB" w:rsidP="00DB7128">
      <w:pPr>
        <w:pStyle w:val="BodyText"/>
        <w:spacing w:line="276" w:lineRule="auto"/>
        <w:ind w:left="709"/>
        <w:jc w:val="both"/>
      </w:pPr>
    </w:p>
    <w:p w:rsidR="009D72BB" w:rsidRPr="009D72BB" w:rsidRDefault="009D72BB" w:rsidP="00DB7128">
      <w:pPr>
        <w:pStyle w:val="BodyText"/>
        <w:spacing w:before="82" w:line="276" w:lineRule="auto"/>
        <w:ind w:left="711" w:right="735" w:firstLine="448"/>
        <w:jc w:val="both"/>
      </w:pPr>
      <w:r w:rsidRPr="009D72BB">
        <w:t xml:space="preserve">Các hành vi tổng quát của DQN đạt được bằng cách quy tắc trên mô hình cho hàm giá trị tối ưu. Tuy nhiên, nếu hàm giá trị tối ưu là rất phức tạp, sau đó học một đại diện thấp chiều chính xác có thể là một thách thức hay thậm chí là không thể. Vì vậy, khi các chức năng giá trị tối ưu không thể dễ dàng được giảm đến một đại diện thấp chiều, chúng tôi tranh luận để áp dụng một hình thức bổ sung của quy tắc về phía mục tiêu. Cụ thể, chúng tôi đề xuất để thay thế chức năng giá trị tối ưu là mục tiêu cho đào </w:t>
      </w:r>
      <w:r w:rsidRPr="009D72BB">
        <w:lastRenderedPageBreak/>
        <w:t>tạo với một chức năng giá trị thay thế đó là dễ dàng hơn để tìm hiểu, nhưng vẫn mang lại một không tối ưu chính sách hợp lý-nhưng nói chung, khi hành động tham lam đối với nó với.</w:t>
      </w:r>
    </w:p>
    <w:p w:rsidR="009D72BB" w:rsidRPr="009D72BB" w:rsidRDefault="009D72BB" w:rsidP="00DB7128">
      <w:pPr>
        <w:pStyle w:val="BodyText"/>
        <w:spacing w:before="107" w:line="276" w:lineRule="auto"/>
        <w:ind w:left="709" w:right="735" w:firstLine="450"/>
        <w:jc w:val="both"/>
      </w:pPr>
      <w:r w:rsidRPr="009D72BB">
        <w:t>Các quan sát chính đằng sau quy tắc về chức năng mục tiêu là hai chức năng giá trị rất khác nhau có thể dẫn đến việc chính sách tương tự khi một đại lý đóng vai trò tham lam đối với họ. Cùng lúc đó, một số chức năng giá trị được dễ dàng hơn để tìm hiểu hơn những người khác. Động lực nội tại</w:t>
      </w:r>
      <w:hyperlink w:anchor="_bookmark32" w:history="1">
        <w:r w:rsidRPr="009D72BB">
          <w:t>(Bia đen</w:t>
        </w:r>
      </w:hyperlink>
      <w:r w:rsidRPr="009D72BB">
        <w:t xml:space="preserve">  </w:t>
      </w:r>
      <w:hyperlink w:anchor="_bookmark32" w:history="1">
        <w:r w:rsidRPr="009D72BB">
          <w:t xml:space="preserve">et al., </w:t>
        </w:r>
      </w:hyperlink>
      <w:hyperlink w:anchor="_bookmark32" w:history="1">
        <w:r w:rsidRPr="009D72BB">
          <w:t xml:space="preserve">năm 2005; </w:t>
        </w:r>
      </w:hyperlink>
      <w:hyperlink w:anchor="_bookmark30" w:history="1">
        <w:r w:rsidRPr="009D72BB">
          <w:t xml:space="preserve">Schmidhuber, </w:t>
        </w:r>
      </w:hyperlink>
      <w:hyperlink w:anchor="_bookmark30" w:history="1">
        <w:r w:rsidRPr="009D72BB">
          <w:t xml:space="preserve">2010) </w:t>
        </w:r>
      </w:hyperlink>
      <w:r w:rsidRPr="009D72BB">
        <w:t>sử dụng quan sát này để cải thiện việc học trong các lĩnh vực thưa thớt-khen thưởng, bằng cách thêm một tín hiệu thưởng nội tại miền cụ thể để phần thưởng đến từ môi trường. Khi chức năng thưởng nội tại được tiềm năng dựa trên, tối ưu của chính sách kết quả được duy trì</w:t>
      </w:r>
      <w:hyperlink w:anchor="_bookmark26" w:history="1">
        <w:r w:rsidRPr="009D72BB">
          <w:t xml:space="preserve">(Ng et al., </w:t>
        </w:r>
      </w:hyperlink>
      <w:hyperlink w:anchor="_bookmark26" w:history="1">
        <w:r w:rsidRPr="009D72BB">
          <w:t xml:space="preserve">1999). </w:t>
        </w:r>
      </w:hyperlink>
      <w:r w:rsidRPr="009D72BB">
        <w:t>Trong trường hợp của chúng tôi, chúng tôi đặt mục tiêu cho các chức năng giá trị đơn giản hơn đó là dễ dàng hơn để đại diện cho cơ quan đại diện thấp chiều.</w:t>
      </w:r>
    </w:p>
    <w:p w:rsidR="009D72BB" w:rsidRPr="009D72BB" w:rsidRDefault="007550B2" w:rsidP="00DB7128">
      <w:pPr>
        <w:pStyle w:val="BodyText"/>
        <w:spacing w:before="113" w:line="276" w:lineRule="auto"/>
        <w:ind w:left="716" w:right="735" w:firstLine="702"/>
        <w:jc w:val="both"/>
      </w:pPr>
      <w:r>
        <w:t>C</w:t>
      </w:r>
      <w:r w:rsidR="009D72BB" w:rsidRPr="009D72BB">
        <w:t>hiến lược chính của chúng tôi cho xây dựng một chức năng giá trị dễ dàng để tìm hiểu là để phân hủy các chức năng phần thưởng của môi trường vào các chức năng phần thưởng n khác nhau. Mỗi trong số họ được gán một tác nhân tăng cường học tập riêng biệt. Tương tự như các kiến ​​trúc Horde</w:t>
      </w:r>
      <w:hyperlink w:anchor="_bookmark34" w:history="1">
        <w:r w:rsidR="009D72BB" w:rsidRPr="009D72BB">
          <w:t xml:space="preserve">(Sutton et al., </w:t>
        </w:r>
      </w:hyperlink>
      <w:hyperlink w:anchor="_bookmark34" w:history="1">
        <w:r w:rsidR="009D72BB" w:rsidRPr="009D72BB">
          <w:t xml:space="preserve">2011), </w:t>
        </w:r>
      </w:hyperlink>
      <w:r w:rsidR="009D72BB" w:rsidRPr="009D72BB">
        <w:t>tất cả các thuốc này có thể học song song trên dãy cùng một mẫu bằng cách sử dụng off-chính sách học tập. Mỗi đại lý cho hành động giá trị của nó trong tình trạng hiện thời đến một thập dữ liệu, trong đó kết hợp chúng thành một giá trị duy nhất cho mỗi hành động. Các hành động hiện tại được chọn dựa trên các giá trị tổng hợp.</w:t>
      </w:r>
    </w:p>
    <w:p w:rsidR="009D72BB" w:rsidRDefault="007550B2" w:rsidP="00DB7128">
      <w:pPr>
        <w:pStyle w:val="BodyText"/>
        <w:spacing w:line="276" w:lineRule="auto"/>
        <w:ind w:left="709" w:right="593" w:firstLine="709"/>
        <w:jc w:val="both"/>
      </w:pPr>
      <w:r>
        <w:rPr>
          <w:spacing w:val="-8"/>
        </w:rPr>
        <w:t>C</w:t>
      </w:r>
      <w:r w:rsidR="009D72BB" w:rsidRPr="009D72BB">
        <w:rPr>
          <w:spacing w:val="-8"/>
        </w:rPr>
        <w:t xml:space="preserve">húng tôi </w:t>
      </w:r>
      <w:r w:rsidR="009D72BB" w:rsidRPr="009D72BB">
        <w:t xml:space="preserve">kiểm tra cách tiếp cận của chúng tôi trên hai lĩnh vực: một món đồ chơi-vấn đề, nơi một đại lý phải ăn 5 loại trái cây nằm một cách ngẫu nhiên, và bà Pac-Man, một trong những trò chơi khó khăn từ tập ALE chuẩn </w:t>
      </w:r>
      <w:hyperlink w:anchor="_bookmark17" w:history="1">
        <w:r w:rsidR="009D72BB" w:rsidRPr="009D72BB">
          <w:t>(Bellemare et al.,</w:t>
        </w:r>
      </w:hyperlink>
      <w:r w:rsidR="009D72BB" w:rsidRPr="009D72BB">
        <w:t xml:space="preserve"> </w:t>
      </w:r>
      <w:hyperlink w:anchor="_bookmark17" w:history="1">
        <w:r w:rsidR="009D72BB" w:rsidRPr="009D72BB">
          <w:t>2013).</w:t>
        </w:r>
      </w:hyperlink>
    </w:p>
    <w:p w:rsidR="00DB7128" w:rsidRDefault="00DB7128" w:rsidP="00DB7128">
      <w:pPr>
        <w:pStyle w:val="BodyText"/>
        <w:spacing w:line="276" w:lineRule="auto"/>
        <w:ind w:left="709" w:right="593" w:firstLine="709"/>
        <w:jc w:val="both"/>
      </w:pPr>
    </w:p>
    <w:p w:rsidR="00DB7128" w:rsidRDefault="00DB7128" w:rsidP="00DB7128">
      <w:pPr>
        <w:pStyle w:val="BodyText"/>
        <w:spacing w:line="276" w:lineRule="auto"/>
        <w:ind w:left="709" w:right="593" w:firstLine="709"/>
        <w:jc w:val="both"/>
      </w:pPr>
    </w:p>
    <w:p w:rsidR="00DB7128" w:rsidRDefault="00DB7128" w:rsidP="00DB7128">
      <w:pPr>
        <w:pStyle w:val="Heading1"/>
        <w:keepNext w:val="0"/>
        <w:keepLines w:val="0"/>
        <w:widowControl w:val="0"/>
        <w:numPr>
          <w:ilvl w:val="0"/>
          <w:numId w:val="4"/>
        </w:numPr>
        <w:tabs>
          <w:tab w:val="left" w:pos="799"/>
        </w:tabs>
        <w:autoSpaceDE w:val="0"/>
        <w:autoSpaceDN w:val="0"/>
        <w:spacing w:before="1" w:line="240" w:lineRule="auto"/>
        <w:jc w:val="both"/>
        <w:rPr>
          <w:rFonts w:ascii="Arial Unicode MS" w:eastAsia="Arial Unicode MS" w:hAnsi="Arial Unicode MS" w:cs="Arial Unicode MS"/>
          <w:b/>
          <w:color w:val="000000" w:themeColor="text1"/>
        </w:rPr>
      </w:pPr>
      <w:r w:rsidRPr="00DB7128">
        <w:rPr>
          <w:rFonts w:ascii="Arial Unicode MS" w:eastAsia="Arial Unicode MS" w:hAnsi="Arial Unicode MS" w:cs="Arial Unicode MS"/>
          <w:b/>
          <w:color w:val="000000" w:themeColor="text1"/>
        </w:rPr>
        <w:t>Công việc có liên quan</w:t>
      </w:r>
    </w:p>
    <w:p w:rsidR="00DB7128" w:rsidRPr="00DB7128" w:rsidRDefault="00DB7128" w:rsidP="00DB7128"/>
    <w:p w:rsidR="00DB7128" w:rsidRPr="00DB7128" w:rsidRDefault="00DB7128" w:rsidP="00DB7128">
      <w:pPr>
        <w:pStyle w:val="BodyText"/>
        <w:spacing w:before="1" w:line="276" w:lineRule="auto"/>
        <w:ind w:left="709" w:right="593" w:firstLine="277"/>
        <w:jc w:val="both"/>
      </w:pPr>
      <w:r>
        <w:t>P</w:t>
      </w:r>
      <w:r w:rsidRPr="00DB7128">
        <w:t xml:space="preserve">hương pháp HRA của chúng tôi xây dựng dựa trên kiến ​​trúc Horde </w:t>
      </w:r>
      <w:hyperlink w:anchor="_bookmark34" w:history="1">
        <w:r w:rsidRPr="00DB7128">
          <w:t xml:space="preserve">(Sutton et al., </w:t>
        </w:r>
      </w:hyperlink>
      <w:hyperlink w:anchor="_bookmark34" w:history="1">
        <w:r w:rsidRPr="00DB7128">
          <w:t xml:space="preserve">2011). </w:t>
        </w:r>
      </w:hyperlink>
      <w:r w:rsidRPr="00DB7128">
        <w:t>Kiến trúc Horde bao gồm một số lượng lớn các 'quỷ' mà học song song thông qua học tập off-chính sách. Mỗi con quỷ huấn luyện một hàm giá trị chung riêng biệt (GVF) dựa trên chính sách và giả thưởng chức năng riêng của mình. Một giả thưởng có thể được bất kỳ tín hiệu dựa trên tính năng mã hóa thông tin hữu ích. Kiến trúc Horde là tập trung vào việc xây dựng kiến ​​thức tổng quát về thế giới, được mã hóa thông qua một số lượng lớn các GVFs. HRA focusses về đào tạo các thành phần riêng biệt của hàm môi trường khen thưởng, để học hiệu quả hơn một chính sách kiểm soát. UVFA</w:t>
      </w:r>
      <w:hyperlink w:anchor="_bookmark29" w:history="1">
        <w:r w:rsidRPr="00DB7128">
          <w:t xml:space="preserve">(Schaul et al., </w:t>
        </w:r>
      </w:hyperlink>
      <w:hyperlink w:anchor="_bookmark29" w:history="1">
        <w:r w:rsidRPr="00DB7128">
          <w:t xml:space="preserve">2015) </w:t>
        </w:r>
      </w:hyperlink>
      <w:r w:rsidRPr="00DB7128">
        <w:t>được xây dựng trên Horde là tốt, nhưng mở rộng nó dọc theo một hướng khác. UVFA phép khái quát qua các nhiệm vụ khác nhau / mục tiêu. Nó không giải quyết như thế nào để giải quyết một nhiệm vụ phức tạp duy nhất, đó là trọng tâm của HRA.</w:t>
      </w:r>
    </w:p>
    <w:p w:rsidR="00DB7128" w:rsidRPr="00DB7128" w:rsidRDefault="00DB7128" w:rsidP="00DB7128">
      <w:pPr>
        <w:pStyle w:val="BodyText"/>
        <w:spacing w:before="107" w:line="276" w:lineRule="auto"/>
        <w:ind w:left="709" w:right="593" w:firstLine="277"/>
        <w:jc w:val="both"/>
      </w:pPr>
      <w:r w:rsidRPr="00DB7128">
        <w:t xml:space="preserve">Học đối với nhiều chức năng thưởng với cũng là một chủ đề học tập đa mục tiêu </w:t>
      </w:r>
      <w:hyperlink w:anchor="_bookmark27" w:history="1">
        <w:r w:rsidRPr="00DB7128">
          <w:t>(Roijers</w:t>
        </w:r>
      </w:hyperlink>
      <w:r w:rsidRPr="00DB7128">
        <w:t xml:space="preserve"> </w:t>
      </w:r>
      <w:hyperlink w:anchor="_bookmark27" w:history="1">
        <w:r w:rsidRPr="00DB7128">
          <w:t xml:space="preserve">et al., </w:t>
        </w:r>
      </w:hyperlink>
      <w:hyperlink w:anchor="_bookmark27" w:history="1">
        <w:r w:rsidRPr="00DB7128">
          <w:t xml:space="preserve">2013). </w:t>
        </w:r>
      </w:hyperlink>
      <w:r w:rsidRPr="00DB7128">
        <w:t>Vì vậy, cách khác, HRA có thể được xem như là áp dụng học tập đa mục tiêu để học hiệu quả hơn chính sách đối với một chức năng phần thưởng duy nhất.</w:t>
      </w:r>
    </w:p>
    <w:p w:rsidR="00DB7128" w:rsidRDefault="00DB7128" w:rsidP="00DB7128">
      <w:pPr>
        <w:pStyle w:val="BodyText"/>
        <w:spacing w:before="108" w:line="276" w:lineRule="auto"/>
        <w:ind w:left="709" w:right="593" w:firstLine="277"/>
        <w:jc w:val="both"/>
      </w:pPr>
      <w:r>
        <w:t>C</w:t>
      </w:r>
      <w:r w:rsidRPr="00DB7128">
        <w:t xml:space="preserve">hức năng thưởng phân hủy đã được nghiên cứu trong người khác bằng cách </w:t>
      </w:r>
      <w:hyperlink w:anchor="_bookmark28" w:history="1">
        <w:r w:rsidRPr="00DB7128">
          <w:t xml:space="preserve">Russell &amp; Zimdar </w:t>
        </w:r>
      </w:hyperlink>
      <w:hyperlink w:anchor="_bookmark28" w:history="1">
        <w:r w:rsidRPr="00DB7128">
          <w:t xml:space="preserve">(2003) </w:t>
        </w:r>
      </w:hyperlink>
      <w:r w:rsidRPr="00DB7128">
        <w:t xml:space="preserve">và </w:t>
      </w:r>
      <w:hyperlink w:anchor="_bookmark31" w:history="1">
        <w:r w:rsidRPr="00DB7128">
          <w:t xml:space="preserve">Sprague &amp; Ballard </w:t>
        </w:r>
      </w:hyperlink>
      <w:hyperlink w:anchor="_bookmark31" w:history="1">
        <w:r w:rsidRPr="00DB7128">
          <w:t xml:space="preserve">(2003). </w:t>
        </w:r>
      </w:hyperlink>
      <w:r w:rsidRPr="00DB7128">
        <w:t>công việc trước đây focusses về chiến lược mà đạt được hành vi tối ưu. công việc của chúng tôi là nhằm mục đích cải thiện học tập hiệu quả bằng cách sử dụng chức năng giá trị đơn giản và thư giãn yêu cầu tối ưu.</w:t>
      </w:r>
    </w:p>
    <w:p w:rsidR="00DB7128" w:rsidRPr="00DB7128" w:rsidRDefault="00DB7128" w:rsidP="00DB7128">
      <w:pPr>
        <w:pStyle w:val="BodyText"/>
        <w:spacing w:before="108" w:line="276" w:lineRule="auto"/>
        <w:ind w:left="709" w:right="593" w:firstLine="277"/>
        <w:jc w:val="both"/>
      </w:pPr>
    </w:p>
    <w:p w:rsidR="00DB7128" w:rsidRDefault="00DB7128" w:rsidP="00DB7128">
      <w:pPr>
        <w:pStyle w:val="BodyText"/>
        <w:spacing w:line="276" w:lineRule="auto"/>
        <w:ind w:left="709" w:right="451" w:firstLine="277"/>
        <w:jc w:val="both"/>
      </w:pPr>
      <w:r w:rsidRPr="00DB7128">
        <w:t xml:space="preserve">Ngoài ra còn có điểm tương đồng giữa HRA và Unreal </w:t>
      </w:r>
      <w:hyperlink w:anchor="_bookmark21" w:history="1">
        <w:r w:rsidRPr="00DB7128">
          <w:t xml:space="preserve">(Jaderberg et al., </w:t>
        </w:r>
      </w:hyperlink>
      <w:hyperlink w:anchor="_bookmark21" w:history="1">
        <w:r w:rsidRPr="00DB7128">
          <w:t xml:space="preserve">2017). </w:t>
        </w:r>
      </w:hyperlink>
      <w:r w:rsidRPr="00DB7128">
        <w:t xml:space="preserve">Đáng chú ý, cả hai giải quyết nhiều vấn đề nhỏ hơn để giải quyết một vấn đề khó khăn. Tuy nhiên, hai kiến ​​trúc khác nhau về hoạt động của họ, cũng như các loại thách thức họ giải quyết. Unreal là một kỹ thuật làm tăng đại diện học tập trong các tình huống khó khăn. Nó như vậy bằng cách sử dụng các công việc phụ trợ để giúp đào tạo các lớp cấp dưới của một mạng lưới thần kinh sâu. Một ví dụ về một kịch bản học tập representation- thách thức đó </w:t>
      </w:r>
      <w:r w:rsidRPr="00DB7128">
        <w:lastRenderedPageBreak/>
        <w:t xml:space="preserve">được học tập để điều hướng trong lĩnh vực 3D Labyrinth. Về các trò chơi Atari, đạt được hiệu suất báo cáo của Unreal là tối thiểu, cho thấy rằng các tiêu chuẩn kiến ​​trúc RL sâu là đủ mạnh mẽ để trích xuất các đại diện có liên quan. Ngược lại, các kiến ​​trúc HRA phá vỡ một nhiệm vụ thành từng miếng nhỏ. nhiều nhiệm vụ nhỏ hơn của HRA không không có giám sát; họ là những công việc có liên quan trực tiếp đến nhiệm vụ chính. Hơn nữa, trong khi Unreal vốn là một kỹ thuật RL sâu, HRA là thuyết bất khả tri đến các loại xấp xỉ chức năng sử dụng. </w:t>
      </w:r>
      <w:r>
        <w:t>Nó có thể được kết hợp sâu với mạng thần kinh, nhưng nó cũng làm việc với chính xác, cơ quan đại diện bảng. HRA rất hữu ích cho các tên miền nơi có một đại diện chất lượng cao là không đủ để giải quyết nhiệm vụ một cách hiệu quả.</w:t>
      </w:r>
    </w:p>
    <w:p w:rsidR="00DB7128" w:rsidRDefault="00DB7128" w:rsidP="00DB7128">
      <w:pPr>
        <w:pStyle w:val="BodyText"/>
        <w:spacing w:line="276" w:lineRule="auto"/>
        <w:ind w:left="709" w:right="451" w:firstLine="277"/>
        <w:jc w:val="both"/>
      </w:pPr>
    </w:p>
    <w:p w:rsidR="00DB7128" w:rsidRDefault="00D804A0" w:rsidP="00D804A0">
      <w:pPr>
        <w:pStyle w:val="BodyText"/>
        <w:spacing w:before="109" w:line="276" w:lineRule="auto"/>
        <w:ind w:left="709" w:right="451" w:firstLine="277"/>
        <w:jc w:val="both"/>
      </w:pPr>
      <w:r>
        <w:t>C</w:t>
      </w:r>
      <w:r w:rsidR="00DB7128">
        <w:t xml:space="preserve">ách tiếp cận hướng đối tượng Diuk của </w:t>
      </w:r>
      <w:hyperlink w:anchor="_bookmark18" w:history="1">
        <w:r w:rsidR="00DB7128">
          <w:t xml:space="preserve">(Diuk et al., </w:t>
        </w:r>
      </w:hyperlink>
      <w:hyperlink w:anchor="_bookmark18" w:history="1">
        <w:r w:rsidR="00DB7128">
          <w:t xml:space="preserve">2008) </w:t>
        </w:r>
      </w:hyperlink>
      <w:r w:rsidR="00DB7128">
        <w:t>là một trong những phương pháp đầu tiên cho thấy học tập hiệu quả trong các trò chơi video. Cách tiếp cận này khai thác kiến ​​thức miền liên quan đến quá trình chuyển đổi năng động để học hiệu quả một mô hình chuyển tiếp nhỏ gọn, mà sau đó có thể được sử dụng để tìm một giải pháp sử dụng kỹ thuật năng động-lập trình. cách tiếp cận dựa trên mô hình vốn này có nhược điểm là trong khi nó có hiệu quả học một mô hình rất nhỏ gọn của động lực học chuyển tiếp, nó không làm giảm không gian trạng thái của vấn đề. Do đó, nó không giải quyết các thách thức chính của bà Pac-Man: không gian trạng thái khổng lồ của nó, đó là ngay cả đối với các phương pháp DP khó (Diuk áp dụng phương pháp của mình để một trò chơi Atari chỉ với 6 đối tượng, trong khi bà Pac-Man có hơn 150 đối tượng).</w:t>
      </w:r>
    </w:p>
    <w:p w:rsidR="00D804A0" w:rsidRDefault="00D804A0" w:rsidP="00D804A0">
      <w:pPr>
        <w:pStyle w:val="BodyText"/>
        <w:spacing w:before="109" w:line="276" w:lineRule="auto"/>
        <w:ind w:left="709" w:right="451" w:firstLine="277"/>
        <w:jc w:val="both"/>
      </w:pPr>
    </w:p>
    <w:p w:rsidR="00DB7128" w:rsidRPr="00DB7128" w:rsidRDefault="00DB7128" w:rsidP="00D804A0">
      <w:pPr>
        <w:pStyle w:val="BodyText"/>
        <w:spacing w:line="276" w:lineRule="auto"/>
        <w:ind w:left="709" w:right="451" w:firstLine="277"/>
        <w:jc w:val="both"/>
      </w:pPr>
      <w:r>
        <w:t xml:space="preserve">Cuối cùng, HRA liên quan đến lựa chọn </w:t>
      </w:r>
      <w:hyperlink w:anchor="_bookmark35" w:history="1">
        <w:r>
          <w:t xml:space="preserve">(Sutton et al., </w:t>
        </w:r>
      </w:hyperlink>
      <w:hyperlink w:anchor="_bookmark35" w:history="1">
        <w:r>
          <w:t xml:space="preserve">năm 1999; </w:t>
        </w:r>
      </w:hyperlink>
      <w:hyperlink w:anchor="_bookmark15" w:history="1">
        <w:r>
          <w:t xml:space="preserve">Bacon et al., </w:t>
        </w:r>
      </w:hyperlink>
      <w:hyperlink w:anchor="_bookmark15" w:history="1">
        <w:r>
          <w:t xml:space="preserve">2017), </w:t>
        </w:r>
      </w:hyperlink>
      <w:r>
        <w:t xml:space="preserve">và tổng quát hơn hierar- học tập theo đẳng </w:t>
      </w:r>
      <w:hyperlink w:anchor="_bookmark16" w:history="1">
        <w:r>
          <w:t xml:space="preserve">(Barto &amp; Mahadevan, </w:t>
        </w:r>
      </w:hyperlink>
      <w:hyperlink w:anchor="_bookmark16" w:history="1">
        <w:r>
          <w:t xml:space="preserve">năm 2003; </w:t>
        </w:r>
      </w:hyperlink>
      <w:hyperlink w:anchor="_bookmark22" w:history="1">
        <w:r>
          <w:t xml:space="preserve">Kulkarni et al., </w:t>
        </w:r>
      </w:hyperlink>
      <w:hyperlink w:anchor="_bookmark22" w:history="1">
        <w:r>
          <w:t xml:space="preserve">Năm 2016). </w:t>
        </w:r>
      </w:hyperlink>
      <w:r>
        <w:t>Tùy chọn là hành động tạm-mở rộng, giống như người đứng đầu của HRA, có thể được đào tạo song song dựa trên chức năng riêng (nội tại) phần thưởng của mình. Tuy nhiên, khi một tùy chọn đã được đào tạo, vai trò của chức năng thưởng nội tại của nó là kết thúc. Một đại lý cấp cao có sử dụng một tùy chọn nhìn thấy nó như là chỉ hành động khác và đánh giá nó sử dụng chức năng phần thưởng của riêng mình. Điều này có thể mang lại rất lớn tốc độ-up trong học tập và giúp đỡ đáng kể với việc khai thác tốt hơn, nhưng họ không trực tiếp thực hiện chức năng giá trị của các đại lý cấp cao hơn ít phức tạp. Thủ trưởng HRA đại diện cho các giá trị, đào tạo với các thành phần của phần thưởng môi trường. Ngay cả sau khi đào tạo, những giá trị này lại có liên quan, vì aggregator sử dụng chúng để chọn hành động của nó.</w:t>
      </w:r>
    </w:p>
    <w:p w:rsidR="009D72BB" w:rsidRPr="009D72BB" w:rsidRDefault="009D72BB" w:rsidP="009D72BB">
      <w:pPr>
        <w:pStyle w:val="BodyText"/>
        <w:ind w:left="709"/>
        <w:rPr>
          <w:lang w:val="en-GB"/>
        </w:rPr>
      </w:pPr>
    </w:p>
    <w:p w:rsidR="006306E1" w:rsidRPr="009D72BB" w:rsidRDefault="006306E1">
      <w:pPr>
        <w:pStyle w:val="Header"/>
        <w:tabs>
          <w:tab w:val="clear" w:pos="4680"/>
          <w:tab w:val="clear" w:pos="9360"/>
          <w:tab w:val="left" w:pos="1395"/>
        </w:tabs>
        <w:ind w:right="220"/>
      </w:pPr>
    </w:p>
    <w:p w:rsidR="007324AD" w:rsidRDefault="007324AD" w:rsidP="007324AD">
      <w:pPr>
        <w:pStyle w:val="Heading1"/>
        <w:keepNext w:val="0"/>
        <w:keepLines w:val="0"/>
        <w:widowControl w:val="0"/>
        <w:numPr>
          <w:ilvl w:val="0"/>
          <w:numId w:val="4"/>
        </w:numPr>
        <w:tabs>
          <w:tab w:val="left" w:pos="799"/>
        </w:tabs>
        <w:autoSpaceDE w:val="0"/>
        <w:autoSpaceDN w:val="0"/>
        <w:spacing w:before="1" w:line="240" w:lineRule="auto"/>
        <w:jc w:val="both"/>
        <w:rPr>
          <w:rFonts w:ascii="Arial Unicode MS" w:eastAsia="Arial Unicode MS" w:hAnsi="Arial Unicode MS" w:cs="Arial Unicode MS"/>
          <w:b/>
          <w:color w:val="000000" w:themeColor="text1"/>
        </w:rPr>
      </w:pPr>
      <w:r>
        <w:rPr>
          <w:rFonts w:ascii="Arial Unicode MS" w:eastAsia="Arial Unicode MS" w:hAnsi="Arial Unicode MS" w:cs="Arial Unicode MS"/>
          <w:b/>
          <w:color w:val="000000" w:themeColor="text1"/>
        </w:rPr>
        <w:t>mô hình</w:t>
      </w:r>
    </w:p>
    <w:p w:rsidR="009C7435" w:rsidRDefault="005241D5" w:rsidP="00412F83">
      <w:pPr>
        <w:ind w:right="264"/>
        <w:jc w:val="both"/>
      </w:pPr>
      <w:r>
        <w:rPr>
          <w:noProof/>
        </w:rPr>
        <w:drawing>
          <wp:anchor distT="0" distB="0" distL="114300" distR="114300" simplePos="0" relativeHeight="251660288" behindDoc="0" locked="0" layoutInCell="1" allowOverlap="1">
            <wp:simplePos x="0" y="0"/>
            <wp:positionH relativeFrom="column">
              <wp:posOffset>41910</wp:posOffset>
            </wp:positionH>
            <wp:positionV relativeFrom="paragraph">
              <wp:posOffset>2573655</wp:posOffset>
            </wp:positionV>
            <wp:extent cx="6141720" cy="4762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141720" cy="476250"/>
                    </a:xfrm>
                    <a:prstGeom prst="rect">
                      <a:avLst/>
                    </a:prstGeom>
                  </pic:spPr>
                </pic:pic>
              </a:graphicData>
            </a:graphic>
            <wp14:sizeRelH relativeFrom="margin">
              <wp14:pctWidth>0</wp14:pctWidth>
            </wp14:sizeRelH>
          </wp:anchor>
        </w:drawing>
      </w:r>
      <w:r w:rsidR="007324AD">
        <w:t xml:space="preserve">Xét một quyết định quá trình </w:t>
      </w:r>
      <w:r w:rsidR="007324AD">
        <w:rPr>
          <w:rStyle w:val="fontstyle01"/>
        </w:rPr>
        <w:t>(</w:t>
      </w:r>
      <w:r w:rsidR="007324AD">
        <w:rPr>
          <w:rStyle w:val="fontstyle01"/>
        </w:rPr>
        <w:t>S</w:t>
      </w:r>
      <w:r w:rsidR="007324AD">
        <w:rPr>
          <w:rStyle w:val="fontstyle11"/>
        </w:rPr>
        <w:t xml:space="preserve">; </w:t>
      </w:r>
      <w:r w:rsidR="007324AD">
        <w:rPr>
          <w:rStyle w:val="fontstyle01"/>
        </w:rPr>
        <w:t>A</w:t>
      </w:r>
      <w:r w:rsidR="007324AD">
        <w:rPr>
          <w:rStyle w:val="fontstyle11"/>
        </w:rPr>
        <w:t>; P; R</w:t>
      </w:r>
      <w:r w:rsidR="007324AD">
        <w:rPr>
          <w:rStyle w:val="fontstyle31"/>
        </w:rPr>
        <w:t>env</w:t>
      </w:r>
      <w:r w:rsidR="007324AD">
        <w:rPr>
          <w:rStyle w:val="fontstyle11"/>
        </w:rPr>
        <w:t>; γ</w:t>
      </w:r>
      <w:r w:rsidR="007324AD">
        <w:rPr>
          <w:rStyle w:val="fontstyle01"/>
        </w:rPr>
        <w:t>i</w:t>
      </w:r>
      <w:r w:rsidR="007324AD">
        <w:rPr>
          <w:rStyle w:val="fontstyle01"/>
        </w:rPr>
        <w:t xml:space="preserve">), </w:t>
      </w:r>
      <w:r w:rsidR="007324AD">
        <w:rPr>
          <w:w w:val="105"/>
        </w:rPr>
        <w:t>mà mô hình một tác nhân tương tác với môi trường vào thời điểm rời rạc bước t. Nó có một bộ nhà nước, thiết lập hành động, môi trường thưởng chức năng R</w:t>
      </w:r>
      <w:r w:rsidR="007324AD" w:rsidRPr="007324AD">
        <w:rPr>
          <w:w w:val="105"/>
          <w:sz w:val="24"/>
          <w:vertAlign w:val="subscript"/>
        </w:rPr>
        <w:t>env</w:t>
      </w:r>
      <w:r w:rsidR="007324AD">
        <w:rPr>
          <w:rFonts w:ascii="Lucida Sans Unicode" w:hAnsi="Lucida Sans Unicode"/>
          <w:w w:val="105"/>
        </w:rPr>
        <w:t>:</w:t>
      </w:r>
      <w:r w:rsidR="007324AD">
        <w:rPr>
          <w:rFonts w:ascii="Lucida Sans Unicode" w:hAnsi="Lucida Sans Unicode"/>
          <w:w w:val="105"/>
        </w:rPr>
        <w:t xml:space="preserve"> </w:t>
      </w:r>
      <w:r w:rsidR="007324AD">
        <w:rPr>
          <w:rStyle w:val="fontstyle01"/>
        </w:rPr>
        <w:t xml:space="preserve">S×A×S -&gt; </w:t>
      </w:r>
      <w:r w:rsidR="007324AD">
        <w:rPr>
          <w:rStyle w:val="fontstyle21"/>
        </w:rPr>
        <w:t>R</w:t>
      </w:r>
      <w:r w:rsidR="007324AD">
        <w:rPr>
          <w:rStyle w:val="fontstyle21"/>
        </w:rPr>
        <w:t xml:space="preserve">, </w:t>
      </w:r>
      <w:r w:rsidR="007324AD">
        <w:rPr>
          <w:rFonts w:ascii="Arial" w:hAnsi="Arial"/>
          <w:w w:val="105"/>
        </w:rPr>
        <w:t>và xác suất chuyển chức năng</w:t>
      </w:r>
      <w:r w:rsidR="007324AD">
        <w:rPr>
          <w:rFonts w:ascii="Arial" w:hAnsi="Arial"/>
          <w:w w:val="105"/>
        </w:rPr>
        <w:t xml:space="preserve"> P: </w:t>
      </w:r>
      <w:r w:rsidR="007324AD">
        <w:rPr>
          <w:rStyle w:val="fontstyle01"/>
        </w:rPr>
        <w:t>S×A×S -&gt;</w:t>
      </w:r>
      <w:r w:rsidR="007324AD">
        <w:rPr>
          <w:rStyle w:val="fontstyle01"/>
        </w:rPr>
        <w:t xml:space="preserve"> </w:t>
      </w:r>
      <w:r w:rsidR="007324AD">
        <w:rPr>
          <w:rStyle w:val="fontstyle21"/>
        </w:rPr>
        <w:t>[0</w:t>
      </w:r>
      <w:r w:rsidR="007324AD">
        <w:rPr>
          <w:rStyle w:val="fontstyle31"/>
        </w:rPr>
        <w:t xml:space="preserve">; </w:t>
      </w:r>
      <w:r w:rsidR="007324AD">
        <w:rPr>
          <w:rStyle w:val="fontstyle21"/>
        </w:rPr>
        <w:t>1]</w:t>
      </w:r>
      <w:r w:rsidR="007324AD">
        <w:rPr>
          <w:rStyle w:val="fontstyle21"/>
        </w:rPr>
        <w:t xml:space="preserve">. </w:t>
      </w:r>
      <w:r w:rsidR="007324AD">
        <w:rPr>
          <w:rFonts w:ascii="Lucida Sans Unicode" w:hAnsi="Lucida Sans Unicode"/>
          <w:w w:val="105"/>
        </w:rPr>
        <w:t>T</w:t>
      </w:r>
      <w:r w:rsidR="007324AD">
        <w:rPr>
          <w:rFonts w:ascii="Calibri" w:hAnsi="Calibri" w:cs="Calibri"/>
          <w:w w:val="105"/>
        </w:rPr>
        <w:t>ạ</w:t>
      </w:r>
      <w:r w:rsidR="007324AD">
        <w:rPr>
          <w:rFonts w:ascii="Lucida Sans Unicode" w:hAnsi="Lucida Sans Unicode"/>
          <w:w w:val="105"/>
        </w:rPr>
        <w:t>i th</w:t>
      </w:r>
      <w:r w:rsidR="007324AD">
        <w:rPr>
          <w:rFonts w:ascii="Calibri" w:hAnsi="Calibri" w:cs="Calibri"/>
          <w:w w:val="105"/>
        </w:rPr>
        <w:t>ờ</w:t>
      </w:r>
      <w:r w:rsidR="007324AD">
        <w:rPr>
          <w:rFonts w:ascii="Lucida Sans Unicode" w:hAnsi="Lucida Sans Unicode"/>
          <w:w w:val="105"/>
        </w:rPr>
        <w:t>i gian</w:t>
      </w:r>
      <w:r w:rsidR="007324AD">
        <w:rPr>
          <w:rFonts w:ascii="Lucida Sans Unicode" w:hAnsi="Lucida Sans Unicode"/>
          <w:w w:val="105"/>
        </w:rPr>
        <w:t xml:space="preserve"> </w:t>
      </w:r>
      <w:r w:rsidR="007324AD">
        <w:rPr>
          <w:rFonts w:ascii="Palatino Linotype" w:hAnsi="Palatino Linotype"/>
          <w:i/>
          <w:w w:val="105"/>
        </w:rPr>
        <w:t>t</w:t>
      </w:r>
      <w:r w:rsidR="007324AD">
        <w:rPr>
          <w:w w:val="105"/>
        </w:rPr>
        <w:t>, Tác nhân quan sát trạng thái s</w:t>
      </w:r>
      <w:r w:rsidR="007324AD" w:rsidRPr="007324AD">
        <w:rPr>
          <w:w w:val="105"/>
          <w:vertAlign w:val="subscript"/>
        </w:rPr>
        <w:t>t</w:t>
      </w:r>
      <w:r w:rsidR="007324AD">
        <w:rPr>
          <w:w w:val="105"/>
        </w:rPr>
        <w:t xml:space="preserve"> </w:t>
      </w:r>
      <w:r w:rsidR="007324AD">
        <w:rPr>
          <w:rFonts w:cstheme="minorHAnsi"/>
          <w:w w:val="105"/>
        </w:rPr>
        <w:t>€</w:t>
      </w:r>
      <w:r w:rsidR="007324AD">
        <w:rPr>
          <w:w w:val="105"/>
        </w:rPr>
        <w:t xml:space="preserve"> </w:t>
      </w:r>
      <w:r w:rsidR="007324AD" w:rsidRPr="007324AD">
        <w:rPr>
          <w:i/>
          <w:w w:val="105"/>
        </w:rPr>
        <w:t>S</w:t>
      </w:r>
      <w:r w:rsidR="007324AD">
        <w:rPr>
          <w:w w:val="105"/>
        </w:rPr>
        <w:t xml:space="preserve"> </w:t>
      </w:r>
      <w:r w:rsidR="007324AD">
        <w:rPr>
          <w:w w:val="105"/>
        </w:rPr>
        <w:t>và có hành động tạ</w:t>
      </w:r>
      <w:r w:rsidR="007324AD">
        <w:rPr>
          <w:w w:val="105"/>
        </w:rPr>
        <w:t>i a</w:t>
      </w:r>
      <w:r w:rsidR="007324AD" w:rsidRPr="007324AD">
        <w:rPr>
          <w:w w:val="105"/>
          <w:vertAlign w:val="subscript"/>
        </w:rPr>
        <w:t>t</w:t>
      </w:r>
      <w:r w:rsidR="007324AD">
        <w:rPr>
          <w:w w:val="105"/>
        </w:rPr>
        <w:t xml:space="preserve"> </w:t>
      </w:r>
      <w:r w:rsidR="007324AD">
        <w:rPr>
          <w:rFonts w:cstheme="minorHAnsi"/>
          <w:w w:val="105"/>
        </w:rPr>
        <w:t>€</w:t>
      </w:r>
      <w:r w:rsidR="007324AD">
        <w:rPr>
          <w:rFonts w:cstheme="minorHAnsi"/>
          <w:w w:val="105"/>
        </w:rPr>
        <w:t xml:space="preserve"> </w:t>
      </w:r>
      <w:r w:rsidR="007324AD" w:rsidRPr="007324AD">
        <w:rPr>
          <w:rFonts w:cstheme="minorHAnsi"/>
          <w:i/>
          <w:w w:val="105"/>
        </w:rPr>
        <w:t>A</w:t>
      </w:r>
      <w:r w:rsidR="007324AD">
        <w:rPr>
          <w:rFonts w:cstheme="minorHAnsi"/>
          <w:i/>
          <w:w w:val="105"/>
        </w:rPr>
        <w:t xml:space="preserve">. </w:t>
      </w:r>
      <w:r w:rsidR="007324AD">
        <w:rPr>
          <w:w w:val="105"/>
        </w:rPr>
        <w:t>Các đ</w:t>
      </w:r>
      <w:r w:rsidR="007324AD">
        <w:rPr>
          <w:w w:val="105"/>
        </w:rPr>
        <w:t>ối tượng</w:t>
      </w:r>
      <w:r w:rsidR="007324AD">
        <w:rPr>
          <w:w w:val="105"/>
        </w:rPr>
        <w:t xml:space="preserve"> quan sát trạng thái tiếp theo s</w:t>
      </w:r>
      <w:r w:rsidR="007324AD" w:rsidRPr="007324AD">
        <w:rPr>
          <w:w w:val="105"/>
          <w:vertAlign w:val="subscript"/>
        </w:rPr>
        <w:t>t + 1</w:t>
      </w:r>
      <w:r w:rsidR="007324AD">
        <w:rPr>
          <w:w w:val="105"/>
        </w:rPr>
        <w:t xml:space="preserve">, rút ​​ra từ sự phân bố xác suất chuyển P </w:t>
      </w:r>
      <w:r w:rsidR="007324AD" w:rsidRPr="007324AD">
        <w:rPr>
          <w:i/>
          <w:w w:val="105"/>
          <w:vertAlign w:val="subscript"/>
        </w:rPr>
        <w:t>(st, tại,</w:t>
      </w:r>
      <w:r w:rsidR="007324AD">
        <w:rPr>
          <w:i/>
          <w:w w:val="105"/>
          <w:vertAlign w:val="subscript"/>
        </w:rPr>
        <w:t>..</w:t>
      </w:r>
      <w:r w:rsidR="007324AD" w:rsidRPr="007324AD">
        <w:rPr>
          <w:i/>
          <w:w w:val="105"/>
          <w:vertAlign w:val="subscript"/>
        </w:rPr>
        <w:t>)</w:t>
      </w:r>
      <w:r w:rsidR="007324AD">
        <w:rPr>
          <w:w w:val="105"/>
        </w:rPr>
        <w:t xml:space="preserve">, và một phần thưởng </w:t>
      </w:r>
      <w:r w:rsidR="007324AD" w:rsidRPr="007324AD">
        <w:rPr>
          <w:i/>
          <w:w w:val="105"/>
        </w:rPr>
        <w:t>r</w:t>
      </w:r>
      <w:r w:rsidR="007324AD" w:rsidRPr="007324AD">
        <w:rPr>
          <w:i/>
          <w:w w:val="105"/>
          <w:vertAlign w:val="subscript"/>
        </w:rPr>
        <w:t>t</w:t>
      </w:r>
      <w:r w:rsidR="007324AD" w:rsidRPr="007324AD">
        <w:rPr>
          <w:i/>
          <w:w w:val="105"/>
        </w:rPr>
        <w:t xml:space="preserve"> = R</w:t>
      </w:r>
      <w:r w:rsidR="007324AD" w:rsidRPr="009C7435">
        <w:rPr>
          <w:i/>
          <w:w w:val="105"/>
          <w:vertAlign w:val="subscript"/>
        </w:rPr>
        <w:t>env</w:t>
      </w:r>
      <w:r w:rsidR="009C7435">
        <w:rPr>
          <w:i/>
          <w:w w:val="105"/>
        </w:rPr>
        <w:t xml:space="preserve"> (s</w:t>
      </w:r>
      <w:r w:rsidR="009C7435" w:rsidRPr="009C7435">
        <w:rPr>
          <w:i/>
          <w:w w:val="105"/>
          <w:vertAlign w:val="subscript"/>
        </w:rPr>
        <w:t>t</w:t>
      </w:r>
      <w:r w:rsidR="009C7435">
        <w:rPr>
          <w:i/>
          <w:w w:val="105"/>
        </w:rPr>
        <w:t>, a</w:t>
      </w:r>
      <w:r w:rsidR="009C7435" w:rsidRPr="009C7435">
        <w:rPr>
          <w:i/>
          <w:w w:val="105"/>
          <w:vertAlign w:val="subscript"/>
        </w:rPr>
        <w:t>t</w:t>
      </w:r>
      <w:r w:rsidR="007324AD" w:rsidRPr="007324AD">
        <w:rPr>
          <w:i/>
          <w:w w:val="105"/>
        </w:rPr>
        <w:t>, s</w:t>
      </w:r>
      <w:r w:rsidR="007324AD" w:rsidRPr="009C7435">
        <w:rPr>
          <w:i/>
          <w:w w:val="105"/>
          <w:vertAlign w:val="subscript"/>
        </w:rPr>
        <w:t>t + 1</w:t>
      </w:r>
      <w:r w:rsidR="007324AD" w:rsidRPr="007324AD">
        <w:rPr>
          <w:i/>
          <w:w w:val="105"/>
        </w:rPr>
        <w:t>).</w:t>
      </w:r>
      <w:r w:rsidR="009C7435">
        <w:rPr>
          <w:i/>
          <w:w w:val="105"/>
        </w:rPr>
        <w:t xml:space="preserve"> </w:t>
      </w:r>
      <w:r w:rsidR="009C7435">
        <w:rPr>
          <w:w w:val="105"/>
        </w:rPr>
        <w:t>Các hành vi được xác định bởi một chính sách</w:t>
      </w:r>
      <w:r w:rsidR="009C7435">
        <w:rPr>
          <w:w w:val="105"/>
        </w:rPr>
        <w:t xml:space="preserve"> </w:t>
      </w:r>
      <w:r w:rsidR="009C7435">
        <w:rPr>
          <w:w w:val="105"/>
        </w:rPr>
        <w:t>π</w:t>
      </w:r>
      <w:r w:rsidR="009C7435">
        <w:rPr>
          <w:w w:val="105"/>
        </w:rPr>
        <w:t xml:space="preserve">: </w:t>
      </w:r>
      <w:r w:rsidR="009C7435">
        <w:rPr>
          <w:rStyle w:val="fontstyle01"/>
        </w:rPr>
        <w:t>S × A -&gt;</w:t>
      </w:r>
      <w:r w:rsidR="009C7435">
        <w:rPr>
          <w:rStyle w:val="fontstyle01"/>
        </w:rPr>
        <w:t xml:space="preserve"> </w:t>
      </w:r>
      <w:r w:rsidR="009C7435">
        <w:rPr>
          <w:rStyle w:val="fontstyle21"/>
        </w:rPr>
        <w:t>[0</w:t>
      </w:r>
      <w:r w:rsidR="009C7435">
        <w:rPr>
          <w:rStyle w:val="fontstyle31"/>
        </w:rPr>
        <w:t xml:space="preserve">; </w:t>
      </w:r>
      <w:r w:rsidR="009C7435">
        <w:rPr>
          <w:rStyle w:val="fontstyle21"/>
        </w:rPr>
        <w:t>1]</w:t>
      </w:r>
      <w:r w:rsidR="009C7435">
        <w:rPr>
          <w:rStyle w:val="fontstyle21"/>
        </w:rPr>
        <w:t xml:space="preserve">, </w:t>
      </w:r>
      <w:r w:rsidR="009C7435">
        <w:rPr>
          <w:rFonts w:ascii="Lucida Sans Unicode" w:hAnsi="Lucida Sans Unicode"/>
        </w:rPr>
        <w:t>đ</w:t>
      </w:r>
      <w:r w:rsidR="009C7435">
        <w:rPr>
          <w:rFonts w:ascii="Calibri" w:hAnsi="Calibri" w:cs="Calibri"/>
        </w:rPr>
        <w:t>ạ</w:t>
      </w:r>
      <w:r w:rsidR="009C7435">
        <w:rPr>
          <w:rFonts w:ascii="Lucida Sans Unicode" w:hAnsi="Lucida Sans Unicode"/>
        </w:rPr>
        <w:t>i di</w:t>
      </w:r>
      <w:r w:rsidR="009C7435">
        <w:rPr>
          <w:rFonts w:ascii="Calibri" w:hAnsi="Calibri" w:cs="Calibri"/>
        </w:rPr>
        <w:t>ệ</w:t>
      </w:r>
      <w:r w:rsidR="009C7435">
        <w:rPr>
          <w:rFonts w:ascii="Lucida Sans Unicode" w:hAnsi="Lucida Sans Unicode"/>
        </w:rPr>
        <w:t>n cho xác su</w:t>
      </w:r>
      <w:r w:rsidR="009C7435">
        <w:rPr>
          <w:rFonts w:ascii="Calibri" w:hAnsi="Calibri" w:cs="Calibri"/>
        </w:rPr>
        <w:t>ấ</w:t>
      </w:r>
      <w:r w:rsidR="009C7435">
        <w:rPr>
          <w:rFonts w:ascii="Lucida Sans Unicode" w:hAnsi="Lucida Sans Unicode"/>
        </w:rPr>
        <w:t>t l</w:t>
      </w:r>
      <w:r w:rsidR="009C7435">
        <w:rPr>
          <w:rFonts w:ascii="Calibri" w:hAnsi="Calibri" w:cs="Calibri"/>
        </w:rPr>
        <w:t>ự</w:t>
      </w:r>
      <w:r w:rsidR="009C7435">
        <w:rPr>
          <w:rFonts w:ascii="Lucida Sans Unicode" w:hAnsi="Lucida Sans Unicode"/>
        </w:rPr>
        <w:t>a ch</w:t>
      </w:r>
      <w:r w:rsidR="009C7435">
        <w:rPr>
          <w:rFonts w:ascii="Calibri" w:hAnsi="Calibri" w:cs="Calibri"/>
        </w:rPr>
        <w:t>ọ</w:t>
      </w:r>
      <w:r w:rsidR="009C7435">
        <w:rPr>
          <w:rFonts w:ascii="Lucida Sans Unicode" w:hAnsi="Lucida Sans Unicode"/>
        </w:rPr>
        <w:t>n qua hành đ</w:t>
      </w:r>
      <w:r w:rsidR="009C7435">
        <w:rPr>
          <w:rFonts w:ascii="Calibri" w:hAnsi="Calibri" w:cs="Calibri"/>
        </w:rPr>
        <w:t>ộ</w:t>
      </w:r>
      <w:r w:rsidR="009C7435">
        <w:rPr>
          <w:rFonts w:ascii="Lucida Sans Unicode" w:hAnsi="Lucida Sans Unicode"/>
        </w:rPr>
        <w:t>ng. M</w:t>
      </w:r>
      <w:r w:rsidR="009C7435">
        <w:rPr>
          <w:rFonts w:ascii="Calibri" w:hAnsi="Calibri" w:cs="Calibri"/>
        </w:rPr>
        <w:t>ụ</w:t>
      </w:r>
      <w:r w:rsidR="009C7435">
        <w:rPr>
          <w:rFonts w:ascii="Lucida Sans Unicode" w:hAnsi="Lucida Sans Unicode"/>
        </w:rPr>
        <w:t>c tiêu c</w:t>
      </w:r>
      <w:r w:rsidR="009C7435">
        <w:rPr>
          <w:rFonts w:ascii="Calibri" w:hAnsi="Calibri" w:cs="Calibri"/>
        </w:rPr>
        <w:t>ủ</w:t>
      </w:r>
      <w:r w:rsidR="009C7435">
        <w:rPr>
          <w:rFonts w:ascii="Lucida Sans Unicode" w:hAnsi="Lucida Sans Unicode"/>
        </w:rPr>
        <w:t>a m</w:t>
      </w:r>
      <w:r w:rsidR="009C7435">
        <w:rPr>
          <w:rFonts w:ascii="Calibri" w:hAnsi="Calibri" w:cs="Calibri"/>
        </w:rPr>
        <w:t>ộ</w:t>
      </w:r>
      <w:r w:rsidR="009C7435">
        <w:rPr>
          <w:rFonts w:ascii="Lucida Sans Unicode" w:hAnsi="Lucida Sans Unicode"/>
        </w:rPr>
        <w:t>t đ</w:t>
      </w:r>
      <w:r w:rsidR="009C7435">
        <w:rPr>
          <w:rFonts w:ascii="Calibri" w:hAnsi="Calibri" w:cs="Calibri"/>
        </w:rPr>
        <w:t>ạ</w:t>
      </w:r>
      <w:r w:rsidR="009C7435">
        <w:rPr>
          <w:rFonts w:ascii="Lucida Sans Unicode" w:hAnsi="Lucida Sans Unicode"/>
        </w:rPr>
        <w:t>i lý là đ</w:t>
      </w:r>
      <w:r w:rsidR="009C7435">
        <w:rPr>
          <w:rFonts w:ascii="Calibri" w:hAnsi="Calibri" w:cs="Calibri"/>
        </w:rPr>
        <w:t>ể</w:t>
      </w:r>
      <w:r w:rsidR="009C7435">
        <w:rPr>
          <w:rFonts w:ascii="Lucida Sans Unicode" w:hAnsi="Lucida Sans Unicode"/>
        </w:rPr>
        <w:t xml:space="preserve"> tìm m</w:t>
      </w:r>
      <w:r w:rsidR="009C7435">
        <w:rPr>
          <w:rFonts w:ascii="Calibri" w:hAnsi="Calibri" w:cs="Calibri"/>
        </w:rPr>
        <w:t>ộ</w:t>
      </w:r>
      <w:r w:rsidR="009C7435">
        <w:rPr>
          <w:rFonts w:ascii="Lucida Sans Unicode" w:hAnsi="Lucida Sans Unicode"/>
        </w:rPr>
        <w:t>t chính sách nh</w:t>
      </w:r>
      <w:r w:rsidR="009C7435">
        <w:rPr>
          <w:rFonts w:ascii="Calibri" w:hAnsi="Calibri" w:cs="Calibri"/>
        </w:rPr>
        <w:t>ằ</w:t>
      </w:r>
      <w:r w:rsidR="009C7435">
        <w:rPr>
          <w:rFonts w:ascii="Lucida Sans Unicode" w:hAnsi="Lucida Sans Unicode"/>
        </w:rPr>
        <w:t>m t</w:t>
      </w:r>
      <w:r w:rsidR="009C7435">
        <w:rPr>
          <w:rFonts w:ascii="Calibri" w:hAnsi="Calibri" w:cs="Calibri"/>
        </w:rPr>
        <w:t>ố</w:t>
      </w:r>
      <w:r w:rsidR="009C7435">
        <w:rPr>
          <w:rFonts w:ascii="Lucida Sans Unicode" w:hAnsi="Lucida Sans Unicode"/>
        </w:rPr>
        <w:t>i đa hóa s</w:t>
      </w:r>
      <w:r w:rsidR="009C7435">
        <w:rPr>
          <w:rFonts w:ascii="Calibri" w:hAnsi="Calibri" w:cs="Calibri"/>
        </w:rPr>
        <w:t>ự</w:t>
      </w:r>
      <w:r w:rsidR="009C7435">
        <w:rPr>
          <w:rFonts w:ascii="Lucida Sans Unicode" w:hAnsi="Lucida Sans Unicode"/>
        </w:rPr>
        <w:t xml:space="preserve"> kỳ v</w:t>
      </w:r>
      <w:r w:rsidR="009C7435">
        <w:rPr>
          <w:rFonts w:ascii="Calibri" w:hAnsi="Calibri" w:cs="Calibri"/>
        </w:rPr>
        <w:t>ọ</w:t>
      </w:r>
      <w:r w:rsidR="009C7435">
        <w:rPr>
          <w:rFonts w:ascii="Lucida Sans Unicode" w:hAnsi="Lucida Sans Unicode"/>
        </w:rPr>
        <w:t>ng v</w:t>
      </w:r>
      <w:r w:rsidR="009C7435">
        <w:rPr>
          <w:rFonts w:ascii="Calibri" w:hAnsi="Calibri" w:cs="Calibri"/>
        </w:rPr>
        <w:t>ề</w:t>
      </w:r>
      <w:r w:rsidR="009C7435">
        <w:rPr>
          <w:rFonts w:ascii="Lucida Sans Unicode" w:hAnsi="Lucida Sans Unicode"/>
        </w:rPr>
        <w:t xml:space="preserve"> s</w:t>
      </w:r>
      <w:r w:rsidR="009C7435">
        <w:rPr>
          <w:rFonts w:ascii="Calibri" w:hAnsi="Calibri" w:cs="Calibri"/>
        </w:rPr>
        <w:t>ự</w:t>
      </w:r>
      <w:r w:rsidR="009C7435">
        <w:rPr>
          <w:rFonts w:ascii="Lucida Sans Unicode" w:hAnsi="Lucida Sans Unicode"/>
        </w:rPr>
        <w:t xml:space="preserve"> tr</w:t>
      </w:r>
      <w:r w:rsidR="009C7435">
        <w:rPr>
          <w:rFonts w:ascii="Calibri" w:hAnsi="Calibri" w:cs="Calibri"/>
        </w:rPr>
        <w:t>ở</w:t>
      </w:r>
      <w:r w:rsidR="009C7435">
        <w:rPr>
          <w:rFonts w:ascii="Lucida Sans Unicode" w:hAnsi="Lucida Sans Unicode"/>
        </w:rPr>
        <w:t xml:space="preserve"> l</w:t>
      </w:r>
      <w:r w:rsidR="009C7435">
        <w:rPr>
          <w:rFonts w:ascii="Calibri" w:hAnsi="Calibri" w:cs="Calibri"/>
        </w:rPr>
        <w:t>ạ</w:t>
      </w:r>
      <w:r w:rsidR="009C7435">
        <w:rPr>
          <w:rFonts w:ascii="Lucida Sans Unicode" w:hAnsi="Lucida Sans Unicode"/>
        </w:rPr>
        <w:t>i, đó là t</w:t>
      </w:r>
      <w:r w:rsidR="009C7435">
        <w:rPr>
          <w:rFonts w:ascii="Calibri" w:hAnsi="Calibri" w:cs="Calibri"/>
        </w:rPr>
        <w:t>ổ</w:t>
      </w:r>
      <w:r w:rsidR="009C7435">
        <w:rPr>
          <w:rFonts w:ascii="Lucida Sans Unicode" w:hAnsi="Lucida Sans Unicode"/>
        </w:rPr>
        <w:t>ng chi</w:t>
      </w:r>
      <w:r w:rsidR="009C7435">
        <w:rPr>
          <w:rFonts w:ascii="Calibri" w:hAnsi="Calibri" w:cs="Calibri"/>
        </w:rPr>
        <w:t>ế</w:t>
      </w:r>
      <w:r w:rsidR="009C7435">
        <w:rPr>
          <w:rFonts w:ascii="Lucida Sans Unicode" w:hAnsi="Lucida Sans Unicode"/>
        </w:rPr>
        <w:t>t kh</w:t>
      </w:r>
      <w:r w:rsidR="009C7435">
        <w:rPr>
          <w:rFonts w:ascii="Calibri" w:hAnsi="Calibri" w:cs="Calibri"/>
        </w:rPr>
        <w:t>ấ</w:t>
      </w:r>
      <w:r w:rsidR="009C7435">
        <w:rPr>
          <w:rFonts w:ascii="Lucida Sans Unicode" w:hAnsi="Lucida Sans Unicode"/>
        </w:rPr>
        <w:t>u thư</w:t>
      </w:r>
      <w:r w:rsidR="009C7435">
        <w:rPr>
          <w:rFonts w:ascii="Calibri" w:hAnsi="Calibri" w:cs="Calibri"/>
        </w:rPr>
        <w:t>ở</w:t>
      </w:r>
      <w:r w:rsidR="009C7435">
        <w:rPr>
          <w:rFonts w:ascii="Lucida Sans Unicode" w:hAnsi="Lucida Sans Unicode"/>
        </w:rPr>
        <w:t>ng</w:t>
      </w:r>
      <w:r w:rsidR="009C7435">
        <w:rPr>
          <w:rFonts w:ascii="Lucida Sans Unicode" w:hAnsi="Lucida Sans Unicode"/>
        </w:rPr>
        <w:t xml:space="preserve">: </w:t>
      </w:r>
      <w:r w:rsidR="009C7435">
        <w:rPr>
          <w:rStyle w:val="fontstyle01"/>
        </w:rPr>
        <w:t>G</w:t>
      </w:r>
      <w:r w:rsidR="009C7435">
        <w:rPr>
          <w:rStyle w:val="fontstyle11"/>
        </w:rPr>
        <w:t xml:space="preserve">t </w:t>
      </w:r>
      <w:r w:rsidR="009C7435">
        <w:rPr>
          <w:rStyle w:val="fontstyle31"/>
        </w:rPr>
        <w:t>:=</w:t>
      </w:r>
      <m:oMath>
        <m:nary>
          <m:naryPr>
            <m:chr m:val="∑"/>
            <m:grow m:val="1"/>
            <m:ctrlPr>
              <w:rPr>
                <w:rStyle w:val="fontstyle41"/>
                <w:rFonts w:ascii="Cambria Math" w:hAnsi="Cambria Math"/>
              </w:rPr>
            </m:ctrlPr>
          </m:naryPr>
          <m:sub>
            <m:r>
              <w:rPr>
                <w:rStyle w:val="fontstyle41"/>
                <w:rFonts w:ascii="Cambria Math" w:eastAsia="Cambria Math" w:hAnsi="Cambria Math" w:cs="Cambria Math"/>
              </w:rPr>
              <m:t>i</m:t>
            </m:r>
            <m:r>
              <w:rPr>
                <w:rStyle w:val="fontstyle41"/>
                <w:rFonts w:ascii="Cambria Math" w:eastAsia="Cambria Math" w:hAnsi="Cambria Math" w:cs="Cambria Math"/>
              </w:rPr>
              <m:t>=0</m:t>
            </m:r>
          </m:sub>
          <m:sup>
            <m:r>
              <w:rPr>
                <w:rStyle w:val="fontstyle41"/>
                <w:rFonts w:ascii="Cambria Math" w:eastAsia="Cambria Math" w:hAnsi="Cambria Math" w:cs="Cambria Math"/>
              </w:rPr>
              <m:t>∞</m:t>
            </m:r>
          </m:sup>
          <m:e>
            <m:sSup>
              <m:sSupPr>
                <m:ctrlPr>
                  <w:rPr>
                    <w:rStyle w:val="fontstyle41"/>
                    <w:rFonts w:ascii="Cambria Math" w:hAnsi="Cambria Math"/>
                  </w:rPr>
                </m:ctrlPr>
              </m:sSupPr>
              <m:e>
                <m:r>
                  <m:rPr>
                    <m:sty m:val="p"/>
                  </m:rPr>
                  <w:rPr>
                    <w:rStyle w:val="fontstyle41"/>
                    <w:rFonts w:ascii="Cambria Math" w:hAnsi="Cambria Math"/>
                  </w:rPr>
                  <m:t>γ</m:t>
                </m:r>
              </m:e>
              <m:sup>
                <m:r>
                  <w:rPr>
                    <w:rStyle w:val="fontstyle41"/>
                    <w:rFonts w:ascii="Cambria Math" w:hAnsi="Cambria Math"/>
                  </w:rPr>
                  <m:t>i</m:t>
                </m:r>
              </m:sup>
            </m:sSup>
            <m:sSub>
              <m:sSubPr>
                <m:ctrlPr>
                  <w:rPr>
                    <w:rStyle w:val="fontstyle41"/>
                    <w:rFonts w:ascii="Cambria Math" w:hAnsi="Cambria Math"/>
                    <w:i/>
                  </w:rPr>
                </m:ctrlPr>
              </m:sSubPr>
              <m:e>
                <m:r>
                  <w:rPr>
                    <w:rStyle w:val="fontstyle41"/>
                    <w:rFonts w:ascii="Cambria Math" w:hAnsi="Cambria Math"/>
                  </w:rPr>
                  <m:t>r</m:t>
                </m:r>
              </m:e>
              <m:sub>
                <m:r>
                  <w:rPr>
                    <w:rStyle w:val="fontstyle41"/>
                    <w:rFonts w:ascii="Cambria Math" w:hAnsi="Cambria Math"/>
                  </w:rPr>
                  <m:t>t+i</m:t>
                </m:r>
              </m:sub>
            </m:sSub>
          </m:e>
        </m:nary>
      </m:oMath>
      <w:r w:rsidR="009C7435">
        <w:rPr>
          <w:rStyle w:val="fontstyle71"/>
        </w:rPr>
        <w:t>,</w:t>
      </w:r>
      <w:r w:rsidR="009C7435">
        <w:rPr>
          <w:rStyle w:val="fontstyle71"/>
        </w:rPr>
        <w:t xml:space="preserve">  </w:t>
      </w:r>
      <w:r w:rsidR="009C7435">
        <w:rPr>
          <w:w w:val="101"/>
        </w:rPr>
        <w:t>Ở nơi mà</w:t>
      </w:r>
      <w:r w:rsidR="009C7435">
        <w:rPr>
          <w:spacing w:val="2"/>
        </w:rPr>
        <w:t xml:space="preserve"> </w:t>
      </w:r>
      <w:r w:rsidR="009C7435">
        <w:rPr>
          <w:w w:val="101"/>
        </w:rPr>
        <w:t>các</w:t>
      </w:r>
      <w:r w:rsidR="009C7435">
        <w:rPr>
          <w:spacing w:val="2"/>
        </w:rPr>
        <w:t xml:space="preserve"> </w:t>
      </w:r>
      <w:r w:rsidR="009C7435">
        <w:rPr>
          <w:w w:val="101"/>
        </w:rPr>
        <w:t>nhân tố</w:t>
      </w:r>
      <w:r>
        <w:rPr>
          <w:w w:val="101"/>
        </w:rPr>
        <w:t xml:space="preserve"> chiết khấu</w:t>
      </w:r>
      <w:r w:rsidR="009C7435">
        <w:rPr>
          <w:spacing w:val="2"/>
        </w:rPr>
        <w:t xml:space="preserve"> </w:t>
      </w:r>
      <w:r w:rsidR="009C7435">
        <w:rPr>
          <w:rFonts w:ascii="Palatino Linotype" w:hAnsi="Palatino Linotype"/>
          <w:i/>
          <w:w w:val="88"/>
        </w:rPr>
        <w:t>γ</w:t>
      </w:r>
      <w:r>
        <w:rPr>
          <w:rFonts w:ascii="Palatino Linotype" w:hAnsi="Palatino Linotype"/>
          <w:i/>
        </w:rPr>
        <w:t xml:space="preserve"> </w:t>
      </w:r>
      <w:r>
        <w:rPr>
          <w:rFonts w:cstheme="minorHAnsi"/>
          <w:w w:val="105"/>
        </w:rPr>
        <w:t>€</w:t>
      </w:r>
      <w:r w:rsidR="009C7435">
        <w:rPr>
          <w:rFonts w:ascii="Palatino Linotype" w:hAnsi="Palatino Linotype"/>
          <w:i/>
        </w:rPr>
        <w:t xml:space="preserve"> </w:t>
      </w:r>
      <w:r w:rsidR="009C7435">
        <w:rPr>
          <w:rFonts w:ascii="Lucida Sans Unicode" w:hAnsi="Lucida Sans Unicode"/>
          <w:w w:val="80"/>
        </w:rPr>
        <w:t>[0</w:t>
      </w:r>
      <w:r w:rsidR="009C7435">
        <w:rPr>
          <w:rFonts w:ascii="Palatino Linotype" w:hAnsi="Palatino Linotype"/>
          <w:i/>
          <w:w w:val="110"/>
        </w:rPr>
        <w:t>,</w:t>
      </w:r>
      <w:r w:rsidR="009C7435">
        <w:rPr>
          <w:rFonts w:ascii="Palatino Linotype" w:hAnsi="Palatino Linotype"/>
          <w:i/>
          <w:spacing w:val="-17"/>
        </w:rPr>
        <w:t xml:space="preserve"> </w:t>
      </w:r>
      <w:r w:rsidR="009C7435">
        <w:rPr>
          <w:rFonts w:ascii="Lucida Sans Unicode" w:hAnsi="Lucida Sans Unicode"/>
          <w:w w:val="80"/>
        </w:rPr>
        <w:t>1]</w:t>
      </w:r>
      <w:r>
        <w:rPr>
          <w:rFonts w:ascii="Lucida Sans Unicode" w:hAnsi="Lucida Sans Unicode"/>
          <w:w w:val="80"/>
        </w:rPr>
        <w:t>,</w:t>
      </w:r>
      <w:r w:rsidR="009C7435">
        <w:rPr>
          <w:rFonts w:ascii="Lucida Sans Unicode" w:hAnsi="Lucida Sans Unicode"/>
          <w:spacing w:val="-11"/>
        </w:rPr>
        <w:t xml:space="preserve"> </w:t>
      </w:r>
      <w:r w:rsidR="009C7435">
        <w:rPr>
          <w:w w:val="101"/>
        </w:rPr>
        <w:t>điều khiển</w:t>
      </w:r>
      <w:r>
        <w:rPr>
          <w:w w:val="101"/>
        </w:rPr>
        <w:t xml:space="preserve"> </w:t>
      </w:r>
      <w:r>
        <w:t>tầm quan trọng của phần thưởng ngay lập tức so với những phần thưởng trong tương lai. Mỗi π chính sách đều có tương ứng</w:t>
      </w:r>
      <w:r>
        <w:t xml:space="preserve"> </w:t>
      </w:r>
      <w:r>
        <w:t>chức năng hành động có giá trị cung cấp cho sự trở lại dự kiến ​​lạnh về tình trạng và hành động, khi hành động theo chính sách:</w:t>
      </w:r>
    </w:p>
    <w:p w:rsidR="009C7435" w:rsidRPr="007324AD" w:rsidRDefault="005241D5" w:rsidP="00412F83">
      <w:pPr>
        <w:ind w:right="264"/>
        <w:jc w:val="both"/>
      </w:pPr>
      <w:r>
        <w:lastRenderedPageBreak/>
        <w:t>Tối ưu chính sách π* có thể được tìm thấy bằng cách lặp đi lặp lại việc cải thiện một ước lượng tối ưu hành động có giá trị</w:t>
      </w:r>
      <w:r>
        <w:t xml:space="preserve"> hàm Q*</w:t>
      </w:r>
      <w:r>
        <w:t>(s, a): = max</w:t>
      </w:r>
      <w:r w:rsidRPr="005241D5">
        <w:rPr>
          <w:vertAlign w:val="subscript"/>
        </w:rPr>
        <w:t>π</w:t>
      </w:r>
      <w:r>
        <w:t xml:space="preserve"> Q</w:t>
      </w:r>
      <w:r w:rsidRPr="005241D5">
        <w:rPr>
          <w:vertAlign w:val="superscript"/>
        </w:rPr>
        <w:t>π</w:t>
      </w:r>
      <w:r>
        <w:t xml:space="preserve"> (s, a), sử dụng cập nhật mẫu dự</w:t>
      </w:r>
      <w:r>
        <w:t>a trên. Khi Q</w:t>
      </w:r>
      <w:r>
        <w:t>* là đủ chính xác xấp xỉ, hành động tham lam liên quan đến nó mang lại chính sách tối ưu.</w:t>
      </w:r>
    </w:p>
    <w:p w:rsidR="005241D5" w:rsidRPr="00195C92" w:rsidRDefault="005241D5" w:rsidP="005241D5">
      <w:pPr>
        <w:pStyle w:val="Heading2"/>
        <w:keepNext w:val="0"/>
        <w:keepLines w:val="0"/>
        <w:widowControl w:val="0"/>
        <w:numPr>
          <w:ilvl w:val="1"/>
          <w:numId w:val="4"/>
        </w:numPr>
        <w:tabs>
          <w:tab w:val="left" w:pos="889"/>
        </w:tabs>
        <w:autoSpaceDE w:val="0"/>
        <w:autoSpaceDN w:val="0"/>
        <w:spacing w:before="0" w:line="240" w:lineRule="auto"/>
        <w:rPr>
          <w:rFonts w:ascii="Arial Unicode MS" w:eastAsia="Arial Unicode MS" w:hAnsi="Arial Unicode MS" w:cs="Arial Unicode MS"/>
          <w:color w:val="auto"/>
        </w:rPr>
      </w:pPr>
      <w:r w:rsidRPr="00195C92">
        <w:rPr>
          <w:rFonts w:ascii="Arial Unicode MS" w:eastAsia="Arial Unicode MS" w:hAnsi="Arial Unicode MS" w:cs="Arial Unicode MS"/>
          <w:color w:val="auto"/>
        </w:rPr>
        <w:t>Kiến trúc thưởng lai</w:t>
      </w:r>
    </w:p>
    <w:p w:rsidR="005241D5" w:rsidRPr="00195C92" w:rsidRDefault="005241D5" w:rsidP="00412F83">
      <w:pPr>
        <w:pStyle w:val="BodyText"/>
        <w:spacing w:before="201" w:line="276" w:lineRule="auto"/>
        <w:ind w:left="439" w:right="264"/>
        <w:jc w:val="both"/>
      </w:pPr>
      <w:r w:rsidRPr="00195C92">
        <w:t>Chức năng Q-giá trị thường được ước tính bằng cách sử dụng chức năng approximator với θ vector trọng lượng: Q (s, a; θ). DQN sử dụng một mạng lưới thần kinh sâu như chức năng approximator và lặp đi lặp lại cải thiện một ước tính của Q * bằng cách giảm thiểu các chuỗi các chức năng bị mất:</w:t>
      </w:r>
    </w:p>
    <w:p w:rsidR="005241D5" w:rsidRPr="00195C92" w:rsidRDefault="005241D5" w:rsidP="00412F83">
      <w:pPr>
        <w:pStyle w:val="BodyText"/>
        <w:spacing w:before="201" w:line="276" w:lineRule="auto"/>
        <w:ind w:right="264"/>
        <w:jc w:val="both"/>
      </w:pPr>
      <w:r w:rsidRPr="00195C92">
        <w:rPr>
          <w:noProof/>
        </w:rPr>
        <w:drawing>
          <wp:anchor distT="0" distB="0" distL="114300" distR="114300" simplePos="0" relativeHeight="251661312" behindDoc="0" locked="0" layoutInCell="1" allowOverlap="1">
            <wp:simplePos x="0" y="0"/>
            <wp:positionH relativeFrom="column">
              <wp:posOffset>278130</wp:posOffset>
            </wp:positionH>
            <wp:positionV relativeFrom="paragraph">
              <wp:posOffset>91440</wp:posOffset>
            </wp:positionV>
            <wp:extent cx="4714875" cy="7048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14875" cy="704850"/>
                    </a:xfrm>
                    <a:prstGeom prst="rect">
                      <a:avLst/>
                    </a:prstGeom>
                  </pic:spPr>
                </pic:pic>
              </a:graphicData>
            </a:graphic>
          </wp:anchor>
        </w:drawing>
      </w:r>
    </w:p>
    <w:p w:rsidR="005241D5" w:rsidRPr="00195C92" w:rsidRDefault="005241D5" w:rsidP="00412F83">
      <w:pPr>
        <w:pStyle w:val="BodyText"/>
        <w:spacing w:before="72" w:line="276" w:lineRule="auto"/>
        <w:ind w:left="433" w:right="264"/>
        <w:jc w:val="both"/>
      </w:pPr>
      <w:r w:rsidRPr="00195C92">
        <w:rPr>
          <w:w w:val="99"/>
        </w:rPr>
        <w:t>Các</w:t>
      </w:r>
      <w:r w:rsidRPr="00195C92">
        <w:rPr>
          <w:spacing w:val="-1"/>
        </w:rPr>
        <w:t xml:space="preserve"> </w:t>
      </w:r>
      <w:r w:rsidRPr="00195C92">
        <w:rPr>
          <w:w w:val="99"/>
        </w:rPr>
        <w:t>cân nặng</w:t>
      </w:r>
      <w:r w:rsidRPr="00195C92">
        <w:rPr>
          <w:spacing w:val="-1"/>
        </w:rPr>
        <w:t xml:space="preserve"> v</w:t>
      </w:r>
      <w:r w:rsidRPr="00195C92">
        <w:rPr>
          <w:w w:val="99"/>
        </w:rPr>
        <w:t>ector</w:t>
      </w:r>
      <w:r w:rsidRPr="00195C92">
        <w:rPr>
          <w:spacing w:val="-1"/>
        </w:rPr>
        <w:t xml:space="preserve"> </w:t>
      </w:r>
      <w:r w:rsidRPr="00195C92">
        <w:rPr>
          <w:w w:val="99"/>
        </w:rPr>
        <w:t>từ</w:t>
      </w:r>
      <w:r w:rsidRPr="00195C92">
        <w:rPr>
          <w:spacing w:val="-1"/>
        </w:rPr>
        <w:t xml:space="preserve"> </w:t>
      </w:r>
      <w:r w:rsidRPr="00195C92">
        <w:rPr>
          <w:w w:val="99"/>
        </w:rPr>
        <w:t>các</w:t>
      </w:r>
      <w:r w:rsidRPr="00195C92">
        <w:rPr>
          <w:spacing w:val="-1"/>
        </w:rPr>
        <w:t xml:space="preserve"> </w:t>
      </w:r>
      <w:r w:rsidRPr="00195C92">
        <w:rPr>
          <w:w w:val="99"/>
        </w:rPr>
        <w:t>Trước</w:t>
      </w:r>
      <w:r w:rsidRPr="00195C92">
        <w:rPr>
          <w:spacing w:val="-1"/>
        </w:rPr>
        <w:t xml:space="preserve"> </w:t>
      </w:r>
      <w:r w:rsidRPr="00195C92">
        <w:rPr>
          <w:w w:val="99"/>
        </w:rPr>
        <w:t>lặp,</w:t>
      </w:r>
      <w:r w:rsidRPr="00195C92">
        <w:rPr>
          <w:spacing w:val="-1"/>
        </w:rPr>
        <w:t xml:space="preserve"> </w:t>
      </w:r>
      <w:r w:rsidRPr="00195C92">
        <w:rPr>
          <w:i/>
          <w:w w:val="76"/>
        </w:rPr>
        <w:t>θ</w:t>
      </w:r>
      <w:r w:rsidRPr="00195C92">
        <w:rPr>
          <w:i/>
          <w:w w:val="172"/>
          <w:vertAlign w:val="subscript"/>
        </w:rPr>
        <w:t>tôi</w:t>
      </w:r>
      <w:r w:rsidRPr="00195C92">
        <w:rPr>
          <w:w w:val="104"/>
          <w:vertAlign w:val="subscript"/>
        </w:rPr>
        <w:t>-1,</w:t>
      </w:r>
      <w:r w:rsidRPr="00195C92">
        <w:rPr>
          <w:spacing w:val="-1"/>
        </w:rPr>
        <w:t xml:space="preserve"> </w:t>
      </w:r>
      <w:r w:rsidRPr="00195C92">
        <w:rPr>
          <w:w w:val="99"/>
        </w:rPr>
        <w:t>Là</w:t>
      </w:r>
      <w:r w:rsidRPr="00195C92">
        <w:rPr>
          <w:spacing w:val="-1"/>
        </w:rPr>
        <w:t xml:space="preserve"> </w:t>
      </w:r>
      <w:r w:rsidRPr="00195C92">
        <w:rPr>
          <w:w w:val="99"/>
        </w:rPr>
        <w:t>mã hóa</w:t>
      </w:r>
      <w:r w:rsidRPr="00195C92">
        <w:rPr>
          <w:spacing w:val="-1"/>
        </w:rPr>
        <w:t xml:space="preserve"> </w:t>
      </w:r>
      <w:r w:rsidRPr="00195C92">
        <w:rPr>
          <w:w w:val="99"/>
        </w:rPr>
        <w:t>sử dụng</w:t>
      </w:r>
      <w:r w:rsidRPr="00195C92">
        <w:rPr>
          <w:spacing w:val="-1"/>
        </w:rPr>
        <w:t xml:space="preserve"> </w:t>
      </w:r>
      <w:r w:rsidRPr="00195C92">
        <w:rPr>
          <w:w w:val="99"/>
        </w:rPr>
        <w:t>một</w:t>
      </w:r>
      <w:r w:rsidRPr="00195C92">
        <w:rPr>
          <w:spacing w:val="-1"/>
        </w:rPr>
        <w:t xml:space="preserve"> </w:t>
      </w:r>
      <w:r w:rsidRPr="00195C92">
        <w:rPr>
          <w:w w:val="99"/>
        </w:rPr>
        <w:t>tách rời</w:t>
      </w:r>
      <w:r w:rsidRPr="00195C92">
        <w:rPr>
          <w:spacing w:val="-1"/>
        </w:rPr>
        <w:t xml:space="preserve"> </w:t>
      </w:r>
      <w:r w:rsidRPr="00195C92">
        <w:rPr>
          <w:w w:val="99"/>
        </w:rPr>
        <w:t>Mục tiêu</w:t>
      </w:r>
      <w:r w:rsidRPr="00195C92">
        <w:rPr>
          <w:spacing w:val="-1"/>
        </w:rPr>
        <w:t xml:space="preserve"> </w:t>
      </w:r>
      <w:r w:rsidRPr="00195C92">
        <w:rPr>
          <w:w w:val="99"/>
        </w:rPr>
        <w:t>mạng.</w:t>
      </w:r>
    </w:p>
    <w:p w:rsidR="005241D5" w:rsidRPr="00195C92" w:rsidRDefault="005241D5" w:rsidP="00412F83">
      <w:pPr>
        <w:pStyle w:val="BodyText"/>
        <w:spacing w:before="55" w:line="276" w:lineRule="auto"/>
        <w:ind w:left="432" w:right="264" w:hanging="3"/>
        <w:jc w:val="both"/>
      </w:pPr>
      <w:r w:rsidRPr="00195C92">
        <w:rPr>
          <w:spacing w:val="-9"/>
        </w:rPr>
        <w:t xml:space="preserve">chúng tôi </w:t>
      </w:r>
      <w:r w:rsidRPr="00195C92">
        <w:t>tham khảo các chức năng Q-giá trị giảm thiểu hàm tổn thất (s) như mục tiêu đào tạo. Chúng tôi sẽ gọi một mục tiêu đào tạo phù hợp, nếu hành động tham lam đối với nó với kết quả trong một chính sách đó là tối ưu theo chức năng phần thưởng của môi trường; chúng ta gọi là một mục tiêu đào tạo bán phù hợp, nếu hành động tham lam đối với nó với kết quả trong một chính sách nhưng tốt không phải là một tối ưu một trong các chức năng phần thưởng của môi trường. Đối với (2), mục tiêu đào tạo là Q * env, chức năng hành động có giá trị tối ưu dưới Renv, đó là mục tiêu đào tạo phù hợp mặc định.</w:t>
      </w:r>
    </w:p>
    <w:p w:rsidR="005241D5" w:rsidRPr="00195C92" w:rsidRDefault="005241D5" w:rsidP="00412F83">
      <w:pPr>
        <w:pStyle w:val="BodyText"/>
        <w:spacing w:before="78" w:line="276" w:lineRule="auto"/>
        <w:ind w:left="440" w:right="264"/>
        <w:jc w:val="both"/>
      </w:pPr>
      <w:r w:rsidRPr="00195C92">
        <w:t>Đó là một mục tiêu đào tạo phù hợp nói gì về cách dễ dàng là để học hỏi mục tiêu đó. Ví dụ, nếu Renv là thưa thớt, mục tiêu học tập mặc định có thể rất khó để tìm hiểu. Trong trường hợp này, thêm một</w:t>
      </w:r>
      <w:r w:rsidRPr="00195C92">
        <w:t xml:space="preserve"> </w:t>
      </w:r>
      <w:r w:rsidRPr="00195C92">
        <w:t>tiềm năng dựa trên tín hiệu phần thưởng bổ sung cho Renv có thể mang lại một cách khách quan học tập phù hợp thay thế đó là dễ dàng hơn để tìm hiểu. Nhưng một phần thưởng môi trường thưa thớt không phải là lý do duy nhất một mục tiêu đào tạo có thể được khó khăn để học tập. Chúng tôi mong muốn tìm một mục tiêu đào tạo thay thế cho các tên miền nơi đào tạo mặc định mục tiêu Q * env rất khó để tìm hiểu, do chức năng là chiều cao và khó có thể khái quát cho. Cách tiếp cận của chúng tôi được dựa trên một phân hủy của hàm thưởng.</w:t>
      </w:r>
    </w:p>
    <w:p w:rsidR="005241D5" w:rsidRPr="00195C92" w:rsidRDefault="005241D5" w:rsidP="00412F83">
      <w:pPr>
        <w:pStyle w:val="BodyText"/>
        <w:spacing w:before="78" w:line="276" w:lineRule="auto"/>
        <w:ind w:left="440" w:right="264"/>
        <w:jc w:val="both"/>
      </w:pPr>
      <w:r w:rsidRPr="00195C92">
        <w:rPr>
          <w:noProof/>
        </w:rPr>
        <w:drawing>
          <wp:anchor distT="0" distB="0" distL="114300" distR="114300" simplePos="0" relativeHeight="251662336" behindDoc="0" locked="0" layoutInCell="1" allowOverlap="1">
            <wp:simplePos x="0" y="0"/>
            <wp:positionH relativeFrom="column">
              <wp:posOffset>278130</wp:posOffset>
            </wp:positionH>
            <wp:positionV relativeFrom="paragraph">
              <wp:posOffset>29845</wp:posOffset>
            </wp:positionV>
            <wp:extent cx="5495925" cy="7905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790575"/>
                    </a:xfrm>
                    <a:prstGeom prst="rect">
                      <a:avLst/>
                    </a:prstGeom>
                  </pic:spPr>
                </pic:pic>
              </a:graphicData>
            </a:graphic>
          </wp:anchor>
        </w:drawing>
      </w:r>
    </w:p>
    <w:p w:rsidR="005241D5" w:rsidRPr="00195C92" w:rsidRDefault="005241D5" w:rsidP="00412F83">
      <w:pPr>
        <w:pStyle w:val="BodyText"/>
        <w:spacing w:before="82" w:line="276" w:lineRule="auto"/>
        <w:ind w:left="430" w:right="264"/>
        <w:jc w:val="both"/>
      </w:pPr>
      <w:r w:rsidRPr="00195C92">
        <w:t>Chúng tôi đề xuất để phân hủy các chức năng phần thưởng Renv vào chức năng thưởng n:</w:t>
      </w:r>
    </w:p>
    <w:p w:rsidR="005241D5" w:rsidRPr="00195C92" w:rsidRDefault="005241D5" w:rsidP="00412F83">
      <w:pPr>
        <w:pStyle w:val="BodyText"/>
        <w:spacing w:before="1" w:line="276" w:lineRule="auto"/>
        <w:ind w:left="440" w:right="264"/>
        <w:jc w:val="both"/>
      </w:pPr>
      <w:r w:rsidRPr="00195C92">
        <w:t>và để đào tạo một tác nhân tăng cường học tập riêng biệt trên mỗi một trong các chức năng phần thưởng. Có vô số phân tách khác nhau của một hàm thưởng có thể, nhưng để đạt được chức năng giá trị được dễ dàng để tìm hiểu, phân hủy nên được như vậy mà mỗi chức năng thưởng bị ảnh hưởng chủ yếu bởi chỉ một số ít các biến trạng thái.</w:t>
      </w:r>
    </w:p>
    <w:p w:rsidR="005241D5" w:rsidRPr="00195C92" w:rsidRDefault="005241D5" w:rsidP="00412F83">
      <w:pPr>
        <w:pStyle w:val="BodyText"/>
        <w:spacing w:before="125" w:line="276" w:lineRule="auto"/>
        <w:ind w:left="440" w:right="264" w:hanging="7"/>
        <w:jc w:val="both"/>
      </w:pPr>
      <w:r w:rsidRPr="00195C92">
        <w:t>Bởi vì mỗi đại lý k có chức năng phần thưởng của riêng mình, nó cũng có chức năng Q-giá trị riêng của nó, Qk. Nói chung, các đại lý khác nhau có thể chia sẻ nhiều lớp cấp dưới của Q-mạng sâu. Do đó, chúng tôi sẽ sử dụng một θ vector duy nhất để mô tả các trọng kết hợp của các đại lý. Chúng tôi tham khảo các mạng kết hợp đại diện cho tất cả các chức năng Q-giá trị như các Kiến trúc lai thưởng (HRA) (xem Hình</w:t>
      </w:r>
      <w:hyperlink w:anchor="_bookmark4" w:history="1">
        <w:r w:rsidRPr="00195C92">
          <w:t>1).</w:t>
        </w:r>
        <w:bookmarkStart w:id="1" w:name="_bookmark1"/>
        <w:bookmarkEnd w:id="1"/>
        <w:r w:rsidRPr="00195C92">
          <w:t xml:space="preserve"> </w:t>
        </w:r>
      </w:hyperlink>
      <w:r w:rsidRPr="00195C92">
        <w:t>lựa chọn hành động cho HRA được dựa trên tổng các chức năng Q-giá trị của đại lý, mà chúng ta gọi QHRA:</w:t>
      </w:r>
    </w:p>
    <w:p w:rsidR="005241D5" w:rsidRPr="00195C92" w:rsidRDefault="005241D5" w:rsidP="00412F83">
      <w:pPr>
        <w:pStyle w:val="BodyText"/>
        <w:spacing w:before="125" w:line="276" w:lineRule="auto"/>
        <w:ind w:left="440" w:right="264" w:hanging="7"/>
        <w:jc w:val="both"/>
      </w:pPr>
    </w:p>
    <w:p w:rsidR="005241D5" w:rsidRPr="00195C92" w:rsidRDefault="005241D5" w:rsidP="00412F83">
      <w:pPr>
        <w:spacing w:line="276" w:lineRule="auto"/>
        <w:ind w:right="264"/>
        <w:jc w:val="both"/>
        <w:rPr>
          <w:rFonts w:ascii="Times New Roman" w:hAnsi="Times New Roman" w:cs="Times New Roman"/>
          <w:lang w:val="en-US"/>
        </w:rPr>
      </w:pPr>
      <w:r w:rsidRPr="00195C92">
        <w:rPr>
          <w:rFonts w:ascii="Times New Roman" w:hAnsi="Times New Roman" w:cs="Times New Roman"/>
          <w:noProof/>
        </w:rPr>
        <w:lastRenderedPageBreak/>
        <w:drawing>
          <wp:anchor distT="0" distB="0" distL="114300" distR="114300" simplePos="0" relativeHeight="251663360" behindDoc="0" locked="0" layoutInCell="1" allowOverlap="1">
            <wp:simplePos x="0" y="0"/>
            <wp:positionH relativeFrom="column">
              <wp:posOffset>3810</wp:posOffset>
            </wp:positionH>
            <wp:positionV relativeFrom="paragraph">
              <wp:posOffset>1270</wp:posOffset>
            </wp:positionV>
            <wp:extent cx="5705475" cy="10287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05475" cy="1028700"/>
                    </a:xfrm>
                    <a:prstGeom prst="rect">
                      <a:avLst/>
                    </a:prstGeom>
                  </pic:spPr>
                </pic:pic>
              </a:graphicData>
            </a:graphic>
          </wp:anchor>
        </w:drawing>
      </w:r>
    </w:p>
    <w:p w:rsidR="006306E1" w:rsidRPr="00195C92" w:rsidRDefault="006306E1" w:rsidP="00412F83">
      <w:pPr>
        <w:spacing w:line="276" w:lineRule="auto"/>
        <w:ind w:right="264"/>
        <w:jc w:val="both"/>
        <w:rPr>
          <w:rFonts w:ascii="Times New Roman" w:hAnsi="Times New Roman" w:cs="Times New Roman"/>
        </w:rPr>
      </w:pPr>
    </w:p>
    <w:p w:rsidR="005241D5" w:rsidRPr="00195C92" w:rsidRDefault="00195C92" w:rsidP="00412F83">
      <w:pPr>
        <w:spacing w:line="276" w:lineRule="auto"/>
        <w:ind w:right="264"/>
        <w:jc w:val="both"/>
        <w:rPr>
          <w:rFonts w:ascii="Times New Roman" w:hAnsi="Times New Roman" w:cs="Times New Roman"/>
        </w:rPr>
      </w:pPr>
      <w:r w:rsidRPr="00195C92">
        <w:rPr>
          <w:rFonts w:ascii="Times New Roman" w:hAnsi="Times New Roman" w:cs="Times New Roman"/>
        </w:rPr>
        <w:t>Bằng cách giảm thiểu các chức năng này mất, Thủ trưởng khác nhau của HRA xấp xỉ các chức năng hành động có giá trị tối ưu dưới các chức năng phần thưởng khác nhau: Q * 1,. . . , Q * n. Hơn nữa, QHRA xấp xỉ</w:t>
      </w:r>
      <w:r>
        <w:rPr>
          <w:rFonts w:ascii="Times New Roman" w:hAnsi="Times New Roman" w:cs="Times New Roman"/>
        </w:rPr>
        <w:t xml:space="preserve"> Q</w:t>
      </w:r>
      <w:r w:rsidRPr="00195C92">
        <w:rPr>
          <w:rFonts w:ascii="Times New Roman" w:hAnsi="Times New Roman" w:cs="Times New Roman"/>
        </w:rPr>
        <w:t>* HRA, định nghĩa là:</w:t>
      </w:r>
    </w:p>
    <w:p w:rsidR="005241D5" w:rsidRPr="00195C92" w:rsidRDefault="005241D5" w:rsidP="00412F83">
      <w:pPr>
        <w:spacing w:line="276" w:lineRule="auto"/>
        <w:ind w:right="264"/>
        <w:jc w:val="both"/>
        <w:rPr>
          <w:rFonts w:ascii="Times New Roman" w:hAnsi="Times New Roman" w:cs="Times New Roman"/>
        </w:rPr>
      </w:pPr>
      <w:r w:rsidRPr="00195C92">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3810</wp:posOffset>
            </wp:positionH>
            <wp:positionV relativeFrom="paragraph">
              <wp:posOffset>-635</wp:posOffset>
            </wp:positionV>
            <wp:extent cx="3895725" cy="8477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95725" cy="847725"/>
                    </a:xfrm>
                    <a:prstGeom prst="rect">
                      <a:avLst/>
                    </a:prstGeom>
                  </pic:spPr>
                </pic:pic>
              </a:graphicData>
            </a:graphic>
          </wp:anchor>
        </w:drawing>
      </w:r>
    </w:p>
    <w:p w:rsidR="00195C92" w:rsidRPr="00195C92" w:rsidRDefault="00195C92" w:rsidP="00412F83">
      <w:pPr>
        <w:pStyle w:val="BodyText"/>
        <w:spacing w:line="276" w:lineRule="auto"/>
        <w:ind w:left="440" w:right="264"/>
        <w:jc w:val="both"/>
      </w:pPr>
      <w:r w:rsidRPr="00195C92">
        <w:rPr>
          <w:w w:val="99"/>
        </w:rPr>
        <w:t>chú thích</w:t>
      </w:r>
      <w:r w:rsidRPr="00195C92">
        <w:rPr>
          <w:spacing w:val="-1"/>
        </w:rPr>
        <w:t xml:space="preserve"> </w:t>
      </w:r>
      <w:r w:rsidRPr="00195C92">
        <w:rPr>
          <w:i/>
          <w:w w:val="101"/>
          <w:sz w:val="22"/>
        </w:rPr>
        <w:t>Q</w:t>
      </w:r>
      <w:r w:rsidRPr="00195C92">
        <w:rPr>
          <w:spacing w:val="-79"/>
          <w:w w:val="68"/>
          <w:sz w:val="22"/>
          <w:vertAlign w:val="superscript"/>
        </w:rPr>
        <w:t>* nhân sự</w:t>
      </w:r>
      <w:r w:rsidRPr="00195C92">
        <w:rPr>
          <w:w w:val="101"/>
          <w:position w:val="-4"/>
          <w:sz w:val="13"/>
        </w:rPr>
        <w:t>HRA</w:t>
      </w:r>
      <w:r w:rsidRPr="00195C92">
        <w:rPr>
          <w:position w:val="-4"/>
          <w:sz w:val="13"/>
        </w:rPr>
        <w:t xml:space="preserve">  </w:t>
      </w:r>
      <w:r w:rsidRPr="00195C92">
        <w:rPr>
          <w:w w:val="99"/>
        </w:rPr>
        <w:t>Là</w:t>
      </w:r>
      <w:r w:rsidRPr="00195C92">
        <w:rPr>
          <w:spacing w:val="-1"/>
        </w:rPr>
        <w:t xml:space="preserve"> </w:t>
      </w:r>
      <w:r w:rsidRPr="00195C92">
        <w:rPr>
          <w:w w:val="99"/>
        </w:rPr>
        <w:t>khác nhau</w:t>
      </w:r>
      <w:r w:rsidRPr="00195C92">
        <w:rPr>
          <w:spacing w:val="-1"/>
        </w:rPr>
        <w:t xml:space="preserve"> </w:t>
      </w:r>
      <w:r w:rsidRPr="00195C92">
        <w:rPr>
          <w:w w:val="99"/>
        </w:rPr>
        <w:t>từ</w:t>
      </w:r>
      <w:r w:rsidRPr="00195C92">
        <w:rPr>
          <w:spacing w:val="-1"/>
        </w:rPr>
        <w:t xml:space="preserve"> </w:t>
      </w:r>
      <w:r w:rsidRPr="00195C92">
        <w:rPr>
          <w:i/>
          <w:w w:val="101"/>
        </w:rPr>
        <w:t>Q</w:t>
      </w:r>
      <w:r w:rsidRPr="00195C92">
        <w:rPr>
          <w:spacing w:val="-82"/>
          <w:w w:val="68"/>
          <w:vertAlign w:val="superscript"/>
        </w:rPr>
        <w:t>*</w:t>
      </w:r>
      <w:r w:rsidRPr="00195C92">
        <w:rPr>
          <w:i/>
          <w:w w:val="112"/>
          <w:position w:val="-4"/>
          <w:sz w:val="14"/>
        </w:rPr>
        <w:t>env</w:t>
      </w:r>
      <w:r w:rsidRPr="00195C92">
        <w:rPr>
          <w:i/>
          <w:position w:val="-4"/>
          <w:sz w:val="14"/>
        </w:rPr>
        <w:t xml:space="preserve">  </w:t>
      </w:r>
      <w:r w:rsidRPr="00195C92">
        <w:rPr>
          <w:w w:val="99"/>
        </w:rPr>
        <w:t>và</w:t>
      </w:r>
      <w:r w:rsidRPr="00195C92">
        <w:rPr>
          <w:spacing w:val="-1"/>
        </w:rPr>
        <w:t xml:space="preserve"> </w:t>
      </w:r>
      <w:r w:rsidRPr="00195C92">
        <w:rPr>
          <w:w w:val="99"/>
        </w:rPr>
        <w:t>nói chung là</w:t>
      </w:r>
      <w:r w:rsidRPr="00195C92">
        <w:rPr>
          <w:spacing w:val="-1"/>
        </w:rPr>
        <w:t xml:space="preserve"> </w:t>
      </w:r>
      <w:r w:rsidRPr="00195C92">
        <w:rPr>
          <w:w w:val="99"/>
        </w:rPr>
        <w:t>không phải</w:t>
      </w:r>
      <w:r w:rsidRPr="00195C92">
        <w:rPr>
          <w:spacing w:val="-1"/>
        </w:rPr>
        <w:t xml:space="preserve"> </w:t>
      </w:r>
      <w:r w:rsidRPr="00195C92">
        <w:rPr>
          <w:w w:val="99"/>
        </w:rPr>
        <w:t>thích hợp.</w:t>
      </w:r>
    </w:p>
    <w:p w:rsidR="00195C92" w:rsidRPr="00195C92" w:rsidRDefault="00195C92" w:rsidP="00412F83">
      <w:pPr>
        <w:pStyle w:val="BodyText"/>
        <w:spacing w:before="30" w:line="276" w:lineRule="auto"/>
        <w:ind w:left="432" w:right="264"/>
        <w:jc w:val="both"/>
        <w:rPr>
          <w:i/>
        </w:rPr>
      </w:pPr>
      <w:r w:rsidRPr="00195C92">
        <w:t>Một mục tiêu đào tạo thay thế là một trong đó là kết quả của việc đánh giá υ chính sách thống nhất ngẫu nhiên</w:t>
      </w:r>
    </w:p>
    <w:p w:rsidR="00195C92" w:rsidRPr="00195C92" w:rsidRDefault="00AA2FFA" w:rsidP="00412F83">
      <w:pPr>
        <w:spacing w:line="276" w:lineRule="auto"/>
        <w:ind w:right="264"/>
        <w:jc w:val="both"/>
        <w:rPr>
          <w:rFonts w:ascii="Times New Roman" w:hAnsi="Times New Roman" w:cs="Times New Roman"/>
        </w:rPr>
      </w:pPr>
      <w:r w:rsidRPr="00195C92">
        <w:rPr>
          <w:rFonts w:ascii="Times New Roman" w:hAnsi="Times New Roman" w:cs="Times New Roman"/>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254000</wp:posOffset>
            </wp:positionV>
            <wp:extent cx="6227445" cy="1903095"/>
            <wp:effectExtent l="0" t="0" r="1905"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27445" cy="1903095"/>
                    </a:xfrm>
                    <a:prstGeom prst="rect">
                      <a:avLst/>
                    </a:prstGeom>
                  </pic:spPr>
                </pic:pic>
              </a:graphicData>
            </a:graphic>
          </wp:anchor>
        </w:drawing>
      </w:r>
      <w:r w:rsidR="00195C92" w:rsidRPr="00195C92">
        <w:rPr>
          <w:rFonts w:ascii="Times New Roman" w:hAnsi="Times New Roman" w:cs="Times New Roman"/>
          <w:noProof/>
        </w:rPr>
        <mc:AlternateContent>
          <mc:Choice Requires="wps">
            <w:drawing>
              <wp:anchor distT="0" distB="0" distL="114300" distR="114300" simplePos="0" relativeHeight="251669504" behindDoc="1" locked="0" layoutInCell="1" allowOverlap="1">
                <wp:simplePos x="0" y="0"/>
                <wp:positionH relativeFrom="page">
                  <wp:posOffset>3540760</wp:posOffset>
                </wp:positionH>
                <wp:positionV relativeFrom="paragraph">
                  <wp:posOffset>158750</wp:posOffset>
                </wp:positionV>
                <wp:extent cx="158750" cy="85725"/>
                <wp:effectExtent l="0" t="0" r="0" b="31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C92" w:rsidRDefault="00195C92" w:rsidP="00195C92">
                            <w:pPr>
                              <w:rPr>
                                <w:sz w:val="11"/>
                              </w:rPr>
                            </w:pPr>
                            <w:r>
                              <w:rPr>
                                <w:sz w:val="11"/>
                              </w:rPr>
                              <w:t>HRA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278.8pt;margin-top:12.5pt;width:12.5pt;height:6.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kyqw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" filled="f" stroked="f">
                <v:textbox inset="0,0,0,0">
                  <w:txbxContent>
                    <w:p w:rsidR="00195C92" w:rsidRDefault="00195C92" w:rsidP="00195C92">
                      <w:pPr>
                        <w:rPr>
                          <w:sz w:val="11"/>
                        </w:rPr>
                      </w:pPr>
                      <w:r>
                        <w:rPr>
                          <w:sz w:val="11"/>
                        </w:rPr>
                        <w:t>HRA</w:t>
                      </w:r>
                    </w:p>
                  </w:txbxContent>
                </v:textbox>
                <w10:wrap anchorx="page"/>
              </v:shape>
            </w:pict>
          </mc:Fallback>
        </mc:AlternateContent>
      </w:r>
      <w:r w:rsidR="00195C92" w:rsidRPr="00195C92">
        <w:rPr>
          <w:rFonts w:ascii="Times New Roman" w:hAnsi="Times New Roman" w:cs="Times New Roman"/>
          <w:noProof/>
        </w:rPr>
        <mc:AlternateContent>
          <mc:Choice Requires="wps">
            <w:drawing>
              <wp:anchor distT="0" distB="0" distL="114300" distR="114300" simplePos="0" relativeHeight="251670528" behindDoc="1" locked="0" layoutInCell="1" allowOverlap="1">
                <wp:simplePos x="0" y="0"/>
                <wp:positionH relativeFrom="page">
                  <wp:posOffset>4325620</wp:posOffset>
                </wp:positionH>
                <wp:positionV relativeFrom="paragraph">
                  <wp:posOffset>164465</wp:posOffset>
                </wp:positionV>
                <wp:extent cx="184150" cy="88900"/>
                <wp:effectExtent l="1270" t="2540" r="0" b="381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C92" w:rsidRDefault="00195C92" w:rsidP="00195C92">
                            <w:pPr>
                              <w:spacing w:line="139" w:lineRule="exact"/>
                              <w:rPr>
                                <w:rFonts w:ascii="Lucida Sans Unicode"/>
                                <w:sz w:val="14"/>
                              </w:rPr>
                            </w:pPr>
                            <w:r>
                              <w:rPr>
                                <w:rFonts w:ascii="Arial"/>
                                <w:i/>
                                <w:w w:val="105"/>
                                <w:sz w:val="14"/>
                              </w:rPr>
                              <w:t>k</w:t>
                            </w:r>
                            <w:r>
                              <w:rPr>
                                <w:rFonts w:ascii="Lucida Sans Unicode"/>
                                <w:w w:val="105"/>
                                <w:sz w:val="14"/>
                              </w:rPr>
                              <w:t>=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7" type="#_x0000_t202" style="position:absolute;left:0;text-align:left;margin-left:340.6pt;margin-top:12.95pt;width:14.5pt;height:7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" filled="f" stroked="f">
                <v:textbox inset="0,0,0,0">
                  <w:txbxContent>
                    <w:p w:rsidR="00195C92" w:rsidRDefault="00195C92" w:rsidP="00195C92">
                      <w:pPr>
                        <w:spacing w:line="139" w:lineRule="exact"/>
                        <w:rPr>
                          <w:rFonts w:ascii="Lucida Sans Unicode"/>
                          <w:sz w:val="14"/>
                        </w:rPr>
                      </w:pPr>
                      <w:r>
                        <w:rPr>
                          <w:rFonts w:ascii="Arial"/>
                          <w:i/>
                          <w:w w:val="105"/>
                          <w:sz w:val="14"/>
                        </w:rPr>
                        <w:t>k</w:t>
                      </w:r>
                      <w:r>
                        <w:rPr>
                          <w:rFonts w:ascii="Lucida Sans Unicode"/>
                          <w:w w:val="105"/>
                          <w:sz w:val="14"/>
                        </w:rPr>
                        <w:t>= 1</w:t>
                      </w:r>
                    </w:p>
                  </w:txbxContent>
                </v:textbox>
                <w10:wrap anchorx="page"/>
              </v:shape>
            </w:pict>
          </mc:Fallback>
        </mc:AlternateContent>
      </w:r>
      <w:r w:rsidR="00195C92" w:rsidRPr="00195C92">
        <w:rPr>
          <w:rFonts w:ascii="Times New Roman" w:hAnsi="Times New Roman" w:cs="Times New Roman"/>
          <w:noProof/>
        </w:rPr>
        <mc:AlternateContent>
          <mc:Choice Requires="wps">
            <w:drawing>
              <wp:anchor distT="0" distB="0" distL="114300" distR="114300" simplePos="0" relativeHeight="251671552" behindDoc="1" locked="0" layoutInCell="1" allowOverlap="1">
                <wp:simplePos x="0" y="0"/>
                <wp:positionH relativeFrom="page">
                  <wp:posOffset>4637405</wp:posOffset>
                </wp:positionH>
                <wp:positionV relativeFrom="paragraph">
                  <wp:posOffset>161925</wp:posOffset>
                </wp:positionV>
                <wp:extent cx="53975" cy="88900"/>
                <wp:effectExtent l="0" t="0" r="444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7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C92" w:rsidRDefault="00195C92" w:rsidP="00195C92">
                            <w:pPr>
                              <w:spacing w:line="134" w:lineRule="exact"/>
                              <w:rPr>
                                <w:rFonts w:ascii="Arial"/>
                                <w:i/>
                                <w:sz w:val="14"/>
                              </w:rPr>
                            </w:pPr>
                            <w:r>
                              <w:rPr>
                                <w:rFonts w:ascii="Arial"/>
                                <w:i/>
                                <w:w w:val="120"/>
                                <w:sz w:val="14"/>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left:0;text-align:left;margin-left:365.15pt;margin-top:12.75pt;width:4.25pt;height: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yybsAIAAK8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" filled="f" stroked="f">
                <v:textbox inset="0,0,0,0">
                  <w:txbxContent>
                    <w:p w:rsidR="00195C92" w:rsidRDefault="00195C92" w:rsidP="00195C92">
                      <w:pPr>
                        <w:spacing w:line="134" w:lineRule="exact"/>
                        <w:rPr>
                          <w:rFonts w:ascii="Arial"/>
                          <w:i/>
                          <w:sz w:val="14"/>
                        </w:rPr>
                      </w:pPr>
                      <w:r>
                        <w:rPr>
                          <w:rFonts w:ascii="Arial"/>
                          <w:i/>
                          <w:w w:val="120"/>
                          <w:sz w:val="14"/>
                        </w:rPr>
                        <w:t>k</w:t>
                      </w:r>
                    </w:p>
                  </w:txbxContent>
                </v:textbox>
                <w10:wrap anchorx="page"/>
              </v:shape>
            </w:pict>
          </mc:Fallback>
        </mc:AlternateContent>
      </w:r>
      <w:r w:rsidR="00195C92" w:rsidRPr="00195C92">
        <w:rPr>
          <w:rFonts w:ascii="Times New Roman" w:hAnsi="Times New Roman" w:cs="Times New Roman"/>
          <w:noProof/>
        </w:rPr>
        <mc:AlternateContent>
          <mc:Choice Requires="wps">
            <w:drawing>
              <wp:anchor distT="0" distB="0" distL="114300" distR="114300" simplePos="0" relativeHeight="251672576" behindDoc="1" locked="0" layoutInCell="1" allowOverlap="1">
                <wp:simplePos x="0" y="0"/>
                <wp:positionH relativeFrom="page">
                  <wp:posOffset>5156835</wp:posOffset>
                </wp:positionH>
                <wp:positionV relativeFrom="paragraph">
                  <wp:posOffset>158750</wp:posOffset>
                </wp:positionV>
                <wp:extent cx="158750" cy="85725"/>
                <wp:effectExtent l="3810" t="0" r="0" b="31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8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C92" w:rsidRDefault="00195C92" w:rsidP="00195C92">
                            <w:pPr>
                              <w:rPr>
                                <w:sz w:val="11"/>
                              </w:rPr>
                            </w:pPr>
                            <w:r>
                              <w:rPr>
                                <w:sz w:val="11"/>
                              </w:rPr>
                              <w:t>HRA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left:0;text-align:left;margin-left:406.05pt;margin-top:12.5pt;width:12.5pt;height:6.7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5zrgIAALA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" filled="f" stroked="f">
                <v:textbox inset="0,0,0,0">
                  <w:txbxContent>
                    <w:p w:rsidR="00195C92" w:rsidRDefault="00195C92" w:rsidP="00195C92">
                      <w:pPr>
                        <w:rPr>
                          <w:sz w:val="11"/>
                        </w:rPr>
                      </w:pPr>
                      <w:r>
                        <w:rPr>
                          <w:sz w:val="11"/>
                        </w:rPr>
                        <w:t>HRA</w:t>
                      </w:r>
                    </w:p>
                  </w:txbxContent>
                </v:textbox>
                <w10:wrap anchorx="page"/>
              </v:shape>
            </w:pict>
          </mc:Fallback>
        </mc:AlternateContent>
      </w:r>
      <w:r w:rsidR="00195C92" w:rsidRPr="00195C92">
        <w:rPr>
          <w:rFonts w:ascii="Times New Roman" w:hAnsi="Times New Roman" w:cs="Times New Roman"/>
          <w:noProof/>
        </w:rPr>
        <mc:AlternateContent>
          <mc:Choice Requires="wps">
            <w:drawing>
              <wp:anchor distT="0" distB="0" distL="114300" distR="114300" simplePos="0" relativeHeight="251673600" behindDoc="1" locked="0" layoutInCell="1" allowOverlap="1">
                <wp:simplePos x="0" y="0"/>
                <wp:positionH relativeFrom="page">
                  <wp:posOffset>6010910</wp:posOffset>
                </wp:positionH>
                <wp:positionV relativeFrom="paragraph">
                  <wp:posOffset>157480</wp:posOffset>
                </wp:positionV>
                <wp:extent cx="161290" cy="88900"/>
                <wp:effectExtent l="635" t="0"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5C92" w:rsidRDefault="00195C92" w:rsidP="00195C92">
                            <w:pPr>
                              <w:spacing w:line="134" w:lineRule="exact"/>
                              <w:rPr>
                                <w:rFonts w:ascii="Arial"/>
                                <w:i/>
                                <w:sz w:val="14"/>
                              </w:rPr>
                            </w:pPr>
                            <w:r>
                              <w:rPr>
                                <w:rFonts w:ascii="Arial"/>
                                <w:i/>
                                <w:w w:val="110"/>
                                <w:sz w:val="14"/>
                              </w:rPr>
                              <w:t>env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0" type="#_x0000_t202" style="position:absolute;left:0;text-align:left;margin-left:473.3pt;margin-top:12.4pt;width:12.7pt;height:7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" filled="f" stroked="f">
                <v:textbox inset="0,0,0,0">
                  <w:txbxContent>
                    <w:p w:rsidR="00195C92" w:rsidRDefault="00195C92" w:rsidP="00195C92">
                      <w:pPr>
                        <w:spacing w:line="134" w:lineRule="exact"/>
                        <w:rPr>
                          <w:rFonts w:ascii="Arial"/>
                          <w:i/>
                          <w:sz w:val="14"/>
                        </w:rPr>
                      </w:pPr>
                      <w:r>
                        <w:rPr>
                          <w:rFonts w:ascii="Arial"/>
                          <w:i/>
                          <w:w w:val="110"/>
                          <w:sz w:val="14"/>
                        </w:rPr>
                        <w:t>env</w:t>
                      </w:r>
                    </w:p>
                  </w:txbxContent>
                </v:textbox>
                <w10:wrap anchorx="page"/>
              </v:shape>
            </w:pict>
          </mc:Fallback>
        </mc:AlternateContent>
      </w:r>
      <w:r w:rsidR="00195C92" w:rsidRPr="00195C92">
        <w:rPr>
          <w:rFonts w:ascii="Times New Roman" w:hAnsi="Times New Roman" w:cs="Times New Roman"/>
          <w:w w:val="105"/>
          <w:sz w:val="20"/>
        </w:rPr>
        <w:t xml:space="preserve">dưới mỗi chức năng thưởng thành phần: Qυ (s, a): = </w:t>
      </w:r>
      <w:r w:rsidR="00195C92" w:rsidRPr="00AA2FFA">
        <w:rPr>
          <w:rFonts w:ascii="Times New Roman" w:hAnsi="Times New Roman" w:cs="Times New Roman"/>
          <w:w w:val="105"/>
          <w:sz w:val="20"/>
        </w:rPr>
        <w:t>Σ</w:t>
      </w:r>
      <w:r w:rsidRPr="00AA2FFA">
        <w:rPr>
          <w:rFonts w:ascii="Times New Roman" w:hAnsi="Times New Roman" w:cs="Times New Roman"/>
          <w:i/>
          <w:w w:val="120"/>
          <w:position w:val="10"/>
          <w:sz w:val="14"/>
        </w:rPr>
        <w:t>n</w:t>
      </w:r>
      <w:r>
        <w:rPr>
          <w:rFonts w:ascii="Times New Roman" w:hAnsi="Times New Roman" w:cs="Times New Roman"/>
          <w:i/>
          <w:w w:val="120"/>
          <w:position w:val="10"/>
          <w:sz w:val="14"/>
        </w:rPr>
        <w:t xml:space="preserve"> </w:t>
      </w:r>
      <w:r w:rsidR="00195C92" w:rsidRPr="00AA2FFA">
        <w:rPr>
          <w:rFonts w:ascii="Times New Roman" w:hAnsi="Times New Roman" w:cs="Times New Roman"/>
          <w:i/>
          <w:spacing w:val="3"/>
          <w:w w:val="105"/>
          <w:sz w:val="20"/>
        </w:rPr>
        <w:t>Qυ</w:t>
      </w:r>
      <w:r w:rsidR="00195C92" w:rsidRPr="00195C92">
        <w:rPr>
          <w:rFonts w:ascii="Times New Roman" w:hAnsi="Times New Roman" w:cs="Times New Roman"/>
          <w:spacing w:val="3"/>
          <w:w w:val="105"/>
          <w:sz w:val="20"/>
        </w:rPr>
        <w:t>(</w:t>
      </w:r>
      <w:r w:rsidR="00195C92" w:rsidRPr="00195C92">
        <w:rPr>
          <w:rFonts w:ascii="Times New Roman" w:hAnsi="Times New Roman" w:cs="Times New Roman"/>
          <w:i/>
          <w:spacing w:val="3"/>
          <w:w w:val="105"/>
          <w:sz w:val="20"/>
        </w:rPr>
        <w:t xml:space="preserve">S, </w:t>
      </w:r>
      <w:r w:rsidR="00195C92">
        <w:rPr>
          <w:rFonts w:ascii="Times New Roman" w:hAnsi="Times New Roman" w:cs="Times New Roman"/>
          <w:i/>
          <w:w w:val="105"/>
          <w:sz w:val="20"/>
        </w:rPr>
        <w:t>a</w:t>
      </w:r>
      <w:r w:rsidR="00195C92" w:rsidRPr="00195C92">
        <w:rPr>
          <w:rFonts w:ascii="Times New Roman" w:hAnsi="Times New Roman" w:cs="Times New Roman"/>
          <w:w w:val="105"/>
          <w:sz w:val="20"/>
        </w:rPr>
        <w:t xml:space="preserve">). </w:t>
      </w:r>
      <w:r w:rsidR="00195C92" w:rsidRPr="00195C92">
        <w:rPr>
          <w:rFonts w:ascii="Times New Roman" w:hAnsi="Times New Roman" w:cs="Times New Roman"/>
          <w:noProof/>
        </w:rPr>
        <w:drawing>
          <wp:anchor distT="0" distB="0" distL="114300" distR="114300" simplePos="0" relativeHeight="251666432" behindDoc="0" locked="0" layoutInCell="1" allowOverlap="1">
            <wp:simplePos x="0" y="0"/>
            <wp:positionH relativeFrom="column">
              <wp:posOffset>3810</wp:posOffset>
            </wp:positionH>
            <wp:positionV relativeFrom="paragraph">
              <wp:posOffset>2392045</wp:posOffset>
            </wp:positionV>
            <wp:extent cx="5486400" cy="20193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86400" cy="2019300"/>
                    </a:xfrm>
                    <a:prstGeom prst="rect">
                      <a:avLst/>
                    </a:prstGeom>
                  </pic:spPr>
                </pic:pic>
              </a:graphicData>
            </a:graphic>
            <wp14:sizeRelV relativeFrom="margin">
              <wp14:pctHeight>0</wp14:pctHeight>
            </wp14:sizeRelV>
          </wp:anchor>
        </w:drawing>
      </w:r>
      <m:oMath>
        <m:sSub>
          <m:sSubPr>
            <m:ctrlPr>
              <w:rPr>
                <w:rFonts w:ascii="Cambria Math" w:hAnsi="Cambria Math" w:cs="Times New Roman"/>
                <w:i/>
                <w:w w:val="105"/>
                <w:sz w:val="20"/>
              </w:rPr>
            </m:ctrlPr>
          </m:sSubPr>
          <m:e>
            <m:r>
              <w:rPr>
                <w:rFonts w:ascii="Cambria Math" w:hAnsi="Cambria Math" w:cs="Times New Roman"/>
                <w:w w:val="105"/>
                <w:sz w:val="20"/>
              </w:rPr>
              <m:t>Q</m:t>
            </m:r>
          </m:e>
          <m:sub>
            <m:r>
              <w:rPr>
                <w:rFonts w:ascii="Cambria Math" w:hAnsi="Cambria Math" w:cs="Times New Roman"/>
                <w:w w:val="105"/>
                <w:sz w:val="20"/>
              </w:rPr>
              <m:t>HRA</m:t>
            </m:r>
          </m:sub>
        </m:sSub>
      </m:oMath>
      <w:r>
        <w:rPr>
          <w:rFonts w:ascii="Times New Roman" w:hAnsi="Times New Roman" w:cs="Times New Roman"/>
          <w:noProof/>
          <w:w w:val="105"/>
          <w:sz w:val="20"/>
        </w:rPr>
        <w:t xml:space="preserve"> bằng với Q</w:t>
      </w:r>
      <w:r w:rsidRPr="00AA2FFA">
        <w:rPr>
          <w:rFonts w:ascii="Times New Roman" w:hAnsi="Times New Roman" w:cs="Times New Roman"/>
          <w:noProof/>
          <w:w w:val="105"/>
          <w:sz w:val="20"/>
          <w:vertAlign w:val="superscript"/>
        </w:rPr>
        <w:t>v</w:t>
      </w:r>
      <w:r>
        <w:rPr>
          <w:rFonts w:ascii="Times New Roman" w:hAnsi="Times New Roman" w:cs="Times New Roman"/>
          <w:noProof/>
          <w:w w:val="105"/>
          <w:sz w:val="20"/>
          <w:vertAlign w:val="subscript"/>
        </w:rPr>
        <w:t xml:space="preserve">HRA, </w:t>
      </w:r>
      <w:r w:rsidR="00195C92" w:rsidRPr="00195C92">
        <w:rPr>
          <w:rFonts w:ascii="Times New Roman" w:hAnsi="Times New Roman" w:cs="Times New Roman"/>
        </w:rPr>
        <w:br/>
      </w:r>
      <w:r w:rsidR="00195C92" w:rsidRPr="00195C92">
        <w:rPr>
          <w:rFonts w:ascii="Times New Roman" w:hAnsi="Times New Roman" w:cs="Times New Roman"/>
          <w:i/>
        </w:rPr>
        <w:t>Q</w:t>
      </w:r>
      <w:r w:rsidR="00195C92" w:rsidRPr="00195C92">
        <w:rPr>
          <w:rFonts w:ascii="Times New Roman" w:hAnsi="Times New Roman" w:cs="Times New Roman"/>
        </w:rPr>
        <w:t>-values ​​của chính sách ngẫu nhiên dưới Renv, như hình dưới đây</w:t>
      </w:r>
      <w:r w:rsidR="00195C92" w:rsidRPr="00195C92">
        <w:rPr>
          <w:rFonts w:ascii="Times New Roman" w:hAnsi="Times New Roman" w:cs="Times New Roman"/>
        </w:rPr>
        <w:t>:</w:t>
      </w:r>
      <w:r w:rsidR="005241D5" w:rsidRPr="00195C92">
        <w:rPr>
          <w:rFonts w:ascii="Times New Roman" w:hAnsi="Times New Roman" w:cs="Times New Roman"/>
        </w:rPr>
        <w:br/>
      </w:r>
    </w:p>
    <w:p w:rsidR="00195C92" w:rsidRPr="00195C92" w:rsidRDefault="00195C92" w:rsidP="00412F83">
      <w:pPr>
        <w:spacing w:line="276" w:lineRule="auto"/>
        <w:ind w:right="264"/>
        <w:jc w:val="both"/>
        <w:rPr>
          <w:rFonts w:ascii="Times New Roman" w:hAnsi="Times New Roman" w:cs="Times New Roman"/>
          <w:noProof/>
        </w:rPr>
      </w:pPr>
    </w:p>
    <w:p w:rsidR="00195C92" w:rsidRPr="00195C92" w:rsidRDefault="00195C92" w:rsidP="00412F83">
      <w:pPr>
        <w:pStyle w:val="BodyText"/>
        <w:spacing w:before="107" w:line="276" w:lineRule="auto"/>
        <w:ind w:left="440" w:right="264" w:hanging="7"/>
        <w:jc w:val="both"/>
      </w:pPr>
      <w:r w:rsidRPr="00195C92">
        <w:t>mục tiêu đào tạo này có thể được học bằng cách sử dụng quy tắc cập nhật Sarsa dự kiến ​​(v</w:t>
      </w:r>
      <w:bookmarkStart w:id="2" w:name="_bookmark5"/>
      <w:bookmarkEnd w:id="2"/>
      <w:r w:rsidRPr="00195C92">
        <w:fldChar w:fldCharType="begin"/>
      </w:r>
      <w:r w:rsidRPr="00195C92">
        <w:instrText xml:space="preserve"> HYPERLINK \l "_bookmark37" </w:instrText>
      </w:r>
      <w:r w:rsidRPr="00195C92">
        <w:fldChar w:fldCharType="separate"/>
      </w:r>
      <w:r w:rsidR="00AA2FFA">
        <w:t>an</w:t>
      </w:r>
      <w:r w:rsidRPr="00195C92">
        <w:t xml:space="preserve"> Seijen et al., </w:t>
      </w:r>
      <w:r w:rsidRPr="00195C92">
        <w:fldChar w:fldCharType="end"/>
      </w:r>
      <w:hyperlink w:anchor="_bookmark37" w:history="1">
        <w:r w:rsidRPr="00195C92">
          <w:t xml:space="preserve">2009), </w:t>
        </w:r>
      </w:hyperlink>
      <w:r w:rsidRPr="00195C92">
        <w:t>bằng cách thay thế (7), với</w:t>
      </w:r>
      <w:r>
        <w:t>:</w:t>
      </w:r>
    </w:p>
    <w:p w:rsidR="00195C92" w:rsidRPr="00195C92" w:rsidRDefault="00195C92" w:rsidP="00412F83">
      <w:pPr>
        <w:spacing w:line="276" w:lineRule="auto"/>
        <w:ind w:right="264"/>
        <w:jc w:val="both"/>
        <w:rPr>
          <w:rFonts w:ascii="Times New Roman" w:hAnsi="Times New Roman" w:cs="Times New Roman"/>
        </w:rPr>
      </w:pPr>
      <w:r w:rsidRPr="00195C92">
        <w:rPr>
          <w:rFonts w:ascii="Times New Roman" w:hAnsi="Times New Roman" w:cs="Times New Roman"/>
          <w:noProof/>
        </w:rPr>
        <w:drawing>
          <wp:anchor distT="0" distB="0" distL="114300" distR="114300" simplePos="0" relativeHeight="251667456" behindDoc="0" locked="0" layoutInCell="1" allowOverlap="1">
            <wp:simplePos x="0" y="0"/>
            <wp:positionH relativeFrom="column">
              <wp:posOffset>255270</wp:posOffset>
            </wp:positionH>
            <wp:positionV relativeFrom="paragraph">
              <wp:posOffset>219075</wp:posOffset>
            </wp:positionV>
            <wp:extent cx="5419725" cy="63817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19725" cy="638175"/>
                    </a:xfrm>
                    <a:prstGeom prst="rect">
                      <a:avLst/>
                    </a:prstGeom>
                  </pic:spPr>
                </pic:pic>
              </a:graphicData>
            </a:graphic>
          </wp:anchor>
        </w:drawing>
      </w:r>
      <w:r w:rsidRPr="00195C92">
        <w:rPr>
          <w:rFonts w:ascii="Times New Roman" w:hAnsi="Times New Roman" w:cs="Times New Roman"/>
        </w:rPr>
        <w:br/>
      </w:r>
    </w:p>
    <w:p w:rsidR="00195C92" w:rsidRPr="00195C92" w:rsidRDefault="00195C92" w:rsidP="00412F83">
      <w:pPr>
        <w:spacing w:line="276" w:lineRule="auto"/>
        <w:ind w:right="264" w:firstLine="709"/>
        <w:jc w:val="both"/>
        <w:rPr>
          <w:rFonts w:ascii="Times New Roman" w:hAnsi="Times New Roman" w:cs="Times New Roman"/>
          <w:lang w:val="en-US"/>
        </w:rPr>
      </w:pPr>
      <w:r w:rsidRPr="00195C92">
        <w:rPr>
          <w:rFonts w:ascii="Times New Roman" w:hAnsi="Times New Roman" w:cs="Times New Roman"/>
          <w:lang w:val="en-US"/>
        </w:rPr>
        <w:br/>
      </w:r>
      <w:r w:rsidRPr="00195C92">
        <w:rPr>
          <w:rFonts w:ascii="Times New Roman" w:hAnsi="Times New Roman" w:cs="Times New Roman"/>
        </w:rPr>
        <w:t>Hành động tham lam đối với Q-giá trị của một chính sách ngẫu nhiên với có thể xuất hiện để mang lại một chính sách mà chỉ là hơi tốt hơn so ngẫu nhiên, nhưng, surpringly, chúng tôi thấy rằng đối với nhiều lĩnh vực chuyển hướng dựa</w:t>
      </w:r>
      <w:r w:rsidRPr="00195C92">
        <w:rPr>
          <w:rFonts w:ascii="Times New Roman" w:hAnsi="Times New Roman" w:cs="Times New Roman"/>
        </w:rPr>
        <w:t xml:space="preserve"> trên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HRA</m:t>
            </m:r>
          </m:sub>
          <m:sup>
            <m:r>
              <w:rPr>
                <w:rFonts w:ascii="Cambria Math" w:hAnsi="Cambria Math" w:cs="Times New Roman"/>
              </w:rPr>
              <m:t>U</m:t>
            </m:r>
          </m:sup>
        </m:sSubSup>
      </m:oMath>
      <w:r w:rsidRPr="00195C92">
        <w:rPr>
          <w:rFonts w:ascii="Times New Roman" w:hAnsi="Times New Roman" w:cs="Times New Roman"/>
        </w:rPr>
        <w:t xml:space="preserve"> đóng vai trò như một mục tiêu đào tạo bán phù hợp.</w:t>
      </w:r>
    </w:p>
    <w:p w:rsidR="00AA2FFA" w:rsidRPr="00AA2FFA" w:rsidRDefault="00AA2FFA" w:rsidP="00412F83">
      <w:pPr>
        <w:pStyle w:val="Heading2"/>
        <w:keepNext w:val="0"/>
        <w:keepLines w:val="0"/>
        <w:widowControl w:val="0"/>
        <w:numPr>
          <w:ilvl w:val="1"/>
          <w:numId w:val="5"/>
        </w:numPr>
        <w:tabs>
          <w:tab w:val="left" w:pos="889"/>
        </w:tabs>
        <w:autoSpaceDE w:val="0"/>
        <w:autoSpaceDN w:val="0"/>
        <w:spacing w:before="105" w:line="240" w:lineRule="auto"/>
        <w:ind w:right="264"/>
        <w:jc w:val="both"/>
        <w:rPr>
          <w:rFonts w:ascii="Arial Unicode MS" w:eastAsia="Arial Unicode MS" w:hAnsi="Arial Unicode MS" w:cs="Arial Unicode MS"/>
        </w:rPr>
      </w:pPr>
      <w:r>
        <w:rPr>
          <w:rFonts w:ascii="Arial Unicode MS" w:eastAsia="Arial Unicode MS" w:hAnsi="Arial Unicode MS" w:cs="Arial Unicode MS"/>
          <w:lang w:val="en-US"/>
        </w:rPr>
        <w:t xml:space="preserve"> </w:t>
      </w:r>
      <w:r w:rsidRPr="00412F83">
        <w:rPr>
          <w:rFonts w:ascii="Arial Unicode MS" w:eastAsia="Arial Unicode MS" w:hAnsi="Arial Unicode MS" w:cs="Arial Unicode MS"/>
          <w:color w:val="auto"/>
        </w:rPr>
        <w:t>Cải thiện hiệu suất hơn nữa bằng cách sử dụng kiến ​​thức miền cấp cao.</w:t>
      </w:r>
    </w:p>
    <w:p w:rsidR="00AA2FFA" w:rsidRPr="00AA2FFA" w:rsidRDefault="00AA2FFA" w:rsidP="00412F83">
      <w:pPr>
        <w:pStyle w:val="BodyText"/>
        <w:spacing w:before="181" w:line="276" w:lineRule="auto"/>
        <w:ind w:left="440" w:right="264"/>
        <w:jc w:val="both"/>
        <w:rPr>
          <w:sz w:val="24"/>
          <w:szCs w:val="24"/>
        </w:rPr>
      </w:pPr>
      <w:r w:rsidRPr="00AA2FFA">
        <w:rPr>
          <w:sz w:val="24"/>
          <w:szCs w:val="24"/>
        </w:rPr>
        <w:t>Trong bối cảnh cơ bản của nó, những kiến ​​thức miền chỉ áp dụng cho HRA là ở dạng của hàm thưởng bị phân hủy. Tuy nhiên, một trong những thế mạnh của HRA là nó có thể dễ dàng khai thác kiến ​​thức miền hơn, nếu có. kiến thức miền có thể được khai thác trong một trong các cách sau:</w:t>
      </w:r>
    </w:p>
    <w:p w:rsidR="00AA2FFA" w:rsidRPr="00AA2FFA" w:rsidRDefault="00AA2FFA" w:rsidP="00412F83">
      <w:pPr>
        <w:pStyle w:val="ListParagraph"/>
        <w:widowControl w:val="0"/>
        <w:numPr>
          <w:ilvl w:val="2"/>
          <w:numId w:val="3"/>
        </w:numPr>
        <w:tabs>
          <w:tab w:val="left" w:pos="1158"/>
        </w:tabs>
        <w:autoSpaceDE w:val="0"/>
        <w:autoSpaceDN w:val="0"/>
        <w:spacing w:before="190" w:after="0" w:line="276" w:lineRule="auto"/>
        <w:ind w:right="264" w:hanging="242"/>
        <w:contextualSpacing w:val="0"/>
        <w:jc w:val="both"/>
        <w:rPr>
          <w:rFonts w:ascii="Times New Roman" w:hAnsi="Times New Roman" w:cs="Times New Roman"/>
          <w:sz w:val="24"/>
          <w:szCs w:val="24"/>
        </w:rPr>
      </w:pPr>
      <w:r w:rsidRPr="00AA2FFA">
        <w:rPr>
          <w:rFonts w:ascii="Times New Roman" w:hAnsi="Times New Roman" w:cs="Times New Roman"/>
          <w:b/>
          <w:sz w:val="24"/>
          <w:szCs w:val="24"/>
        </w:rPr>
        <w:t xml:space="preserve">Loại bỏ các tính năng không liên quan. </w:t>
      </w:r>
      <w:r w:rsidRPr="00AA2FFA">
        <w:rPr>
          <w:rFonts w:ascii="Times New Roman" w:hAnsi="Times New Roman" w:cs="Times New Roman"/>
          <w:sz w:val="24"/>
          <w:szCs w:val="24"/>
        </w:rPr>
        <w:t>Tính năng mà không ảnh hưởng đến phần thưởng nhận được trong bất kỳ cách nào (trực tiếp hoặc gián tiếp) chỉ làm tăng thêm tiếng ồn để quá trình học tập và có thể được gỡ bỏ.</w:t>
      </w:r>
    </w:p>
    <w:p w:rsidR="00AA2FFA" w:rsidRPr="00AA2FFA" w:rsidRDefault="00AA2FFA" w:rsidP="00412F83">
      <w:pPr>
        <w:pStyle w:val="ListParagraph"/>
        <w:widowControl w:val="0"/>
        <w:numPr>
          <w:ilvl w:val="2"/>
          <w:numId w:val="3"/>
        </w:numPr>
        <w:tabs>
          <w:tab w:val="left" w:pos="1158"/>
        </w:tabs>
        <w:autoSpaceDE w:val="0"/>
        <w:autoSpaceDN w:val="0"/>
        <w:spacing w:before="82" w:after="0" w:line="276" w:lineRule="auto"/>
        <w:ind w:left="1157" w:right="264" w:hanging="249"/>
        <w:contextualSpacing w:val="0"/>
        <w:jc w:val="both"/>
        <w:rPr>
          <w:rFonts w:ascii="Times New Roman" w:hAnsi="Times New Roman" w:cs="Times New Roman"/>
          <w:sz w:val="24"/>
          <w:szCs w:val="24"/>
        </w:rPr>
      </w:pPr>
      <w:r w:rsidRPr="00AA2FFA">
        <w:rPr>
          <w:rFonts w:ascii="Times New Roman" w:hAnsi="Times New Roman" w:cs="Times New Roman"/>
          <w:b/>
          <w:sz w:val="24"/>
          <w:szCs w:val="24"/>
        </w:rPr>
        <w:t xml:space="preserve">Xác định trạng thái thiết bị đầu cuối. </w:t>
      </w:r>
      <w:r w:rsidRPr="00AA2FFA">
        <w:rPr>
          <w:rFonts w:ascii="Times New Roman" w:hAnsi="Times New Roman" w:cs="Times New Roman"/>
          <w:sz w:val="24"/>
          <w:szCs w:val="24"/>
        </w:rPr>
        <w:t>bang hẻm là tiểu bang mà từ đó không có phần thưởng có thể tiếp tục được nhận; họ có theo định nghĩa giá trị 0. Sử dụng kiến ​​thức này, HRA có thể kiềm chế xấp xỉ giá trị này bằng cách mạng giá trị, như vậy mà trọng lượng có thể được sử dụng đầy đủ để đại diện cho các quốc gia không bị đầu cuối.</w:t>
      </w:r>
    </w:p>
    <w:p w:rsidR="00AA2FFA" w:rsidRPr="00AA2FFA" w:rsidRDefault="00AA2FFA" w:rsidP="00412F83">
      <w:pPr>
        <w:pStyle w:val="ListParagraph"/>
        <w:widowControl w:val="0"/>
        <w:numPr>
          <w:ilvl w:val="2"/>
          <w:numId w:val="3"/>
        </w:numPr>
        <w:tabs>
          <w:tab w:val="left" w:pos="1158"/>
        </w:tabs>
        <w:autoSpaceDE w:val="0"/>
        <w:autoSpaceDN w:val="0"/>
        <w:spacing w:before="82" w:after="0" w:line="276" w:lineRule="auto"/>
        <w:ind w:left="1157" w:right="264" w:hanging="249"/>
        <w:contextualSpacing w:val="0"/>
        <w:jc w:val="both"/>
        <w:rPr>
          <w:rFonts w:ascii="Times New Roman" w:hAnsi="Times New Roman" w:cs="Times New Roman"/>
          <w:sz w:val="24"/>
          <w:szCs w:val="24"/>
        </w:rPr>
      </w:pPr>
      <w:r w:rsidRPr="00AA2FFA">
        <w:rPr>
          <w:rFonts w:ascii="Times New Roman" w:hAnsi="Times New Roman" w:cs="Times New Roman"/>
          <w:b/>
          <w:sz w:val="24"/>
          <w:szCs w:val="24"/>
        </w:rPr>
        <w:t xml:space="preserve">Sử dụng chức năng giả thưởng. </w:t>
      </w:r>
      <w:r w:rsidRPr="00AA2FFA">
        <w:rPr>
          <w:rFonts w:ascii="Times New Roman" w:hAnsi="Times New Roman" w:cs="Times New Roman"/>
          <w:sz w:val="24"/>
          <w:szCs w:val="24"/>
        </w:rPr>
        <w:t>Thay vì cập nhật một người đứng đầu của HRA sử dụng một thành phần của phần thưởng môi trường, nó có thể được cập nhật bằng cách sử dụng giả thưởng. Trong tình huống này, một bộ GVFs được đào tạo song song sử dụng giả thưởng.</w:t>
      </w:r>
    </w:p>
    <w:p w:rsidR="00195C92" w:rsidRDefault="00AA2FFA" w:rsidP="00412F83">
      <w:pPr>
        <w:spacing w:line="276" w:lineRule="auto"/>
        <w:ind w:right="264"/>
        <w:jc w:val="both"/>
        <w:rPr>
          <w:rFonts w:ascii="Times New Roman" w:hAnsi="Times New Roman" w:cs="Times New Roman"/>
          <w:sz w:val="24"/>
          <w:szCs w:val="24"/>
        </w:rPr>
      </w:pPr>
      <w:r w:rsidRPr="00AA2FFA">
        <w:rPr>
          <w:rFonts w:ascii="Times New Roman" w:hAnsi="Times New Roman" w:cs="Times New Roman"/>
          <w:sz w:val="24"/>
          <w:szCs w:val="24"/>
        </w:rPr>
        <w:t>Trong khi những phương pháp không đặc hiệu với HRA, HRA có thể khai thác kiến ​​thức miền đến một lớn hơn kéo dài, vì nó có thể áp dụng những phương pháp tiếp cận đến từng đầu độc lập. Chúng tôi hiển thị này theo kinh nghiệm tại Mục</w:t>
      </w:r>
      <w:hyperlink w:anchor="_bookmark7" w:history="1">
        <w:r w:rsidRPr="00AA2FFA">
          <w:rPr>
            <w:rFonts w:ascii="Times New Roman" w:hAnsi="Times New Roman" w:cs="Times New Roman"/>
            <w:sz w:val="24"/>
            <w:szCs w:val="24"/>
          </w:rPr>
          <w:t>4.1.</w:t>
        </w:r>
      </w:hyperlink>
    </w:p>
    <w:p w:rsidR="00AA2FFA" w:rsidRPr="00AA2FFA" w:rsidRDefault="00AA2FFA" w:rsidP="00AA2FFA">
      <w:pPr>
        <w:pStyle w:val="Heading1"/>
        <w:keepNext w:val="0"/>
        <w:keepLines w:val="0"/>
        <w:widowControl w:val="0"/>
        <w:numPr>
          <w:ilvl w:val="0"/>
          <w:numId w:val="4"/>
        </w:numPr>
        <w:tabs>
          <w:tab w:val="left" w:pos="799"/>
        </w:tabs>
        <w:autoSpaceDE w:val="0"/>
        <w:autoSpaceDN w:val="0"/>
        <w:spacing w:before="0" w:line="240" w:lineRule="auto"/>
        <w:jc w:val="both"/>
        <w:rPr>
          <w:rFonts w:ascii="Arial Unicode MS" w:eastAsia="Arial Unicode MS" w:hAnsi="Arial Unicode MS" w:cs="Arial Unicode MS"/>
          <w:color w:val="auto"/>
        </w:rPr>
      </w:pPr>
      <w:r w:rsidRPr="00AA2FFA">
        <w:rPr>
          <w:rFonts w:ascii="Arial Unicode MS" w:eastAsia="Arial Unicode MS" w:hAnsi="Arial Unicode MS" w:cs="Arial Unicode MS"/>
          <w:color w:val="auto"/>
        </w:rPr>
        <w:t>Các thí nghiệm</w:t>
      </w:r>
    </w:p>
    <w:p w:rsidR="00AA2FFA" w:rsidRPr="00AA2FFA" w:rsidRDefault="00AA2FFA" w:rsidP="00AA2FFA">
      <w:pPr>
        <w:pStyle w:val="Heading2"/>
        <w:keepNext w:val="0"/>
        <w:keepLines w:val="0"/>
        <w:widowControl w:val="0"/>
        <w:numPr>
          <w:ilvl w:val="1"/>
          <w:numId w:val="4"/>
        </w:numPr>
        <w:tabs>
          <w:tab w:val="left" w:pos="889"/>
        </w:tabs>
        <w:autoSpaceDE w:val="0"/>
        <w:autoSpaceDN w:val="0"/>
        <w:spacing w:before="226" w:line="240" w:lineRule="auto"/>
        <w:ind w:hanging="448"/>
        <w:jc w:val="both"/>
        <w:rPr>
          <w:rFonts w:ascii="Arial Unicode MS" w:eastAsia="Arial Unicode MS" w:hAnsi="Arial Unicode MS" w:cs="Arial Unicode MS"/>
          <w:color w:val="auto"/>
        </w:rPr>
      </w:pPr>
      <w:bookmarkStart w:id="3" w:name="Fruit_Collection_task"/>
      <w:bookmarkStart w:id="4" w:name="_bookmark7"/>
      <w:bookmarkEnd w:id="3"/>
      <w:bookmarkEnd w:id="4"/>
      <w:r w:rsidRPr="00AA2FFA">
        <w:rPr>
          <w:rFonts w:ascii="Arial Unicode MS" w:eastAsia="Arial Unicode MS" w:hAnsi="Arial Unicode MS" w:cs="Arial Unicode MS"/>
          <w:color w:val="auto"/>
        </w:rPr>
        <w:t>Fruit Collection nhiệm vụ</w:t>
      </w:r>
    </w:p>
    <w:p w:rsidR="00AA2FFA" w:rsidRPr="00AA2FFA" w:rsidRDefault="00AA2FFA" w:rsidP="00412F83">
      <w:pPr>
        <w:pStyle w:val="BodyText"/>
        <w:spacing w:line="276" w:lineRule="auto"/>
        <w:ind w:right="1022"/>
        <w:jc w:val="both"/>
        <w:rPr>
          <w:sz w:val="24"/>
          <w:szCs w:val="24"/>
        </w:rPr>
      </w:pPr>
      <w:r w:rsidRPr="00AA2FFA">
        <w:rPr>
          <w:noProof/>
          <w:sz w:val="24"/>
          <w:szCs w:val="24"/>
          <w:lang w:val="en-GB" w:eastAsia="en-GB" w:bidi="ar-SA"/>
        </w:rPr>
        <mc:AlternateContent>
          <mc:Choice Requires="wps">
            <w:drawing>
              <wp:anchor distT="0" distB="0" distL="114300" distR="114300" simplePos="0" relativeHeight="251675648" behindDoc="1" locked="0" layoutInCell="1" allowOverlap="1">
                <wp:simplePos x="0" y="0"/>
                <wp:positionH relativeFrom="page">
                  <wp:posOffset>6151245</wp:posOffset>
                </wp:positionH>
                <wp:positionV relativeFrom="paragraph">
                  <wp:posOffset>128905</wp:posOffset>
                </wp:positionV>
                <wp:extent cx="98425" cy="219710"/>
                <wp:effectExtent l="0" t="0" r="0" b="381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FA" w:rsidRDefault="00AA2FFA" w:rsidP="00AA2FFA">
                            <w:pPr>
                              <w:pStyle w:val="BodyText"/>
                              <w:spacing w:line="242"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1" type="#_x0000_t202" style="position:absolute;left:0;text-align:left;margin-left:484.35pt;margin-top:10.15pt;width:7.75pt;height:17.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" filled="f" stroked="f">
                <v:textbox inset="0,0,0,0">
                  <w:txbxContent>
                    <w:p w:rsidR="00AA2FFA" w:rsidRDefault="00AA2FFA" w:rsidP="00AA2FFA">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mc:Fallback>
        </mc:AlternateContent>
      </w:r>
      <w:r w:rsidRPr="00AA2FFA">
        <w:rPr>
          <w:sz w:val="24"/>
          <w:szCs w:val="24"/>
        </w:rPr>
        <w:t xml:space="preserve">Trong phạm vi đầu tiên của chúng tôi, chúng ta xem xét một đại lý có để thu thập các loại trái cây càng nhanh càng tốt trong một mạng lưới 10 10. Có 10 địa điểm ăn quả có thể, trải ra trên lưới điện. Đối với mỗi tập phim, một loại trái cây được đặt ngẫu nhiên trên 5 những </w:t>
      </w:r>
      <w:r w:rsidRPr="00AA2FFA">
        <w:rPr>
          <w:sz w:val="24"/>
          <w:szCs w:val="24"/>
        </w:rPr>
        <w:lastRenderedPageBreak/>
        <w:t>10 địa điểm. Các đại lý bắt đầu từ một vị trí ngẫu nhiên. Phần thưởng là 1</w:t>
      </w:r>
    </w:p>
    <w:p w:rsidR="00AA2FFA" w:rsidRPr="00AA2FFA" w:rsidRDefault="00AA2FFA" w:rsidP="00412F83">
      <w:pPr>
        <w:pStyle w:val="BodyText"/>
        <w:spacing w:line="276" w:lineRule="auto"/>
        <w:ind w:right="1022"/>
        <w:jc w:val="both"/>
        <w:rPr>
          <w:sz w:val="24"/>
          <w:szCs w:val="24"/>
        </w:rPr>
      </w:pPr>
      <w:r w:rsidRPr="00AA2FFA">
        <w:rPr>
          <w:sz w:val="24"/>
          <w:szCs w:val="24"/>
        </w:rPr>
        <w:t>nếu một loại trái cây được ăn và 0 nếu ngược lại. Một tập phim kết thúc sau khi tất cả 5 loại trái cây đã được ăn hoặc sau 300 bước, nào đến trước.</w:t>
      </w:r>
    </w:p>
    <w:p w:rsidR="00AA2FFA" w:rsidRPr="00AA2FFA" w:rsidRDefault="00AA2FFA" w:rsidP="00412F83">
      <w:pPr>
        <w:pStyle w:val="BodyText"/>
        <w:spacing w:before="82" w:line="276" w:lineRule="auto"/>
        <w:ind w:left="433" w:right="1022" w:firstLine="6"/>
        <w:jc w:val="both"/>
        <w:rPr>
          <w:sz w:val="24"/>
          <w:szCs w:val="24"/>
        </w:rPr>
      </w:pPr>
      <w:r w:rsidRPr="00AA2FFA">
        <w:rPr>
          <w:spacing w:val="-9"/>
          <w:sz w:val="24"/>
          <w:szCs w:val="24"/>
        </w:rPr>
        <w:t xml:space="preserve">chúng tôi </w:t>
      </w:r>
      <w:r w:rsidRPr="00AA2FFA">
        <w:rPr>
          <w:sz w:val="24"/>
          <w:szCs w:val="24"/>
        </w:rPr>
        <w:t>so sánh hiệu suất của DQN với HRA sử dụng cùng một mạng. Đối với HRA, chúng phân hủy các chức năng phần thưởng thành 10 chức năng phần thưởng khác nhau, mỗi vị trí quả càng tốt. Mạng lưới bao gồm một lớp đầu vào nhị phân có độ dài 110, mã hóa vị trí của đại lý và cho dù có là một loại trái cây trên mỗi địa điểm. Tiếp theo là một lớp ẩn kết nối đầy đủ chiều dài 250. Lớp này được kết nối với 10 người đứng đầu gồm 4 nút tuyến tính từng, đại diện cho hành động-giá trị</w:t>
      </w:r>
      <w:r w:rsidRPr="00AA2FFA">
        <w:rPr>
          <w:sz w:val="24"/>
          <w:szCs w:val="24"/>
        </w:rPr>
        <w:t xml:space="preserve"> của 4 </w:t>
      </w:r>
      <w:r w:rsidRPr="00AA2FFA">
        <w:rPr>
          <w:sz w:val="24"/>
          <w:szCs w:val="24"/>
        </w:rPr>
        <w:t>4 hành động dưới các chức năng phần thưởng khác nhau. Cuối cùng, giá trị trung bình của tất cả các nút trên đầu được tính toán sử dụng một lớp tuyến tính cuối cùng của chiều dài 4 kết nối đầu ra của các nút tương ứng ở mỗi đầu. Lớp này đã cố định trọng lượng với giá trị 1 (tức là, nó thực hiện phương trình</w:t>
      </w:r>
      <w:hyperlink w:anchor="_bookmark1" w:history="1">
        <w:r w:rsidRPr="00AA2FFA">
          <w:rPr>
            <w:sz w:val="24"/>
            <w:szCs w:val="24"/>
          </w:rPr>
          <w:t xml:space="preserve">5). </w:t>
        </w:r>
      </w:hyperlink>
      <w:r w:rsidRPr="00AA2FFA">
        <w:rPr>
          <w:sz w:val="24"/>
          <w:szCs w:val="24"/>
        </w:rPr>
        <w:t xml:space="preserve">Sự khác biệt giữa HRA và DQN là DQN cập nhật mạng từ lớp thứ tư sử dụng chức năng mất </w:t>
      </w:r>
      <w:hyperlink w:anchor="_bookmark0" w:history="1">
        <w:r w:rsidRPr="00AA2FFA">
          <w:rPr>
            <w:sz w:val="24"/>
            <w:szCs w:val="24"/>
          </w:rPr>
          <w:t xml:space="preserve">(2), </w:t>
        </w:r>
      </w:hyperlink>
      <w:r w:rsidRPr="00AA2FFA">
        <w:rPr>
          <w:sz w:val="24"/>
          <w:szCs w:val="24"/>
        </w:rPr>
        <w:t xml:space="preserve">trong khi HRA cập nhật mạng từ lớp thứ ba sử dụng chức năng mất </w:t>
      </w:r>
      <w:hyperlink w:anchor="_bookmark2" w:history="1">
        <w:r w:rsidRPr="00AA2FFA">
          <w:rPr>
            <w:sz w:val="24"/>
            <w:szCs w:val="24"/>
          </w:rPr>
          <w:t>(6).</w:t>
        </w:r>
      </w:hyperlink>
    </w:p>
    <w:p w:rsidR="00AA2FFA" w:rsidRPr="00AA2FFA" w:rsidRDefault="00AA2FFA" w:rsidP="00412F83">
      <w:pPr>
        <w:pStyle w:val="BodyText"/>
        <w:spacing w:line="276" w:lineRule="auto"/>
        <w:ind w:right="1022"/>
        <w:jc w:val="both"/>
        <w:rPr>
          <w:sz w:val="24"/>
          <w:szCs w:val="24"/>
        </w:rPr>
      </w:pPr>
    </w:p>
    <w:p w:rsidR="00AA2FFA" w:rsidRPr="00AA2FFA" w:rsidRDefault="00AA2FFA" w:rsidP="00412F83">
      <w:pPr>
        <w:spacing w:line="276" w:lineRule="auto"/>
        <w:ind w:right="1022"/>
        <w:jc w:val="both"/>
        <w:rPr>
          <w:rFonts w:ascii="Times New Roman" w:hAnsi="Times New Roman" w:cs="Times New Roman"/>
          <w:sz w:val="24"/>
          <w:szCs w:val="24"/>
        </w:rPr>
        <w:sectPr w:rsidR="00AA2FFA" w:rsidRPr="00AA2FFA" w:rsidSect="00412F83">
          <w:pgSz w:w="12240" w:h="15840"/>
          <w:pgMar w:top="1380" w:right="758" w:bottom="1020" w:left="1720" w:header="0" w:footer="826" w:gutter="0"/>
          <w:cols w:space="720"/>
        </w:sectPr>
      </w:pPr>
    </w:p>
    <w:p w:rsidR="00AA2FFA" w:rsidRPr="00AA2FFA" w:rsidRDefault="00AA2FFA" w:rsidP="00412F83">
      <w:pPr>
        <w:spacing w:before="106" w:line="276" w:lineRule="auto"/>
        <w:ind w:right="1022"/>
        <w:jc w:val="both"/>
        <w:rPr>
          <w:rFonts w:ascii="Times New Roman" w:hAnsi="Times New Roman" w:cs="Times New Roman"/>
          <w:b/>
          <w:sz w:val="16"/>
          <w:szCs w:val="16"/>
        </w:rPr>
      </w:pPr>
      <w:r w:rsidRPr="00AA2FFA">
        <w:rPr>
          <w:rFonts w:ascii="Times New Roman" w:hAnsi="Times New Roman" w:cs="Times New Roman"/>
          <w:b/>
          <w:w w:val="125"/>
          <w:sz w:val="16"/>
          <w:szCs w:val="16"/>
        </w:rPr>
        <w:t>DQN</w:t>
      </w:r>
    </w:p>
    <w:p w:rsidR="00AA2FFA" w:rsidRPr="00AA2FFA" w:rsidRDefault="00AA2FFA" w:rsidP="00412F83">
      <w:pPr>
        <w:spacing w:before="119" w:line="276" w:lineRule="auto"/>
        <w:ind w:right="1022"/>
        <w:jc w:val="both"/>
        <w:rPr>
          <w:rFonts w:ascii="Times New Roman" w:hAnsi="Times New Roman" w:cs="Times New Roman"/>
          <w:b/>
          <w:sz w:val="16"/>
          <w:szCs w:val="16"/>
        </w:rPr>
      </w:pPr>
      <w:r w:rsidRPr="00AA2FFA">
        <w:rPr>
          <w:rFonts w:ascii="Times New Roman" w:hAnsi="Times New Roman" w:cs="Times New Roman"/>
          <w:sz w:val="16"/>
          <w:szCs w:val="16"/>
        </w:rPr>
        <w:br w:type="column"/>
      </w:r>
      <w:r w:rsidRPr="00AA2FFA">
        <w:rPr>
          <w:rFonts w:ascii="Times New Roman" w:hAnsi="Times New Roman" w:cs="Times New Roman"/>
          <w:b/>
          <w:w w:val="130"/>
          <w:sz w:val="16"/>
          <w:szCs w:val="16"/>
        </w:rPr>
        <w:t>HRA</w:t>
      </w:r>
    </w:p>
    <w:p w:rsidR="00AA2FFA" w:rsidRPr="00AA2FFA" w:rsidRDefault="00AA2FFA" w:rsidP="00412F83">
      <w:pPr>
        <w:spacing w:before="108" w:line="276" w:lineRule="auto"/>
        <w:ind w:left="1403" w:right="1022"/>
        <w:jc w:val="both"/>
        <w:rPr>
          <w:rFonts w:ascii="Times New Roman" w:hAnsi="Times New Roman" w:cs="Times New Roman"/>
          <w:b/>
          <w:sz w:val="16"/>
          <w:szCs w:val="16"/>
        </w:rPr>
      </w:pPr>
      <w:r w:rsidRPr="00AA2FFA">
        <w:rPr>
          <w:rFonts w:ascii="Times New Roman" w:hAnsi="Times New Roman" w:cs="Times New Roman"/>
          <w:sz w:val="16"/>
          <w:szCs w:val="16"/>
        </w:rPr>
        <w:br w:type="column"/>
      </w:r>
      <w:r w:rsidRPr="00AA2FFA">
        <w:rPr>
          <w:rFonts w:ascii="Times New Roman" w:hAnsi="Times New Roman" w:cs="Times New Roman"/>
          <w:b/>
          <w:w w:val="135"/>
          <w:sz w:val="16"/>
          <w:szCs w:val="16"/>
        </w:rPr>
        <w:t>HRA với giả thưởng</w:t>
      </w:r>
    </w:p>
    <w:p w:rsidR="00AA2FFA" w:rsidRPr="00AA2FFA" w:rsidRDefault="00AA2FFA" w:rsidP="00412F83">
      <w:pPr>
        <w:spacing w:line="276" w:lineRule="auto"/>
        <w:ind w:right="1022"/>
        <w:jc w:val="both"/>
        <w:rPr>
          <w:rFonts w:ascii="Times New Roman" w:hAnsi="Times New Roman" w:cs="Times New Roman"/>
          <w:sz w:val="24"/>
          <w:szCs w:val="24"/>
        </w:rPr>
        <w:sectPr w:rsidR="00AA2FFA" w:rsidRPr="00AA2FFA">
          <w:type w:val="continuous"/>
          <w:pgSz w:w="12240" w:h="15840"/>
          <w:pgMar w:top="1500" w:right="0" w:bottom="280" w:left="1720" w:header="720" w:footer="720" w:gutter="0"/>
          <w:cols w:num="3" w:space="720" w:equalWidth="0">
            <w:col w:w="1794" w:space="832"/>
            <w:col w:w="1776" w:space="122"/>
            <w:col w:w="5996"/>
          </w:cols>
        </w:sectPr>
      </w:pPr>
    </w:p>
    <w:p w:rsidR="00AA2FFA" w:rsidRPr="00AA2FFA" w:rsidRDefault="00AA2FFA" w:rsidP="00412F83">
      <w:pPr>
        <w:pStyle w:val="BodyText"/>
        <w:spacing w:before="10" w:line="276" w:lineRule="auto"/>
        <w:ind w:right="1022"/>
        <w:jc w:val="both"/>
        <w:rPr>
          <w:b/>
          <w:sz w:val="24"/>
          <w:szCs w:val="24"/>
        </w:rPr>
      </w:pPr>
    </w:p>
    <w:p w:rsidR="00AA2FFA" w:rsidRPr="00AA2FFA" w:rsidRDefault="00AA2FFA" w:rsidP="00412F83">
      <w:pPr>
        <w:tabs>
          <w:tab w:val="left" w:pos="5811"/>
        </w:tabs>
        <w:spacing w:line="276" w:lineRule="auto"/>
        <w:ind w:left="735" w:right="1022"/>
        <w:jc w:val="both"/>
        <w:rPr>
          <w:rFonts w:ascii="Times New Roman" w:hAnsi="Times New Roman" w:cs="Times New Roman"/>
          <w:sz w:val="24"/>
          <w:szCs w:val="24"/>
        </w:rPr>
      </w:pPr>
      <w:r w:rsidRPr="00AA2FFA">
        <w:rPr>
          <w:rFonts w:ascii="Times New Roman" w:hAnsi="Times New Roman" w:cs="Times New Roman"/>
          <w:noProof/>
          <w:position w:val="18"/>
          <w:sz w:val="24"/>
          <w:szCs w:val="24"/>
        </w:rPr>
        <w:drawing>
          <wp:inline distT="0" distB="0" distL="0" distR="0" wp14:anchorId="4BEB4F2E" wp14:editId="1D498329">
            <wp:extent cx="1561579" cy="623887"/>
            <wp:effectExtent l="0" t="0" r="0" b="0"/>
            <wp:docPr id="3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24" cstate="print"/>
                    <a:stretch>
                      <a:fillRect/>
                    </a:stretch>
                  </pic:blipFill>
                  <pic:spPr>
                    <a:xfrm>
                      <a:off x="0" y="0"/>
                      <a:ext cx="1561579" cy="623887"/>
                    </a:xfrm>
                    <a:prstGeom prst="rect">
                      <a:avLst/>
                    </a:prstGeom>
                  </pic:spPr>
                </pic:pic>
              </a:graphicData>
            </a:graphic>
          </wp:inline>
        </w:drawing>
      </w:r>
      <w:r w:rsidRPr="00AA2FFA">
        <w:rPr>
          <w:rFonts w:ascii="Times New Roman" w:hAnsi="Times New Roman" w:cs="Times New Roman"/>
          <w:spacing w:val="157"/>
          <w:position w:val="18"/>
          <w:sz w:val="24"/>
          <w:szCs w:val="24"/>
        </w:rPr>
        <w:t xml:space="preserve"> </w:t>
      </w:r>
      <w:r w:rsidRPr="00AA2FFA">
        <w:rPr>
          <w:rFonts w:ascii="Times New Roman" w:hAnsi="Times New Roman" w:cs="Times New Roman"/>
          <w:noProof/>
          <w:spacing w:val="157"/>
          <w:position w:val="61"/>
          <w:sz w:val="24"/>
          <w:szCs w:val="24"/>
        </w:rPr>
        <mc:AlternateContent>
          <mc:Choice Requires="wpg">
            <w:drawing>
              <wp:inline distT="0" distB="0" distL="0" distR="0">
                <wp:extent cx="51435" cy="62865"/>
                <wp:effectExtent l="1905" t="8255" r="3810" b="5080"/>
                <wp:docPr id="290" name="Group 2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 cy="62865"/>
                          <a:chOff x="0" y="0"/>
                          <a:chExt cx="81" cy="99"/>
                        </a:xfrm>
                      </wpg:grpSpPr>
                      <wps:wsp>
                        <wps:cNvPr id="291" name="AutoShape 52"/>
                        <wps:cNvSpPr>
                          <a:spLocks/>
                        </wps:cNvSpPr>
                        <wps:spPr bwMode="auto">
                          <a:xfrm>
                            <a:off x="0" y="0"/>
                            <a:ext cx="81" cy="99"/>
                          </a:xfrm>
                          <a:custGeom>
                            <a:avLst/>
                            <a:gdLst>
                              <a:gd name="T0" fmla="*/ 9 w 81"/>
                              <a:gd name="T1" fmla="*/ 65 h 99"/>
                              <a:gd name="T2" fmla="*/ 8 w 81"/>
                              <a:gd name="T3" fmla="*/ 66 h 99"/>
                              <a:gd name="T4" fmla="*/ 0 w 81"/>
                              <a:gd name="T5" fmla="*/ 98 h 99"/>
                              <a:gd name="T6" fmla="*/ 2 w 81"/>
                              <a:gd name="T7" fmla="*/ 99 h 99"/>
                              <a:gd name="T8" fmla="*/ 4 w 81"/>
                              <a:gd name="T9" fmla="*/ 97 h 99"/>
                              <a:gd name="T10" fmla="*/ 10 w 81"/>
                              <a:gd name="T11" fmla="*/ 72 h 99"/>
                              <a:gd name="T12" fmla="*/ 11 w 81"/>
                              <a:gd name="T13" fmla="*/ 67 h 99"/>
                              <a:gd name="T14" fmla="*/ 10 w 81"/>
                              <a:gd name="T15" fmla="*/ 65 h 99"/>
                              <a:gd name="T16" fmla="*/ 16 w 81"/>
                              <a:gd name="T17" fmla="*/ 97 h 99"/>
                              <a:gd name="T18" fmla="*/ 34 w 81"/>
                              <a:gd name="T19" fmla="*/ 99 h 99"/>
                              <a:gd name="T20" fmla="*/ 48 w 81"/>
                              <a:gd name="T21" fmla="*/ 95 h 99"/>
                              <a:gd name="T22" fmla="*/ 13 w 81"/>
                              <a:gd name="T23" fmla="*/ 92 h 99"/>
                              <a:gd name="T24" fmla="*/ 51 w 81"/>
                              <a:gd name="T25" fmla="*/ 0 h 99"/>
                              <a:gd name="T26" fmla="*/ 27 w 81"/>
                              <a:gd name="T27" fmla="*/ 10 h 99"/>
                              <a:gd name="T28" fmla="*/ 17 w 81"/>
                              <a:gd name="T29" fmla="*/ 32 h 99"/>
                              <a:gd name="T30" fmla="*/ 24 w 81"/>
                              <a:gd name="T31" fmla="*/ 49 h 99"/>
                              <a:gd name="T32" fmla="*/ 46 w 81"/>
                              <a:gd name="T33" fmla="*/ 55 h 99"/>
                              <a:gd name="T34" fmla="*/ 58 w 81"/>
                              <a:gd name="T35" fmla="*/ 59 h 99"/>
                              <a:gd name="T36" fmla="*/ 47 w 81"/>
                              <a:gd name="T37" fmla="*/ 95 h 99"/>
                              <a:gd name="T38" fmla="*/ 58 w 81"/>
                              <a:gd name="T39" fmla="*/ 88 h 99"/>
                              <a:gd name="T40" fmla="*/ 68 w 81"/>
                              <a:gd name="T41" fmla="*/ 64 h 99"/>
                              <a:gd name="T42" fmla="*/ 64 w 81"/>
                              <a:gd name="T43" fmla="*/ 50 h 99"/>
                              <a:gd name="T44" fmla="*/ 58 w 81"/>
                              <a:gd name="T45" fmla="*/ 45 h 99"/>
                              <a:gd name="T46" fmla="*/ 44 w 81"/>
                              <a:gd name="T47" fmla="*/ 41 h 99"/>
                              <a:gd name="T48" fmla="*/ 35 w 81"/>
                              <a:gd name="T49" fmla="*/ 39 h 99"/>
                              <a:gd name="T50" fmla="*/ 27 w 81"/>
                              <a:gd name="T51" fmla="*/ 34 h 99"/>
                              <a:gd name="T52" fmla="*/ 38 w 81"/>
                              <a:gd name="T53" fmla="*/ 4 h 99"/>
                              <a:gd name="T54" fmla="*/ 67 w 81"/>
                              <a:gd name="T55" fmla="*/ 3 h 99"/>
                              <a:gd name="T56" fmla="*/ 11 w 81"/>
                              <a:gd name="T57" fmla="*/ 89 h 99"/>
                              <a:gd name="T58" fmla="*/ 10 w 81"/>
                              <a:gd name="T59" fmla="*/ 92 h 99"/>
                              <a:gd name="T60" fmla="*/ 11 w 81"/>
                              <a:gd name="T61" fmla="*/ 89 h 99"/>
                              <a:gd name="T62" fmla="*/ 79 w 81"/>
                              <a:gd name="T63" fmla="*/ 0 h 99"/>
                              <a:gd name="T64" fmla="*/ 70 w 81"/>
                              <a:gd name="T65" fmla="*/ 10 h 99"/>
                              <a:gd name="T66" fmla="*/ 70 w 81"/>
                              <a:gd name="T67" fmla="*/ 31 h 99"/>
                              <a:gd name="T68" fmla="*/ 73 w 81"/>
                              <a:gd name="T69" fmla="*/ 34 h 99"/>
                              <a:gd name="T70" fmla="*/ 73 w 81"/>
                              <a:gd name="T71" fmla="*/ 31 h 99"/>
                              <a:gd name="T72" fmla="*/ 81 w 81"/>
                              <a:gd name="T73" fmla="*/ 1 h 99"/>
                              <a:gd name="T74" fmla="*/ 80 w 81"/>
                              <a:gd name="T75" fmla="*/ 0 h 99"/>
                              <a:gd name="T76" fmla="*/ 80 w 81"/>
                              <a:gd name="T77" fmla="*/ 0 h 99"/>
                              <a:gd name="T78" fmla="*/ 80 w 81"/>
                              <a:gd name="T79" fmla="*/ 0 h 99"/>
                              <a:gd name="T80" fmla="*/ 62 w 81"/>
                              <a:gd name="T81" fmla="*/ 4 h 99"/>
                              <a:gd name="T82" fmla="*/ 67 w 81"/>
                              <a:gd name="T83" fmla="*/ 4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81" h="99">
                                <a:moveTo>
                                  <a:pt x="10" y="65"/>
                                </a:moveTo>
                                <a:lnTo>
                                  <a:pt x="9" y="65"/>
                                </a:lnTo>
                                <a:lnTo>
                                  <a:pt x="8" y="66"/>
                                </a:lnTo>
                                <a:lnTo>
                                  <a:pt x="0" y="97"/>
                                </a:lnTo>
                                <a:lnTo>
                                  <a:pt x="0" y="98"/>
                                </a:lnTo>
                                <a:lnTo>
                                  <a:pt x="1" y="99"/>
                                </a:lnTo>
                                <a:lnTo>
                                  <a:pt x="2" y="99"/>
                                </a:lnTo>
                                <a:lnTo>
                                  <a:pt x="4" y="97"/>
                                </a:lnTo>
                                <a:lnTo>
                                  <a:pt x="10" y="90"/>
                                </a:lnTo>
                                <a:lnTo>
                                  <a:pt x="10" y="72"/>
                                </a:lnTo>
                                <a:lnTo>
                                  <a:pt x="11" y="68"/>
                                </a:lnTo>
                                <a:lnTo>
                                  <a:pt x="11" y="67"/>
                                </a:lnTo>
                                <a:lnTo>
                                  <a:pt x="11" y="65"/>
                                </a:lnTo>
                                <a:lnTo>
                                  <a:pt x="10" y="65"/>
                                </a:lnTo>
                                <a:close/>
                                <a:moveTo>
                                  <a:pt x="13" y="92"/>
                                </a:moveTo>
                                <a:lnTo>
                                  <a:pt x="16" y="97"/>
                                </a:lnTo>
                                <a:lnTo>
                                  <a:pt x="26" y="99"/>
                                </a:lnTo>
                                <a:lnTo>
                                  <a:pt x="34" y="99"/>
                                </a:lnTo>
                                <a:lnTo>
                                  <a:pt x="47" y="96"/>
                                </a:lnTo>
                                <a:lnTo>
                                  <a:pt x="48" y="95"/>
                                </a:lnTo>
                                <a:lnTo>
                                  <a:pt x="25" y="95"/>
                                </a:lnTo>
                                <a:lnTo>
                                  <a:pt x="13" y="92"/>
                                </a:lnTo>
                                <a:close/>
                                <a:moveTo>
                                  <a:pt x="60" y="0"/>
                                </a:moveTo>
                                <a:lnTo>
                                  <a:pt x="51" y="0"/>
                                </a:lnTo>
                                <a:lnTo>
                                  <a:pt x="38" y="3"/>
                                </a:lnTo>
                                <a:lnTo>
                                  <a:pt x="27" y="10"/>
                                </a:lnTo>
                                <a:lnTo>
                                  <a:pt x="20" y="20"/>
                                </a:lnTo>
                                <a:lnTo>
                                  <a:pt x="17" y="32"/>
                                </a:lnTo>
                                <a:lnTo>
                                  <a:pt x="17" y="43"/>
                                </a:lnTo>
                                <a:lnTo>
                                  <a:pt x="24" y="49"/>
                                </a:lnTo>
                                <a:lnTo>
                                  <a:pt x="31" y="51"/>
                                </a:lnTo>
                                <a:lnTo>
                                  <a:pt x="46" y="55"/>
                                </a:lnTo>
                                <a:lnTo>
                                  <a:pt x="51" y="56"/>
                                </a:lnTo>
                                <a:lnTo>
                                  <a:pt x="58" y="59"/>
                                </a:lnTo>
                                <a:lnTo>
                                  <a:pt x="58" y="82"/>
                                </a:lnTo>
                                <a:lnTo>
                                  <a:pt x="47" y="95"/>
                                </a:lnTo>
                                <a:lnTo>
                                  <a:pt x="48" y="95"/>
                                </a:lnTo>
                                <a:lnTo>
                                  <a:pt x="58" y="88"/>
                                </a:lnTo>
                                <a:lnTo>
                                  <a:pt x="65" y="77"/>
                                </a:lnTo>
                                <a:lnTo>
                                  <a:pt x="68" y="64"/>
                                </a:lnTo>
                                <a:lnTo>
                                  <a:pt x="68" y="55"/>
                                </a:lnTo>
                                <a:lnTo>
                                  <a:pt x="64" y="50"/>
                                </a:lnTo>
                                <a:lnTo>
                                  <a:pt x="62" y="48"/>
                                </a:lnTo>
                                <a:lnTo>
                                  <a:pt x="58" y="45"/>
                                </a:lnTo>
                                <a:lnTo>
                                  <a:pt x="56" y="44"/>
                                </a:lnTo>
                                <a:lnTo>
                                  <a:pt x="44" y="41"/>
                                </a:lnTo>
                                <a:lnTo>
                                  <a:pt x="36" y="39"/>
                                </a:lnTo>
                                <a:lnTo>
                                  <a:pt x="35" y="39"/>
                                </a:lnTo>
                                <a:lnTo>
                                  <a:pt x="31" y="38"/>
                                </a:lnTo>
                                <a:lnTo>
                                  <a:pt x="27" y="34"/>
                                </a:lnTo>
                                <a:lnTo>
                                  <a:pt x="27" y="15"/>
                                </a:lnTo>
                                <a:lnTo>
                                  <a:pt x="38" y="4"/>
                                </a:lnTo>
                                <a:lnTo>
                                  <a:pt x="67" y="4"/>
                                </a:lnTo>
                                <a:lnTo>
                                  <a:pt x="67" y="3"/>
                                </a:lnTo>
                                <a:lnTo>
                                  <a:pt x="60" y="0"/>
                                </a:lnTo>
                                <a:close/>
                                <a:moveTo>
                                  <a:pt x="11" y="89"/>
                                </a:moveTo>
                                <a:lnTo>
                                  <a:pt x="10" y="90"/>
                                </a:lnTo>
                                <a:lnTo>
                                  <a:pt x="10" y="92"/>
                                </a:lnTo>
                                <a:lnTo>
                                  <a:pt x="13" y="92"/>
                                </a:lnTo>
                                <a:lnTo>
                                  <a:pt x="11" y="89"/>
                                </a:lnTo>
                                <a:close/>
                                <a:moveTo>
                                  <a:pt x="80" y="0"/>
                                </a:moveTo>
                                <a:lnTo>
                                  <a:pt x="79" y="0"/>
                                </a:lnTo>
                                <a:lnTo>
                                  <a:pt x="78" y="0"/>
                                </a:lnTo>
                                <a:lnTo>
                                  <a:pt x="70" y="10"/>
                                </a:lnTo>
                                <a:lnTo>
                                  <a:pt x="70" y="29"/>
                                </a:lnTo>
                                <a:lnTo>
                                  <a:pt x="70" y="31"/>
                                </a:lnTo>
                                <a:lnTo>
                                  <a:pt x="70" y="34"/>
                                </a:lnTo>
                                <a:lnTo>
                                  <a:pt x="73" y="34"/>
                                </a:lnTo>
                                <a:lnTo>
                                  <a:pt x="73" y="33"/>
                                </a:lnTo>
                                <a:lnTo>
                                  <a:pt x="73" y="31"/>
                                </a:lnTo>
                                <a:lnTo>
                                  <a:pt x="81" y="1"/>
                                </a:lnTo>
                                <a:lnTo>
                                  <a:pt x="80" y="0"/>
                                </a:lnTo>
                                <a:close/>
                                <a:moveTo>
                                  <a:pt x="67" y="4"/>
                                </a:moveTo>
                                <a:lnTo>
                                  <a:pt x="62" y="4"/>
                                </a:lnTo>
                                <a:lnTo>
                                  <a:pt x="70" y="10"/>
                                </a:lnTo>
                                <a:lnTo>
                                  <a:pt x="67"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7B5691E" id="Group 290" o:spid="_x0000_s1026" style="width:4.05pt;height:4.95pt;mso-position-horizontal-relative:char;mso-position-vertical-relative:line" coordsize="8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">
                <v:shape id="AutoShape 52" o:spid="_x0000_s1027" style="position:absolute;width:81;height:99;visibility:visible;mso-wrap-style:square;v-text-anchor:top" coordsize="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" path="m10,65r-1,l8,66,,97r,1l1,99r1,l4,97r6,-7l10,72r1,-4l11,67r,-2l10,65xm13,92r3,5l26,99r8,l47,96r1,-1l25,95,13,92xm60,l51,,38,3,27,10,20,20,17,32r,11l24,49r7,2l46,55r5,1l58,59r,23l47,95r1,l58,88,65,77,68,64r,-9l64,50,62,48,58,45,56,44,44,41,36,39r-1,l31,38,27,34r,-19l38,4r29,l67,3,60,xm11,89r-1,1l10,92r3,l11,89xm80,l79,,78,,70,10r,19l70,31r,3l73,34r,-1l73,31,81,1,80,xm67,4r-5,l70,10,67,4xe" fillcolor="black" stroked="f">
                  <v:path arrowok="t" o:connecttype="custom" o:connectlocs="9,65;8,66;0,98;2,99;4,97;10,72;11,67;10,65;16,97;34,99;48,95;13,92;51,0;27,10;17,32;24,49;46,55;58,59;47,95;58,88;68,64;64,50;58,45;44,41;35,39;27,34;38,4;67,3;11,89;10,92;11,89;79,0;70,10;70,31;73,34;73,31;81,1;80,0;80,0;80,0;62,4;67,4" o:connectangles="0,0,0,0,0,0,0,0,0,0,0,0,0,0,0,0,0,0,0,0,0,0,0,0,0,0,0,0,0,0,0,0,0,0,0,0,0,0,0,0,0,0"/>
                </v:shape>
                <w10:anchorlock/>
              </v:group>
            </w:pict>
          </mc:Fallback>
        </mc:AlternateContent>
      </w:r>
      <w:r w:rsidRPr="00AA2FFA">
        <w:rPr>
          <w:rFonts w:ascii="Times New Roman" w:hAnsi="Times New Roman" w:cs="Times New Roman"/>
          <w:spacing w:val="10"/>
          <w:position w:val="61"/>
          <w:sz w:val="24"/>
          <w:szCs w:val="24"/>
        </w:rPr>
        <w:t xml:space="preserve"> </w:t>
      </w:r>
      <w:r w:rsidRPr="00AA2FFA">
        <w:rPr>
          <w:rFonts w:ascii="Times New Roman" w:hAnsi="Times New Roman" w:cs="Times New Roman"/>
          <w:noProof/>
          <w:spacing w:val="10"/>
          <w:position w:val="16"/>
          <w:sz w:val="24"/>
          <w:szCs w:val="24"/>
        </w:rPr>
        <mc:AlternateContent>
          <mc:Choice Requires="wpg">
            <w:drawing>
              <wp:inline distT="0" distB="0" distL="0" distR="0">
                <wp:extent cx="1047750" cy="796925"/>
                <wp:effectExtent l="1905" t="0" r="0" b="2286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7750" cy="796925"/>
                          <a:chOff x="0" y="0"/>
                          <a:chExt cx="1650" cy="1255"/>
                        </a:xfrm>
                      </wpg:grpSpPr>
                      <wps:wsp>
                        <wps:cNvPr id="62" name="Freeform 18"/>
                        <wps:cNvSpPr>
                          <a:spLocks/>
                        </wps:cNvSpPr>
                        <wps:spPr bwMode="auto">
                          <a:xfrm>
                            <a:off x="49" y="287"/>
                            <a:ext cx="395" cy="952"/>
                          </a:xfrm>
                          <a:custGeom>
                            <a:avLst/>
                            <a:gdLst>
                              <a:gd name="T0" fmla="+- 0 443 49"/>
                              <a:gd name="T1" fmla="*/ T0 w 395"/>
                              <a:gd name="T2" fmla="+- 0 1239 288"/>
                              <a:gd name="T3" fmla="*/ 1239 h 952"/>
                              <a:gd name="T4" fmla="+- 0 49 49"/>
                              <a:gd name="T5" fmla="*/ T4 w 395"/>
                              <a:gd name="T6" fmla="+- 0 935 288"/>
                              <a:gd name="T7" fmla="*/ 935 h 952"/>
                              <a:gd name="T8" fmla="+- 0 49 49"/>
                              <a:gd name="T9" fmla="*/ T8 w 395"/>
                              <a:gd name="T10" fmla="+- 0 592 288"/>
                              <a:gd name="T11" fmla="*/ 592 h 952"/>
                              <a:gd name="T12" fmla="+- 0 443 49"/>
                              <a:gd name="T13" fmla="*/ T12 w 395"/>
                              <a:gd name="T14" fmla="+- 0 288 288"/>
                              <a:gd name="T15" fmla="*/ 288 h 952"/>
                              <a:gd name="T16" fmla="+- 0 443 49"/>
                              <a:gd name="T17" fmla="*/ T16 w 395"/>
                              <a:gd name="T18" fmla="+- 0 1239 288"/>
                              <a:gd name="T19" fmla="*/ 1239 h 952"/>
                            </a:gdLst>
                            <a:ahLst/>
                            <a:cxnLst>
                              <a:cxn ang="0">
                                <a:pos x="T1" y="T3"/>
                              </a:cxn>
                              <a:cxn ang="0">
                                <a:pos x="T5" y="T7"/>
                              </a:cxn>
                              <a:cxn ang="0">
                                <a:pos x="T9" y="T11"/>
                              </a:cxn>
                              <a:cxn ang="0">
                                <a:pos x="T13" y="T15"/>
                              </a:cxn>
                              <a:cxn ang="0">
                                <a:pos x="T17" y="T19"/>
                              </a:cxn>
                            </a:cxnLst>
                            <a:rect l="0" t="0" r="r" b="b"/>
                            <a:pathLst>
                              <a:path w="395" h="952">
                                <a:moveTo>
                                  <a:pt x="394" y="951"/>
                                </a:moveTo>
                                <a:lnTo>
                                  <a:pt x="0" y="647"/>
                                </a:lnTo>
                                <a:lnTo>
                                  <a:pt x="0" y="304"/>
                                </a:lnTo>
                                <a:lnTo>
                                  <a:pt x="394" y="0"/>
                                </a:lnTo>
                                <a:lnTo>
                                  <a:pt x="394" y="951"/>
                                </a:lnTo>
                                <a:close/>
                              </a:path>
                            </a:pathLst>
                          </a:custGeom>
                          <a:solidFill>
                            <a:srgbClr val="D4F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9"/>
                        <wps:cNvSpPr>
                          <a:spLocks/>
                        </wps:cNvSpPr>
                        <wps:spPr bwMode="auto">
                          <a:xfrm>
                            <a:off x="49" y="287"/>
                            <a:ext cx="395" cy="952"/>
                          </a:xfrm>
                          <a:custGeom>
                            <a:avLst/>
                            <a:gdLst>
                              <a:gd name="T0" fmla="+- 0 49 49"/>
                              <a:gd name="T1" fmla="*/ T0 w 395"/>
                              <a:gd name="T2" fmla="+- 0 592 288"/>
                              <a:gd name="T3" fmla="*/ 592 h 952"/>
                              <a:gd name="T4" fmla="+- 0 443 49"/>
                              <a:gd name="T5" fmla="*/ T4 w 395"/>
                              <a:gd name="T6" fmla="+- 0 288 288"/>
                              <a:gd name="T7" fmla="*/ 288 h 952"/>
                              <a:gd name="T8" fmla="+- 0 443 49"/>
                              <a:gd name="T9" fmla="*/ T8 w 395"/>
                              <a:gd name="T10" fmla="+- 0 1239 288"/>
                              <a:gd name="T11" fmla="*/ 1239 h 952"/>
                              <a:gd name="T12" fmla="+- 0 49 49"/>
                              <a:gd name="T13" fmla="*/ T12 w 395"/>
                              <a:gd name="T14" fmla="+- 0 935 288"/>
                              <a:gd name="T15" fmla="*/ 935 h 952"/>
                              <a:gd name="T16" fmla="+- 0 49 49"/>
                              <a:gd name="T17" fmla="*/ T16 w 395"/>
                              <a:gd name="T18" fmla="+- 0 592 288"/>
                              <a:gd name="T19" fmla="*/ 592 h 952"/>
                            </a:gdLst>
                            <a:ahLst/>
                            <a:cxnLst>
                              <a:cxn ang="0">
                                <a:pos x="T1" y="T3"/>
                              </a:cxn>
                              <a:cxn ang="0">
                                <a:pos x="T5" y="T7"/>
                              </a:cxn>
                              <a:cxn ang="0">
                                <a:pos x="T9" y="T11"/>
                              </a:cxn>
                              <a:cxn ang="0">
                                <a:pos x="T13" y="T15"/>
                              </a:cxn>
                              <a:cxn ang="0">
                                <a:pos x="T17" y="T19"/>
                              </a:cxn>
                            </a:cxnLst>
                            <a:rect l="0" t="0" r="r" b="b"/>
                            <a:pathLst>
                              <a:path w="395" h="952">
                                <a:moveTo>
                                  <a:pt x="0" y="304"/>
                                </a:moveTo>
                                <a:lnTo>
                                  <a:pt x="394" y="0"/>
                                </a:lnTo>
                                <a:lnTo>
                                  <a:pt x="394" y="951"/>
                                </a:lnTo>
                                <a:lnTo>
                                  <a:pt x="0" y="647"/>
                                </a:lnTo>
                                <a:lnTo>
                                  <a:pt x="0" y="304"/>
                                </a:lnTo>
                                <a:close/>
                              </a:path>
                            </a:pathLst>
                          </a:custGeom>
                          <a:noFill/>
                          <a:ln w="780">
                            <a:solidFill>
                              <a:srgbClr val="2A7E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20"/>
                        <wps:cNvSpPr>
                          <a:spLocks/>
                        </wps:cNvSpPr>
                        <wps:spPr bwMode="auto">
                          <a:xfrm>
                            <a:off x="492" y="283"/>
                            <a:ext cx="359" cy="315"/>
                          </a:xfrm>
                          <a:custGeom>
                            <a:avLst/>
                            <a:gdLst>
                              <a:gd name="T0" fmla="+- 0 492 492"/>
                              <a:gd name="T1" fmla="*/ T0 w 359"/>
                              <a:gd name="T2" fmla="+- 0 598 283"/>
                              <a:gd name="T3" fmla="*/ 598 h 315"/>
                              <a:gd name="T4" fmla="+- 0 492 492"/>
                              <a:gd name="T5" fmla="*/ T4 w 359"/>
                              <a:gd name="T6" fmla="+- 0 283 283"/>
                              <a:gd name="T7" fmla="*/ 283 h 315"/>
                              <a:gd name="T8" fmla="+- 0 851 492"/>
                              <a:gd name="T9" fmla="*/ T8 w 359"/>
                              <a:gd name="T10" fmla="+- 0 350 283"/>
                              <a:gd name="T11" fmla="*/ 350 h 315"/>
                              <a:gd name="T12" fmla="+- 0 851 492"/>
                              <a:gd name="T13" fmla="*/ T12 w 359"/>
                              <a:gd name="T14" fmla="+- 0 518 283"/>
                              <a:gd name="T15" fmla="*/ 518 h 315"/>
                              <a:gd name="T16" fmla="+- 0 492 492"/>
                              <a:gd name="T17" fmla="*/ T16 w 359"/>
                              <a:gd name="T18" fmla="+- 0 598 283"/>
                              <a:gd name="T19" fmla="*/ 598 h 315"/>
                            </a:gdLst>
                            <a:ahLst/>
                            <a:cxnLst>
                              <a:cxn ang="0">
                                <a:pos x="T1" y="T3"/>
                              </a:cxn>
                              <a:cxn ang="0">
                                <a:pos x="T5" y="T7"/>
                              </a:cxn>
                              <a:cxn ang="0">
                                <a:pos x="T9" y="T11"/>
                              </a:cxn>
                              <a:cxn ang="0">
                                <a:pos x="T13" y="T15"/>
                              </a:cxn>
                              <a:cxn ang="0">
                                <a:pos x="T17" y="T19"/>
                              </a:cxn>
                            </a:cxnLst>
                            <a:rect l="0" t="0" r="r" b="b"/>
                            <a:pathLst>
                              <a:path w="359" h="315">
                                <a:moveTo>
                                  <a:pt x="0" y="315"/>
                                </a:moveTo>
                                <a:lnTo>
                                  <a:pt x="0" y="0"/>
                                </a:lnTo>
                                <a:lnTo>
                                  <a:pt x="359" y="67"/>
                                </a:lnTo>
                                <a:lnTo>
                                  <a:pt x="359" y="235"/>
                                </a:lnTo>
                                <a:lnTo>
                                  <a:pt x="0" y="315"/>
                                </a:lnTo>
                                <a:close/>
                              </a:path>
                            </a:pathLst>
                          </a:custGeom>
                          <a:solidFill>
                            <a:srgbClr val="D4F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21"/>
                        <wps:cNvSpPr>
                          <a:spLocks/>
                        </wps:cNvSpPr>
                        <wps:spPr bwMode="auto">
                          <a:xfrm>
                            <a:off x="492" y="283"/>
                            <a:ext cx="359" cy="315"/>
                          </a:xfrm>
                          <a:custGeom>
                            <a:avLst/>
                            <a:gdLst>
                              <a:gd name="T0" fmla="+- 0 492 492"/>
                              <a:gd name="T1" fmla="*/ T0 w 359"/>
                              <a:gd name="T2" fmla="+- 0 283 283"/>
                              <a:gd name="T3" fmla="*/ 283 h 315"/>
                              <a:gd name="T4" fmla="+- 0 851 492"/>
                              <a:gd name="T5" fmla="*/ T4 w 359"/>
                              <a:gd name="T6" fmla="+- 0 350 283"/>
                              <a:gd name="T7" fmla="*/ 350 h 315"/>
                              <a:gd name="T8" fmla="+- 0 851 492"/>
                              <a:gd name="T9" fmla="*/ T8 w 359"/>
                              <a:gd name="T10" fmla="+- 0 518 283"/>
                              <a:gd name="T11" fmla="*/ 518 h 315"/>
                              <a:gd name="T12" fmla="+- 0 492 492"/>
                              <a:gd name="T13" fmla="*/ T12 w 359"/>
                              <a:gd name="T14" fmla="+- 0 598 283"/>
                              <a:gd name="T15" fmla="*/ 598 h 315"/>
                              <a:gd name="T16" fmla="+- 0 492 492"/>
                              <a:gd name="T17" fmla="*/ T16 w 359"/>
                              <a:gd name="T18" fmla="+- 0 283 283"/>
                              <a:gd name="T19" fmla="*/ 283 h 315"/>
                            </a:gdLst>
                            <a:ahLst/>
                            <a:cxnLst>
                              <a:cxn ang="0">
                                <a:pos x="T1" y="T3"/>
                              </a:cxn>
                              <a:cxn ang="0">
                                <a:pos x="T5" y="T7"/>
                              </a:cxn>
                              <a:cxn ang="0">
                                <a:pos x="T9" y="T11"/>
                              </a:cxn>
                              <a:cxn ang="0">
                                <a:pos x="T13" y="T15"/>
                              </a:cxn>
                              <a:cxn ang="0">
                                <a:pos x="T17" y="T19"/>
                              </a:cxn>
                            </a:cxnLst>
                            <a:rect l="0" t="0" r="r" b="b"/>
                            <a:pathLst>
                              <a:path w="359" h="315">
                                <a:moveTo>
                                  <a:pt x="0" y="0"/>
                                </a:moveTo>
                                <a:lnTo>
                                  <a:pt x="359" y="67"/>
                                </a:lnTo>
                                <a:lnTo>
                                  <a:pt x="359" y="235"/>
                                </a:lnTo>
                                <a:lnTo>
                                  <a:pt x="0" y="315"/>
                                </a:lnTo>
                                <a:lnTo>
                                  <a:pt x="0" y="0"/>
                                </a:lnTo>
                                <a:close/>
                              </a:path>
                            </a:pathLst>
                          </a:custGeom>
                          <a:noFill/>
                          <a:ln w="780">
                            <a:solidFill>
                              <a:srgbClr val="2A7E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22"/>
                        <wps:cNvSpPr>
                          <a:spLocks/>
                        </wps:cNvSpPr>
                        <wps:spPr bwMode="auto">
                          <a:xfrm>
                            <a:off x="492" y="595"/>
                            <a:ext cx="359" cy="343"/>
                          </a:xfrm>
                          <a:custGeom>
                            <a:avLst/>
                            <a:gdLst>
                              <a:gd name="T0" fmla="+- 0 492 492"/>
                              <a:gd name="T1" fmla="*/ T0 w 359"/>
                              <a:gd name="T2" fmla="+- 0 938 595"/>
                              <a:gd name="T3" fmla="*/ 938 h 343"/>
                              <a:gd name="T4" fmla="+- 0 492 492"/>
                              <a:gd name="T5" fmla="*/ T4 w 359"/>
                              <a:gd name="T6" fmla="+- 0 595 595"/>
                              <a:gd name="T7" fmla="*/ 595 h 343"/>
                              <a:gd name="T8" fmla="+- 0 851 492"/>
                              <a:gd name="T9" fmla="*/ T8 w 359"/>
                              <a:gd name="T10" fmla="+- 0 680 595"/>
                              <a:gd name="T11" fmla="*/ 680 h 343"/>
                              <a:gd name="T12" fmla="+- 0 851 492"/>
                              <a:gd name="T13" fmla="*/ T12 w 359"/>
                              <a:gd name="T14" fmla="+- 0 847 595"/>
                              <a:gd name="T15" fmla="*/ 847 h 343"/>
                              <a:gd name="T16" fmla="+- 0 492 492"/>
                              <a:gd name="T17" fmla="*/ T16 w 359"/>
                              <a:gd name="T18" fmla="+- 0 938 595"/>
                              <a:gd name="T19" fmla="*/ 938 h 343"/>
                            </a:gdLst>
                            <a:ahLst/>
                            <a:cxnLst>
                              <a:cxn ang="0">
                                <a:pos x="T1" y="T3"/>
                              </a:cxn>
                              <a:cxn ang="0">
                                <a:pos x="T5" y="T7"/>
                              </a:cxn>
                              <a:cxn ang="0">
                                <a:pos x="T9" y="T11"/>
                              </a:cxn>
                              <a:cxn ang="0">
                                <a:pos x="T13" y="T15"/>
                              </a:cxn>
                              <a:cxn ang="0">
                                <a:pos x="T17" y="T19"/>
                              </a:cxn>
                            </a:cxnLst>
                            <a:rect l="0" t="0" r="r" b="b"/>
                            <a:pathLst>
                              <a:path w="359" h="343">
                                <a:moveTo>
                                  <a:pt x="0" y="343"/>
                                </a:moveTo>
                                <a:lnTo>
                                  <a:pt x="0" y="0"/>
                                </a:lnTo>
                                <a:lnTo>
                                  <a:pt x="359" y="85"/>
                                </a:lnTo>
                                <a:lnTo>
                                  <a:pt x="359" y="252"/>
                                </a:lnTo>
                                <a:lnTo>
                                  <a:pt x="0" y="343"/>
                                </a:lnTo>
                                <a:close/>
                              </a:path>
                            </a:pathLst>
                          </a:custGeom>
                          <a:solidFill>
                            <a:srgbClr val="D4F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23"/>
                        <wps:cNvSpPr>
                          <a:spLocks/>
                        </wps:cNvSpPr>
                        <wps:spPr bwMode="auto">
                          <a:xfrm>
                            <a:off x="492" y="595"/>
                            <a:ext cx="359" cy="343"/>
                          </a:xfrm>
                          <a:custGeom>
                            <a:avLst/>
                            <a:gdLst>
                              <a:gd name="T0" fmla="+- 0 492 492"/>
                              <a:gd name="T1" fmla="*/ T0 w 359"/>
                              <a:gd name="T2" fmla="+- 0 595 595"/>
                              <a:gd name="T3" fmla="*/ 595 h 343"/>
                              <a:gd name="T4" fmla="+- 0 851 492"/>
                              <a:gd name="T5" fmla="*/ T4 w 359"/>
                              <a:gd name="T6" fmla="+- 0 680 595"/>
                              <a:gd name="T7" fmla="*/ 680 h 343"/>
                              <a:gd name="T8" fmla="+- 0 851 492"/>
                              <a:gd name="T9" fmla="*/ T8 w 359"/>
                              <a:gd name="T10" fmla="+- 0 847 595"/>
                              <a:gd name="T11" fmla="*/ 847 h 343"/>
                              <a:gd name="T12" fmla="+- 0 492 492"/>
                              <a:gd name="T13" fmla="*/ T12 w 359"/>
                              <a:gd name="T14" fmla="+- 0 938 595"/>
                              <a:gd name="T15" fmla="*/ 938 h 343"/>
                              <a:gd name="T16" fmla="+- 0 492 492"/>
                              <a:gd name="T17" fmla="*/ T16 w 359"/>
                              <a:gd name="T18" fmla="+- 0 595 595"/>
                              <a:gd name="T19" fmla="*/ 595 h 343"/>
                            </a:gdLst>
                            <a:ahLst/>
                            <a:cxnLst>
                              <a:cxn ang="0">
                                <a:pos x="T1" y="T3"/>
                              </a:cxn>
                              <a:cxn ang="0">
                                <a:pos x="T5" y="T7"/>
                              </a:cxn>
                              <a:cxn ang="0">
                                <a:pos x="T9" y="T11"/>
                              </a:cxn>
                              <a:cxn ang="0">
                                <a:pos x="T13" y="T15"/>
                              </a:cxn>
                              <a:cxn ang="0">
                                <a:pos x="T17" y="T19"/>
                              </a:cxn>
                            </a:cxnLst>
                            <a:rect l="0" t="0" r="r" b="b"/>
                            <a:pathLst>
                              <a:path w="359" h="343">
                                <a:moveTo>
                                  <a:pt x="0" y="0"/>
                                </a:moveTo>
                                <a:lnTo>
                                  <a:pt x="359" y="85"/>
                                </a:lnTo>
                                <a:lnTo>
                                  <a:pt x="359" y="252"/>
                                </a:lnTo>
                                <a:lnTo>
                                  <a:pt x="0" y="343"/>
                                </a:lnTo>
                                <a:lnTo>
                                  <a:pt x="0" y="0"/>
                                </a:lnTo>
                                <a:close/>
                              </a:path>
                            </a:pathLst>
                          </a:custGeom>
                          <a:noFill/>
                          <a:ln w="780">
                            <a:solidFill>
                              <a:srgbClr val="2A7E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24"/>
                        <wps:cNvSpPr>
                          <a:spLocks/>
                        </wps:cNvSpPr>
                        <wps:spPr bwMode="auto">
                          <a:xfrm>
                            <a:off x="492" y="938"/>
                            <a:ext cx="359" cy="306"/>
                          </a:xfrm>
                          <a:custGeom>
                            <a:avLst/>
                            <a:gdLst>
                              <a:gd name="T0" fmla="+- 0 492 492"/>
                              <a:gd name="T1" fmla="*/ T0 w 359"/>
                              <a:gd name="T2" fmla="+- 0 1244 938"/>
                              <a:gd name="T3" fmla="*/ 1244 h 306"/>
                              <a:gd name="T4" fmla="+- 0 492 492"/>
                              <a:gd name="T5" fmla="*/ T4 w 359"/>
                              <a:gd name="T6" fmla="+- 0 938 938"/>
                              <a:gd name="T7" fmla="*/ 938 h 306"/>
                              <a:gd name="T8" fmla="+- 0 851 492"/>
                              <a:gd name="T9" fmla="*/ T8 w 359"/>
                              <a:gd name="T10" fmla="+- 0 1009 938"/>
                              <a:gd name="T11" fmla="*/ 1009 h 306"/>
                              <a:gd name="T12" fmla="+- 0 851 492"/>
                              <a:gd name="T13" fmla="*/ T12 w 359"/>
                              <a:gd name="T14" fmla="+- 0 1177 938"/>
                              <a:gd name="T15" fmla="*/ 1177 h 306"/>
                              <a:gd name="T16" fmla="+- 0 492 492"/>
                              <a:gd name="T17" fmla="*/ T16 w 359"/>
                              <a:gd name="T18" fmla="+- 0 1244 938"/>
                              <a:gd name="T19" fmla="*/ 1244 h 306"/>
                            </a:gdLst>
                            <a:ahLst/>
                            <a:cxnLst>
                              <a:cxn ang="0">
                                <a:pos x="T1" y="T3"/>
                              </a:cxn>
                              <a:cxn ang="0">
                                <a:pos x="T5" y="T7"/>
                              </a:cxn>
                              <a:cxn ang="0">
                                <a:pos x="T9" y="T11"/>
                              </a:cxn>
                              <a:cxn ang="0">
                                <a:pos x="T13" y="T15"/>
                              </a:cxn>
                              <a:cxn ang="0">
                                <a:pos x="T17" y="T19"/>
                              </a:cxn>
                            </a:cxnLst>
                            <a:rect l="0" t="0" r="r" b="b"/>
                            <a:pathLst>
                              <a:path w="359" h="306">
                                <a:moveTo>
                                  <a:pt x="0" y="306"/>
                                </a:moveTo>
                                <a:lnTo>
                                  <a:pt x="0" y="0"/>
                                </a:lnTo>
                                <a:lnTo>
                                  <a:pt x="359" y="71"/>
                                </a:lnTo>
                                <a:lnTo>
                                  <a:pt x="359" y="239"/>
                                </a:lnTo>
                                <a:lnTo>
                                  <a:pt x="0" y="306"/>
                                </a:lnTo>
                                <a:close/>
                              </a:path>
                            </a:pathLst>
                          </a:custGeom>
                          <a:solidFill>
                            <a:srgbClr val="D4F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25"/>
                        <wps:cNvSpPr>
                          <a:spLocks/>
                        </wps:cNvSpPr>
                        <wps:spPr bwMode="auto">
                          <a:xfrm>
                            <a:off x="492" y="938"/>
                            <a:ext cx="359" cy="306"/>
                          </a:xfrm>
                          <a:custGeom>
                            <a:avLst/>
                            <a:gdLst>
                              <a:gd name="T0" fmla="+- 0 492 492"/>
                              <a:gd name="T1" fmla="*/ T0 w 359"/>
                              <a:gd name="T2" fmla="+- 0 938 938"/>
                              <a:gd name="T3" fmla="*/ 938 h 306"/>
                              <a:gd name="T4" fmla="+- 0 851 492"/>
                              <a:gd name="T5" fmla="*/ T4 w 359"/>
                              <a:gd name="T6" fmla="+- 0 1009 938"/>
                              <a:gd name="T7" fmla="*/ 1009 h 306"/>
                              <a:gd name="T8" fmla="+- 0 851 492"/>
                              <a:gd name="T9" fmla="*/ T8 w 359"/>
                              <a:gd name="T10" fmla="+- 0 1177 938"/>
                              <a:gd name="T11" fmla="*/ 1177 h 306"/>
                              <a:gd name="T12" fmla="+- 0 492 492"/>
                              <a:gd name="T13" fmla="*/ T12 w 359"/>
                              <a:gd name="T14" fmla="+- 0 1244 938"/>
                              <a:gd name="T15" fmla="*/ 1244 h 306"/>
                              <a:gd name="T16" fmla="+- 0 492 492"/>
                              <a:gd name="T17" fmla="*/ T16 w 359"/>
                              <a:gd name="T18" fmla="+- 0 938 938"/>
                              <a:gd name="T19" fmla="*/ 938 h 306"/>
                            </a:gdLst>
                            <a:ahLst/>
                            <a:cxnLst>
                              <a:cxn ang="0">
                                <a:pos x="T1" y="T3"/>
                              </a:cxn>
                              <a:cxn ang="0">
                                <a:pos x="T5" y="T7"/>
                              </a:cxn>
                              <a:cxn ang="0">
                                <a:pos x="T9" y="T11"/>
                              </a:cxn>
                              <a:cxn ang="0">
                                <a:pos x="T13" y="T15"/>
                              </a:cxn>
                              <a:cxn ang="0">
                                <a:pos x="T17" y="T19"/>
                              </a:cxn>
                            </a:cxnLst>
                            <a:rect l="0" t="0" r="r" b="b"/>
                            <a:pathLst>
                              <a:path w="359" h="306">
                                <a:moveTo>
                                  <a:pt x="0" y="0"/>
                                </a:moveTo>
                                <a:lnTo>
                                  <a:pt x="359" y="71"/>
                                </a:lnTo>
                                <a:lnTo>
                                  <a:pt x="359" y="239"/>
                                </a:lnTo>
                                <a:lnTo>
                                  <a:pt x="0" y="306"/>
                                </a:lnTo>
                                <a:lnTo>
                                  <a:pt x="0" y="0"/>
                                </a:lnTo>
                                <a:close/>
                              </a:path>
                            </a:pathLst>
                          </a:custGeom>
                          <a:noFill/>
                          <a:ln w="780">
                            <a:solidFill>
                              <a:srgbClr val="2A7E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26"/>
                        <wps:cNvSpPr>
                          <a:spLocks/>
                        </wps:cNvSpPr>
                        <wps:spPr bwMode="auto">
                          <a:xfrm>
                            <a:off x="898" y="348"/>
                            <a:ext cx="583" cy="501"/>
                          </a:xfrm>
                          <a:custGeom>
                            <a:avLst/>
                            <a:gdLst>
                              <a:gd name="T0" fmla="+- 0 1482 899"/>
                              <a:gd name="T1" fmla="*/ T0 w 583"/>
                              <a:gd name="T2" fmla="+- 0 849 348"/>
                              <a:gd name="T3" fmla="*/ 849 h 501"/>
                              <a:gd name="T4" fmla="+- 0 899 899"/>
                              <a:gd name="T5" fmla="*/ T4 w 583"/>
                              <a:gd name="T6" fmla="+- 0 519 348"/>
                              <a:gd name="T7" fmla="*/ 519 h 501"/>
                              <a:gd name="T8" fmla="+- 0 899 899"/>
                              <a:gd name="T9" fmla="*/ T8 w 583"/>
                              <a:gd name="T10" fmla="+- 0 348 348"/>
                              <a:gd name="T11" fmla="*/ 348 h 501"/>
                              <a:gd name="T12" fmla="+- 0 1482 899"/>
                              <a:gd name="T13" fmla="*/ T12 w 583"/>
                              <a:gd name="T14" fmla="+- 0 678 348"/>
                              <a:gd name="T15" fmla="*/ 678 h 501"/>
                              <a:gd name="T16" fmla="+- 0 1482 899"/>
                              <a:gd name="T17" fmla="*/ T16 w 583"/>
                              <a:gd name="T18" fmla="+- 0 849 348"/>
                              <a:gd name="T19" fmla="*/ 849 h 501"/>
                            </a:gdLst>
                            <a:ahLst/>
                            <a:cxnLst>
                              <a:cxn ang="0">
                                <a:pos x="T1" y="T3"/>
                              </a:cxn>
                              <a:cxn ang="0">
                                <a:pos x="T5" y="T7"/>
                              </a:cxn>
                              <a:cxn ang="0">
                                <a:pos x="T9" y="T11"/>
                              </a:cxn>
                              <a:cxn ang="0">
                                <a:pos x="T13" y="T15"/>
                              </a:cxn>
                              <a:cxn ang="0">
                                <a:pos x="T17" y="T19"/>
                              </a:cxn>
                            </a:cxnLst>
                            <a:rect l="0" t="0" r="r" b="b"/>
                            <a:pathLst>
                              <a:path w="583" h="501">
                                <a:moveTo>
                                  <a:pt x="583" y="501"/>
                                </a:moveTo>
                                <a:lnTo>
                                  <a:pt x="0" y="171"/>
                                </a:lnTo>
                                <a:lnTo>
                                  <a:pt x="0" y="0"/>
                                </a:lnTo>
                                <a:lnTo>
                                  <a:pt x="583" y="330"/>
                                </a:lnTo>
                                <a:lnTo>
                                  <a:pt x="583" y="501"/>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27"/>
                        <wps:cNvSpPr>
                          <a:spLocks/>
                        </wps:cNvSpPr>
                        <wps:spPr bwMode="auto">
                          <a:xfrm>
                            <a:off x="898" y="348"/>
                            <a:ext cx="583" cy="501"/>
                          </a:xfrm>
                          <a:custGeom>
                            <a:avLst/>
                            <a:gdLst>
                              <a:gd name="T0" fmla="+- 0 899 899"/>
                              <a:gd name="T1" fmla="*/ T0 w 583"/>
                              <a:gd name="T2" fmla="+- 0 348 348"/>
                              <a:gd name="T3" fmla="*/ 348 h 501"/>
                              <a:gd name="T4" fmla="+- 0 1482 899"/>
                              <a:gd name="T5" fmla="*/ T4 w 583"/>
                              <a:gd name="T6" fmla="+- 0 678 348"/>
                              <a:gd name="T7" fmla="*/ 678 h 501"/>
                              <a:gd name="T8" fmla="+- 0 1482 899"/>
                              <a:gd name="T9" fmla="*/ T8 w 583"/>
                              <a:gd name="T10" fmla="+- 0 849 348"/>
                              <a:gd name="T11" fmla="*/ 849 h 501"/>
                              <a:gd name="T12" fmla="+- 0 899 899"/>
                              <a:gd name="T13" fmla="*/ T12 w 583"/>
                              <a:gd name="T14" fmla="+- 0 519 348"/>
                              <a:gd name="T15" fmla="*/ 519 h 501"/>
                              <a:gd name="T16" fmla="+- 0 899 899"/>
                              <a:gd name="T17" fmla="*/ T16 w 583"/>
                              <a:gd name="T18" fmla="+- 0 348 348"/>
                              <a:gd name="T19" fmla="*/ 348 h 501"/>
                            </a:gdLst>
                            <a:ahLst/>
                            <a:cxnLst>
                              <a:cxn ang="0">
                                <a:pos x="T1" y="T3"/>
                              </a:cxn>
                              <a:cxn ang="0">
                                <a:pos x="T5" y="T7"/>
                              </a:cxn>
                              <a:cxn ang="0">
                                <a:pos x="T9" y="T11"/>
                              </a:cxn>
                              <a:cxn ang="0">
                                <a:pos x="T13" y="T15"/>
                              </a:cxn>
                              <a:cxn ang="0">
                                <a:pos x="T17" y="T19"/>
                              </a:cxn>
                            </a:cxnLst>
                            <a:rect l="0" t="0" r="r" b="b"/>
                            <a:pathLst>
                              <a:path w="583" h="501">
                                <a:moveTo>
                                  <a:pt x="0" y="0"/>
                                </a:moveTo>
                                <a:lnTo>
                                  <a:pt x="583" y="330"/>
                                </a:lnTo>
                                <a:lnTo>
                                  <a:pt x="583" y="501"/>
                                </a:lnTo>
                                <a:lnTo>
                                  <a:pt x="0" y="171"/>
                                </a:lnTo>
                                <a:lnTo>
                                  <a:pt x="0" y="0"/>
                                </a:lnTo>
                                <a:close/>
                              </a:path>
                            </a:pathLst>
                          </a:custGeom>
                          <a:noFill/>
                          <a:ln w="206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Rectangle 28"/>
                        <wps:cNvSpPr>
                          <a:spLocks noChangeArrowheads="1"/>
                        </wps:cNvSpPr>
                        <wps:spPr bwMode="auto">
                          <a:xfrm>
                            <a:off x="898" y="677"/>
                            <a:ext cx="583" cy="172"/>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8" name="Rectangle 29"/>
                        <wps:cNvSpPr>
                          <a:spLocks noChangeArrowheads="1"/>
                        </wps:cNvSpPr>
                        <wps:spPr bwMode="auto">
                          <a:xfrm>
                            <a:off x="898" y="677"/>
                            <a:ext cx="583" cy="172"/>
                          </a:xfrm>
                          <a:prstGeom prst="rect">
                            <a:avLst/>
                          </a:prstGeom>
                          <a:noFill/>
                          <a:ln w="2064">
                            <a:solidFill>
                              <a:srgbClr val="CCCCC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30"/>
                        <wps:cNvSpPr>
                          <a:spLocks/>
                        </wps:cNvSpPr>
                        <wps:spPr bwMode="auto">
                          <a:xfrm>
                            <a:off x="898" y="677"/>
                            <a:ext cx="583" cy="501"/>
                          </a:xfrm>
                          <a:custGeom>
                            <a:avLst/>
                            <a:gdLst>
                              <a:gd name="T0" fmla="+- 0 899 899"/>
                              <a:gd name="T1" fmla="*/ T0 w 583"/>
                              <a:gd name="T2" fmla="+- 0 1179 678"/>
                              <a:gd name="T3" fmla="*/ 1179 h 501"/>
                              <a:gd name="T4" fmla="+- 0 899 899"/>
                              <a:gd name="T5" fmla="*/ T4 w 583"/>
                              <a:gd name="T6" fmla="+- 0 1008 678"/>
                              <a:gd name="T7" fmla="*/ 1008 h 501"/>
                              <a:gd name="T8" fmla="+- 0 1482 899"/>
                              <a:gd name="T9" fmla="*/ T8 w 583"/>
                              <a:gd name="T10" fmla="+- 0 678 678"/>
                              <a:gd name="T11" fmla="*/ 678 h 501"/>
                              <a:gd name="T12" fmla="+- 0 1482 899"/>
                              <a:gd name="T13" fmla="*/ T12 w 583"/>
                              <a:gd name="T14" fmla="+- 0 849 678"/>
                              <a:gd name="T15" fmla="*/ 849 h 501"/>
                              <a:gd name="T16" fmla="+- 0 899 899"/>
                              <a:gd name="T17" fmla="*/ T16 w 583"/>
                              <a:gd name="T18" fmla="+- 0 1179 678"/>
                              <a:gd name="T19" fmla="*/ 1179 h 501"/>
                            </a:gdLst>
                            <a:ahLst/>
                            <a:cxnLst>
                              <a:cxn ang="0">
                                <a:pos x="T1" y="T3"/>
                              </a:cxn>
                              <a:cxn ang="0">
                                <a:pos x="T5" y="T7"/>
                              </a:cxn>
                              <a:cxn ang="0">
                                <a:pos x="T9" y="T11"/>
                              </a:cxn>
                              <a:cxn ang="0">
                                <a:pos x="T13" y="T15"/>
                              </a:cxn>
                              <a:cxn ang="0">
                                <a:pos x="T17" y="T19"/>
                              </a:cxn>
                            </a:cxnLst>
                            <a:rect l="0" t="0" r="r" b="b"/>
                            <a:pathLst>
                              <a:path w="583" h="501">
                                <a:moveTo>
                                  <a:pt x="0" y="501"/>
                                </a:moveTo>
                                <a:lnTo>
                                  <a:pt x="0" y="330"/>
                                </a:lnTo>
                                <a:lnTo>
                                  <a:pt x="583" y="0"/>
                                </a:lnTo>
                                <a:lnTo>
                                  <a:pt x="583" y="171"/>
                                </a:lnTo>
                                <a:lnTo>
                                  <a:pt x="0" y="501"/>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31"/>
                        <wps:cNvSpPr>
                          <a:spLocks/>
                        </wps:cNvSpPr>
                        <wps:spPr bwMode="auto">
                          <a:xfrm>
                            <a:off x="898" y="677"/>
                            <a:ext cx="583" cy="501"/>
                          </a:xfrm>
                          <a:custGeom>
                            <a:avLst/>
                            <a:gdLst>
                              <a:gd name="T0" fmla="+- 0 899 899"/>
                              <a:gd name="T1" fmla="*/ T0 w 583"/>
                              <a:gd name="T2" fmla="+- 0 1008 678"/>
                              <a:gd name="T3" fmla="*/ 1008 h 501"/>
                              <a:gd name="T4" fmla="+- 0 1482 899"/>
                              <a:gd name="T5" fmla="*/ T4 w 583"/>
                              <a:gd name="T6" fmla="+- 0 678 678"/>
                              <a:gd name="T7" fmla="*/ 678 h 501"/>
                              <a:gd name="T8" fmla="+- 0 1482 899"/>
                              <a:gd name="T9" fmla="*/ T8 w 583"/>
                              <a:gd name="T10" fmla="+- 0 849 678"/>
                              <a:gd name="T11" fmla="*/ 849 h 501"/>
                              <a:gd name="T12" fmla="+- 0 899 899"/>
                              <a:gd name="T13" fmla="*/ T12 w 583"/>
                              <a:gd name="T14" fmla="+- 0 1179 678"/>
                              <a:gd name="T15" fmla="*/ 1179 h 501"/>
                              <a:gd name="T16" fmla="+- 0 899 899"/>
                              <a:gd name="T17" fmla="*/ T16 w 583"/>
                              <a:gd name="T18" fmla="+- 0 1008 678"/>
                              <a:gd name="T19" fmla="*/ 1008 h 501"/>
                            </a:gdLst>
                            <a:ahLst/>
                            <a:cxnLst>
                              <a:cxn ang="0">
                                <a:pos x="T1" y="T3"/>
                              </a:cxn>
                              <a:cxn ang="0">
                                <a:pos x="T5" y="T7"/>
                              </a:cxn>
                              <a:cxn ang="0">
                                <a:pos x="T9" y="T11"/>
                              </a:cxn>
                              <a:cxn ang="0">
                                <a:pos x="T13" y="T15"/>
                              </a:cxn>
                              <a:cxn ang="0">
                                <a:pos x="T17" y="T19"/>
                              </a:cxn>
                            </a:cxnLst>
                            <a:rect l="0" t="0" r="r" b="b"/>
                            <a:pathLst>
                              <a:path w="583" h="501">
                                <a:moveTo>
                                  <a:pt x="0" y="330"/>
                                </a:moveTo>
                                <a:lnTo>
                                  <a:pt x="583" y="0"/>
                                </a:lnTo>
                                <a:lnTo>
                                  <a:pt x="583" y="171"/>
                                </a:lnTo>
                                <a:lnTo>
                                  <a:pt x="0" y="501"/>
                                </a:lnTo>
                                <a:lnTo>
                                  <a:pt x="0" y="330"/>
                                </a:lnTo>
                                <a:close/>
                              </a:path>
                            </a:pathLst>
                          </a:custGeom>
                          <a:noFill/>
                          <a:ln w="206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Line 32"/>
                        <wps:cNvCnPr>
                          <a:cxnSpLocks noChangeShapeType="1"/>
                        </wps:cNvCnPr>
                        <wps:spPr bwMode="auto">
                          <a:xfrm>
                            <a:off x="25" y="579"/>
                            <a:ext cx="0" cy="369"/>
                          </a:xfrm>
                          <a:prstGeom prst="line">
                            <a:avLst/>
                          </a:prstGeom>
                          <a:noFill/>
                          <a:ln w="31203">
                            <a:solidFill>
                              <a:srgbClr val="9954FF"/>
                            </a:solidFill>
                            <a:round/>
                            <a:headEnd/>
                            <a:tailEnd/>
                          </a:ln>
                          <a:extLst>
                            <a:ext uri="{909E8E84-426E-40DD-AFC4-6F175D3DCCD1}">
                              <a14:hiddenFill xmlns:a14="http://schemas.microsoft.com/office/drawing/2010/main">
                                <a:noFill/>
                              </a14:hiddenFill>
                            </a:ext>
                          </a:extLst>
                        </wps:spPr>
                        <wps:bodyPr/>
                      </wps:wsp>
                      <wps:wsp>
                        <wps:cNvPr id="272" name="Line 33"/>
                        <wps:cNvCnPr>
                          <a:cxnSpLocks noChangeShapeType="1"/>
                        </wps:cNvCnPr>
                        <wps:spPr bwMode="auto">
                          <a:xfrm>
                            <a:off x="468" y="272"/>
                            <a:ext cx="0" cy="983"/>
                          </a:xfrm>
                          <a:prstGeom prst="line">
                            <a:avLst/>
                          </a:prstGeom>
                          <a:noFill/>
                          <a:ln w="31203">
                            <a:solidFill>
                              <a:srgbClr val="9954FF"/>
                            </a:solidFill>
                            <a:round/>
                            <a:headEnd/>
                            <a:tailEnd/>
                          </a:ln>
                          <a:extLst>
                            <a:ext uri="{909E8E84-426E-40DD-AFC4-6F175D3DCCD1}">
                              <a14:hiddenFill xmlns:a14="http://schemas.microsoft.com/office/drawing/2010/main">
                                <a:noFill/>
                              </a14:hiddenFill>
                            </a:ext>
                          </a:extLst>
                        </wps:spPr>
                        <wps:bodyPr/>
                      </wps:wsp>
                      <wps:wsp>
                        <wps:cNvPr id="273" name="Line 34"/>
                        <wps:cNvCnPr>
                          <a:cxnSpLocks noChangeShapeType="1"/>
                        </wps:cNvCnPr>
                        <wps:spPr bwMode="auto">
                          <a:xfrm>
                            <a:off x="876" y="342"/>
                            <a:ext cx="0" cy="184"/>
                          </a:xfrm>
                          <a:prstGeom prst="line">
                            <a:avLst/>
                          </a:prstGeom>
                          <a:noFill/>
                          <a:ln w="31203">
                            <a:solidFill>
                              <a:srgbClr val="FF0000"/>
                            </a:solidFill>
                            <a:round/>
                            <a:headEnd/>
                            <a:tailEnd/>
                          </a:ln>
                          <a:extLst>
                            <a:ext uri="{909E8E84-426E-40DD-AFC4-6F175D3DCCD1}">
                              <a14:hiddenFill xmlns:a14="http://schemas.microsoft.com/office/drawing/2010/main">
                                <a:noFill/>
                              </a14:hiddenFill>
                            </a:ext>
                          </a:extLst>
                        </wps:spPr>
                        <wps:bodyPr/>
                      </wps:wsp>
                      <wps:wsp>
                        <wps:cNvPr id="274" name="Line 35"/>
                        <wps:cNvCnPr>
                          <a:cxnSpLocks noChangeShapeType="1"/>
                        </wps:cNvCnPr>
                        <wps:spPr bwMode="auto">
                          <a:xfrm>
                            <a:off x="876" y="1001"/>
                            <a:ext cx="0" cy="184"/>
                          </a:xfrm>
                          <a:prstGeom prst="line">
                            <a:avLst/>
                          </a:prstGeom>
                          <a:noFill/>
                          <a:ln w="31203">
                            <a:solidFill>
                              <a:srgbClr val="FF0000"/>
                            </a:solidFill>
                            <a:round/>
                            <a:headEnd/>
                            <a:tailEnd/>
                          </a:ln>
                          <a:extLst>
                            <a:ext uri="{909E8E84-426E-40DD-AFC4-6F175D3DCCD1}">
                              <a14:hiddenFill xmlns:a14="http://schemas.microsoft.com/office/drawing/2010/main">
                                <a:noFill/>
                              </a14:hiddenFill>
                            </a:ext>
                          </a:extLst>
                        </wps:spPr>
                        <wps:bodyPr/>
                      </wps:wsp>
                      <wps:wsp>
                        <wps:cNvPr id="275" name="Line 36"/>
                        <wps:cNvCnPr>
                          <a:cxnSpLocks noChangeShapeType="1"/>
                        </wps:cNvCnPr>
                        <wps:spPr bwMode="auto">
                          <a:xfrm>
                            <a:off x="876" y="671"/>
                            <a:ext cx="0" cy="185"/>
                          </a:xfrm>
                          <a:prstGeom prst="line">
                            <a:avLst/>
                          </a:prstGeom>
                          <a:noFill/>
                          <a:ln w="31203">
                            <a:solidFill>
                              <a:srgbClr val="FF0000"/>
                            </a:solidFill>
                            <a:round/>
                            <a:headEnd/>
                            <a:tailEnd/>
                          </a:ln>
                          <a:extLst>
                            <a:ext uri="{909E8E84-426E-40DD-AFC4-6F175D3DCCD1}">
                              <a14:hiddenFill xmlns:a14="http://schemas.microsoft.com/office/drawing/2010/main">
                                <a:noFill/>
                              </a14:hiddenFill>
                            </a:ext>
                          </a:extLst>
                        </wps:spPr>
                        <wps:bodyPr/>
                      </wps:wsp>
                      <wps:wsp>
                        <wps:cNvPr id="276" name="Line 37"/>
                        <wps:cNvCnPr>
                          <a:cxnSpLocks noChangeShapeType="1"/>
                        </wps:cNvCnPr>
                        <wps:spPr bwMode="auto">
                          <a:xfrm>
                            <a:off x="1504" y="671"/>
                            <a:ext cx="0" cy="185"/>
                          </a:xfrm>
                          <a:prstGeom prst="line">
                            <a:avLst/>
                          </a:prstGeom>
                          <a:noFill/>
                          <a:ln w="31192">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7"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926" y="123"/>
                            <a:ext cx="204" cy="300"/>
                          </a:xfrm>
                          <a:prstGeom prst="rect">
                            <a:avLst/>
                          </a:prstGeom>
                          <a:noFill/>
                          <a:extLst>
                            <a:ext uri="{909E8E84-426E-40DD-AFC4-6F175D3DCCD1}">
                              <a14:hiddenFill xmlns:a14="http://schemas.microsoft.com/office/drawing/2010/main">
                                <a:solidFill>
                                  <a:srgbClr val="FFFFFF"/>
                                </a:solidFill>
                              </a14:hiddenFill>
                            </a:ext>
                          </a:extLst>
                        </pic:spPr>
                      </pic:pic>
                      <wps:wsp>
                        <wps:cNvPr id="278" name="Freeform 39"/>
                        <wps:cNvSpPr>
                          <a:spLocks/>
                        </wps:cNvSpPr>
                        <wps:spPr bwMode="auto">
                          <a:xfrm>
                            <a:off x="973" y="131"/>
                            <a:ext cx="253" cy="587"/>
                          </a:xfrm>
                          <a:custGeom>
                            <a:avLst/>
                            <a:gdLst>
                              <a:gd name="T0" fmla="+- 0 974 974"/>
                              <a:gd name="T1" fmla="*/ T0 w 253"/>
                              <a:gd name="T2" fmla="+- 0 718 132"/>
                              <a:gd name="T3" fmla="*/ 718 h 587"/>
                              <a:gd name="T4" fmla="+- 0 1096 974"/>
                              <a:gd name="T5" fmla="*/ T4 w 253"/>
                              <a:gd name="T6" fmla="+- 0 718 132"/>
                              <a:gd name="T7" fmla="*/ 718 h 587"/>
                              <a:gd name="T8" fmla="+- 0 1226 974"/>
                              <a:gd name="T9" fmla="*/ T8 w 253"/>
                              <a:gd name="T10" fmla="+- 0 132 132"/>
                              <a:gd name="T11" fmla="*/ 132 h 587"/>
                            </a:gdLst>
                            <a:ahLst/>
                            <a:cxnLst>
                              <a:cxn ang="0">
                                <a:pos x="T1" y="T3"/>
                              </a:cxn>
                              <a:cxn ang="0">
                                <a:pos x="T5" y="T7"/>
                              </a:cxn>
                              <a:cxn ang="0">
                                <a:pos x="T9" y="T11"/>
                              </a:cxn>
                            </a:cxnLst>
                            <a:rect l="0" t="0" r="r" b="b"/>
                            <a:pathLst>
                              <a:path w="253" h="587">
                                <a:moveTo>
                                  <a:pt x="0" y="586"/>
                                </a:moveTo>
                                <a:lnTo>
                                  <a:pt x="122" y="586"/>
                                </a:lnTo>
                                <a:lnTo>
                                  <a:pt x="252" y="0"/>
                                </a:lnTo>
                              </a:path>
                            </a:pathLst>
                          </a:custGeom>
                          <a:noFill/>
                          <a:ln w="101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40"/>
                        <wps:cNvSpPr>
                          <a:spLocks/>
                        </wps:cNvSpPr>
                        <wps:spPr bwMode="auto">
                          <a:xfrm>
                            <a:off x="936" y="686"/>
                            <a:ext cx="56" cy="64"/>
                          </a:xfrm>
                          <a:custGeom>
                            <a:avLst/>
                            <a:gdLst>
                              <a:gd name="T0" fmla="+- 0 992 937"/>
                              <a:gd name="T1" fmla="*/ T0 w 56"/>
                              <a:gd name="T2" fmla="+- 0 686 686"/>
                              <a:gd name="T3" fmla="*/ 686 h 64"/>
                              <a:gd name="T4" fmla="+- 0 992 937"/>
                              <a:gd name="T5" fmla="*/ T4 w 56"/>
                              <a:gd name="T6" fmla="+- 0 750 686"/>
                              <a:gd name="T7" fmla="*/ 750 h 64"/>
                              <a:gd name="T8" fmla="+- 0 937 937"/>
                              <a:gd name="T9" fmla="*/ T8 w 56"/>
                              <a:gd name="T10" fmla="+- 0 718 686"/>
                              <a:gd name="T11" fmla="*/ 718 h 64"/>
                              <a:gd name="T12" fmla="+- 0 992 937"/>
                              <a:gd name="T13" fmla="*/ T12 w 56"/>
                              <a:gd name="T14" fmla="+- 0 686 686"/>
                              <a:gd name="T15" fmla="*/ 686 h 64"/>
                            </a:gdLst>
                            <a:ahLst/>
                            <a:cxnLst>
                              <a:cxn ang="0">
                                <a:pos x="T1" y="T3"/>
                              </a:cxn>
                              <a:cxn ang="0">
                                <a:pos x="T5" y="T7"/>
                              </a:cxn>
                              <a:cxn ang="0">
                                <a:pos x="T9" y="T11"/>
                              </a:cxn>
                              <a:cxn ang="0">
                                <a:pos x="T13" y="T15"/>
                              </a:cxn>
                            </a:cxnLst>
                            <a:rect l="0" t="0" r="r" b="b"/>
                            <a:pathLst>
                              <a:path w="56" h="64">
                                <a:moveTo>
                                  <a:pt x="55" y="0"/>
                                </a:moveTo>
                                <a:lnTo>
                                  <a:pt x="55" y="64"/>
                                </a:lnTo>
                                <a:lnTo>
                                  <a:pt x="0" y="32"/>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1"/>
                        <wps:cNvSpPr>
                          <a:spLocks/>
                        </wps:cNvSpPr>
                        <wps:spPr bwMode="auto">
                          <a:xfrm>
                            <a:off x="936" y="686"/>
                            <a:ext cx="56" cy="64"/>
                          </a:xfrm>
                          <a:custGeom>
                            <a:avLst/>
                            <a:gdLst>
                              <a:gd name="T0" fmla="+- 0 937 937"/>
                              <a:gd name="T1" fmla="*/ T0 w 56"/>
                              <a:gd name="T2" fmla="+- 0 718 686"/>
                              <a:gd name="T3" fmla="*/ 718 h 64"/>
                              <a:gd name="T4" fmla="+- 0 992 937"/>
                              <a:gd name="T5" fmla="*/ T4 w 56"/>
                              <a:gd name="T6" fmla="+- 0 686 686"/>
                              <a:gd name="T7" fmla="*/ 686 h 64"/>
                              <a:gd name="T8" fmla="+- 0 992 937"/>
                              <a:gd name="T9" fmla="*/ T8 w 56"/>
                              <a:gd name="T10" fmla="+- 0 750 686"/>
                              <a:gd name="T11" fmla="*/ 750 h 64"/>
                              <a:gd name="T12" fmla="+- 0 937 937"/>
                              <a:gd name="T13" fmla="*/ T12 w 56"/>
                              <a:gd name="T14" fmla="+- 0 718 686"/>
                              <a:gd name="T15" fmla="*/ 718 h 64"/>
                            </a:gdLst>
                            <a:ahLst/>
                            <a:cxnLst>
                              <a:cxn ang="0">
                                <a:pos x="T1" y="T3"/>
                              </a:cxn>
                              <a:cxn ang="0">
                                <a:pos x="T5" y="T7"/>
                              </a:cxn>
                              <a:cxn ang="0">
                                <a:pos x="T9" y="T11"/>
                              </a:cxn>
                              <a:cxn ang="0">
                                <a:pos x="T13" y="T15"/>
                              </a:cxn>
                            </a:cxnLst>
                            <a:rect l="0" t="0" r="r" b="b"/>
                            <a:pathLst>
                              <a:path w="56" h="64">
                                <a:moveTo>
                                  <a:pt x="0" y="32"/>
                                </a:moveTo>
                                <a:lnTo>
                                  <a:pt x="55" y="0"/>
                                </a:lnTo>
                                <a:lnTo>
                                  <a:pt x="55" y="64"/>
                                </a:lnTo>
                                <a:lnTo>
                                  <a:pt x="0" y="32"/>
                                </a:lnTo>
                                <a:close/>
                              </a:path>
                            </a:pathLst>
                          </a:custGeom>
                          <a:noFill/>
                          <a:ln w="54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42"/>
                        <wps:cNvSpPr>
                          <a:spLocks/>
                        </wps:cNvSpPr>
                        <wps:spPr bwMode="auto">
                          <a:xfrm>
                            <a:off x="973" y="131"/>
                            <a:ext cx="357" cy="912"/>
                          </a:xfrm>
                          <a:custGeom>
                            <a:avLst/>
                            <a:gdLst>
                              <a:gd name="T0" fmla="+- 0 974 974"/>
                              <a:gd name="T1" fmla="*/ T0 w 357"/>
                              <a:gd name="T2" fmla="+- 0 1043 132"/>
                              <a:gd name="T3" fmla="*/ 1043 h 912"/>
                              <a:gd name="T4" fmla="+- 0 1135 974"/>
                              <a:gd name="T5" fmla="*/ T4 w 357"/>
                              <a:gd name="T6" fmla="+- 0 1043 132"/>
                              <a:gd name="T7" fmla="*/ 1043 h 912"/>
                              <a:gd name="T8" fmla="+- 0 1330 974"/>
                              <a:gd name="T9" fmla="*/ T8 w 357"/>
                              <a:gd name="T10" fmla="+- 0 132 132"/>
                              <a:gd name="T11" fmla="*/ 132 h 912"/>
                            </a:gdLst>
                            <a:ahLst/>
                            <a:cxnLst>
                              <a:cxn ang="0">
                                <a:pos x="T1" y="T3"/>
                              </a:cxn>
                              <a:cxn ang="0">
                                <a:pos x="T5" y="T7"/>
                              </a:cxn>
                              <a:cxn ang="0">
                                <a:pos x="T9" y="T11"/>
                              </a:cxn>
                            </a:cxnLst>
                            <a:rect l="0" t="0" r="r" b="b"/>
                            <a:pathLst>
                              <a:path w="357" h="912">
                                <a:moveTo>
                                  <a:pt x="0" y="911"/>
                                </a:moveTo>
                                <a:lnTo>
                                  <a:pt x="161" y="911"/>
                                </a:lnTo>
                                <a:lnTo>
                                  <a:pt x="356" y="0"/>
                                </a:lnTo>
                              </a:path>
                            </a:pathLst>
                          </a:custGeom>
                          <a:noFill/>
                          <a:ln w="101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43"/>
                        <wps:cNvSpPr>
                          <a:spLocks/>
                        </wps:cNvSpPr>
                        <wps:spPr bwMode="auto">
                          <a:xfrm>
                            <a:off x="936" y="1011"/>
                            <a:ext cx="56" cy="64"/>
                          </a:xfrm>
                          <a:custGeom>
                            <a:avLst/>
                            <a:gdLst>
                              <a:gd name="T0" fmla="+- 0 992 937"/>
                              <a:gd name="T1" fmla="*/ T0 w 56"/>
                              <a:gd name="T2" fmla="+- 0 1011 1011"/>
                              <a:gd name="T3" fmla="*/ 1011 h 64"/>
                              <a:gd name="T4" fmla="+- 0 992 937"/>
                              <a:gd name="T5" fmla="*/ T4 w 56"/>
                              <a:gd name="T6" fmla="+- 0 1075 1011"/>
                              <a:gd name="T7" fmla="*/ 1075 h 64"/>
                              <a:gd name="T8" fmla="+- 0 937 937"/>
                              <a:gd name="T9" fmla="*/ T8 w 56"/>
                              <a:gd name="T10" fmla="+- 0 1043 1011"/>
                              <a:gd name="T11" fmla="*/ 1043 h 64"/>
                              <a:gd name="T12" fmla="+- 0 992 937"/>
                              <a:gd name="T13" fmla="*/ T12 w 56"/>
                              <a:gd name="T14" fmla="+- 0 1011 1011"/>
                              <a:gd name="T15" fmla="*/ 1011 h 64"/>
                            </a:gdLst>
                            <a:ahLst/>
                            <a:cxnLst>
                              <a:cxn ang="0">
                                <a:pos x="T1" y="T3"/>
                              </a:cxn>
                              <a:cxn ang="0">
                                <a:pos x="T5" y="T7"/>
                              </a:cxn>
                              <a:cxn ang="0">
                                <a:pos x="T9" y="T11"/>
                              </a:cxn>
                              <a:cxn ang="0">
                                <a:pos x="T13" y="T15"/>
                              </a:cxn>
                            </a:cxnLst>
                            <a:rect l="0" t="0" r="r" b="b"/>
                            <a:pathLst>
                              <a:path w="56" h="64">
                                <a:moveTo>
                                  <a:pt x="55" y="0"/>
                                </a:moveTo>
                                <a:lnTo>
                                  <a:pt x="55" y="64"/>
                                </a:lnTo>
                                <a:lnTo>
                                  <a:pt x="0" y="32"/>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4"/>
                        <wps:cNvSpPr>
                          <a:spLocks/>
                        </wps:cNvSpPr>
                        <wps:spPr bwMode="auto">
                          <a:xfrm>
                            <a:off x="936" y="1011"/>
                            <a:ext cx="56" cy="64"/>
                          </a:xfrm>
                          <a:custGeom>
                            <a:avLst/>
                            <a:gdLst>
                              <a:gd name="T0" fmla="+- 0 937 937"/>
                              <a:gd name="T1" fmla="*/ T0 w 56"/>
                              <a:gd name="T2" fmla="+- 0 1043 1011"/>
                              <a:gd name="T3" fmla="*/ 1043 h 64"/>
                              <a:gd name="T4" fmla="+- 0 992 937"/>
                              <a:gd name="T5" fmla="*/ T4 w 56"/>
                              <a:gd name="T6" fmla="+- 0 1011 1011"/>
                              <a:gd name="T7" fmla="*/ 1011 h 64"/>
                              <a:gd name="T8" fmla="+- 0 992 937"/>
                              <a:gd name="T9" fmla="*/ T8 w 56"/>
                              <a:gd name="T10" fmla="+- 0 1075 1011"/>
                              <a:gd name="T11" fmla="*/ 1075 h 64"/>
                              <a:gd name="T12" fmla="+- 0 937 937"/>
                              <a:gd name="T13" fmla="*/ T12 w 56"/>
                              <a:gd name="T14" fmla="+- 0 1043 1011"/>
                              <a:gd name="T15" fmla="*/ 1043 h 64"/>
                            </a:gdLst>
                            <a:ahLst/>
                            <a:cxnLst>
                              <a:cxn ang="0">
                                <a:pos x="T1" y="T3"/>
                              </a:cxn>
                              <a:cxn ang="0">
                                <a:pos x="T5" y="T7"/>
                              </a:cxn>
                              <a:cxn ang="0">
                                <a:pos x="T9" y="T11"/>
                              </a:cxn>
                              <a:cxn ang="0">
                                <a:pos x="T13" y="T15"/>
                              </a:cxn>
                            </a:cxnLst>
                            <a:rect l="0" t="0" r="r" b="b"/>
                            <a:pathLst>
                              <a:path w="56" h="64">
                                <a:moveTo>
                                  <a:pt x="0" y="32"/>
                                </a:moveTo>
                                <a:lnTo>
                                  <a:pt x="55" y="0"/>
                                </a:lnTo>
                                <a:lnTo>
                                  <a:pt x="55" y="64"/>
                                </a:lnTo>
                                <a:lnTo>
                                  <a:pt x="0" y="32"/>
                                </a:lnTo>
                                <a:close/>
                              </a:path>
                            </a:pathLst>
                          </a:custGeom>
                          <a:noFill/>
                          <a:ln w="54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4" name="Picture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32" y="0"/>
                            <a:ext cx="143"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5" name="Picture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123" y="0"/>
                            <a:ext cx="146" cy="11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6"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490" y="0"/>
                            <a:ext cx="159" cy="114"/>
                          </a:xfrm>
                          <a:prstGeom prst="rect">
                            <a:avLst/>
                          </a:prstGeom>
                          <a:noFill/>
                          <a:extLst>
                            <a:ext uri="{909E8E84-426E-40DD-AFC4-6F175D3DCCD1}">
                              <a14:hiddenFill xmlns:a14="http://schemas.microsoft.com/office/drawing/2010/main">
                                <a:solidFill>
                                  <a:srgbClr val="FFFFFF"/>
                                </a:solidFill>
                              </a14:hiddenFill>
                            </a:ext>
                          </a:extLst>
                        </pic:spPr>
                      </pic:pic>
                      <wps:wsp>
                        <wps:cNvPr id="287" name="Freeform 48"/>
                        <wps:cNvSpPr>
                          <a:spLocks/>
                        </wps:cNvSpPr>
                        <wps:spPr bwMode="auto">
                          <a:xfrm>
                            <a:off x="1323" y="46"/>
                            <a:ext cx="21" cy="21"/>
                          </a:xfrm>
                          <a:custGeom>
                            <a:avLst/>
                            <a:gdLst>
                              <a:gd name="T0" fmla="+- 0 1339 1323"/>
                              <a:gd name="T1" fmla="*/ T0 w 21"/>
                              <a:gd name="T2" fmla="+- 0 46 46"/>
                              <a:gd name="T3" fmla="*/ 46 h 21"/>
                              <a:gd name="T4" fmla="+- 0 1328 1323"/>
                              <a:gd name="T5" fmla="*/ T4 w 21"/>
                              <a:gd name="T6" fmla="+- 0 46 46"/>
                              <a:gd name="T7" fmla="*/ 46 h 21"/>
                              <a:gd name="T8" fmla="+- 0 1323 1323"/>
                              <a:gd name="T9" fmla="*/ T8 w 21"/>
                              <a:gd name="T10" fmla="+- 0 51 46"/>
                              <a:gd name="T11" fmla="*/ 51 h 21"/>
                              <a:gd name="T12" fmla="+- 0 1323 1323"/>
                              <a:gd name="T13" fmla="*/ T12 w 21"/>
                              <a:gd name="T14" fmla="+- 0 62 46"/>
                              <a:gd name="T15" fmla="*/ 62 h 21"/>
                              <a:gd name="T16" fmla="+- 0 1328 1323"/>
                              <a:gd name="T17" fmla="*/ T16 w 21"/>
                              <a:gd name="T18" fmla="+- 0 67 46"/>
                              <a:gd name="T19" fmla="*/ 67 h 21"/>
                              <a:gd name="T20" fmla="+- 0 1339 1323"/>
                              <a:gd name="T21" fmla="*/ T20 w 21"/>
                              <a:gd name="T22" fmla="+- 0 67 46"/>
                              <a:gd name="T23" fmla="*/ 67 h 21"/>
                              <a:gd name="T24" fmla="+- 0 1344 1323"/>
                              <a:gd name="T25" fmla="*/ T24 w 21"/>
                              <a:gd name="T26" fmla="+- 0 62 46"/>
                              <a:gd name="T27" fmla="*/ 62 h 21"/>
                              <a:gd name="T28" fmla="+- 0 1344 1323"/>
                              <a:gd name="T29" fmla="*/ T28 w 21"/>
                              <a:gd name="T30" fmla="+- 0 51 46"/>
                              <a:gd name="T31" fmla="*/ 51 h 21"/>
                              <a:gd name="T32" fmla="+- 0 1339 1323"/>
                              <a:gd name="T33" fmla="*/ T32 w 21"/>
                              <a:gd name="T34" fmla="+- 0 46 46"/>
                              <a:gd name="T35" fmla="*/ 46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 h="21">
                                <a:moveTo>
                                  <a:pt x="16" y="0"/>
                                </a:moveTo>
                                <a:lnTo>
                                  <a:pt x="5" y="0"/>
                                </a:lnTo>
                                <a:lnTo>
                                  <a:pt x="0" y="5"/>
                                </a:lnTo>
                                <a:lnTo>
                                  <a:pt x="0" y="16"/>
                                </a:lnTo>
                                <a:lnTo>
                                  <a:pt x="5" y="21"/>
                                </a:lnTo>
                                <a:lnTo>
                                  <a:pt x="16" y="21"/>
                                </a:lnTo>
                                <a:lnTo>
                                  <a:pt x="21" y="16"/>
                                </a:lnTo>
                                <a:lnTo>
                                  <a:pt x="21" y="5"/>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49"/>
                        <wps:cNvSpPr>
                          <a:spLocks/>
                        </wps:cNvSpPr>
                        <wps:spPr bwMode="auto">
                          <a:xfrm>
                            <a:off x="1371" y="46"/>
                            <a:ext cx="21" cy="21"/>
                          </a:xfrm>
                          <a:custGeom>
                            <a:avLst/>
                            <a:gdLst>
                              <a:gd name="T0" fmla="+- 0 1388 1372"/>
                              <a:gd name="T1" fmla="*/ T0 w 21"/>
                              <a:gd name="T2" fmla="+- 0 46 46"/>
                              <a:gd name="T3" fmla="*/ 46 h 21"/>
                              <a:gd name="T4" fmla="+- 0 1377 1372"/>
                              <a:gd name="T5" fmla="*/ T4 w 21"/>
                              <a:gd name="T6" fmla="+- 0 46 46"/>
                              <a:gd name="T7" fmla="*/ 46 h 21"/>
                              <a:gd name="T8" fmla="+- 0 1372 1372"/>
                              <a:gd name="T9" fmla="*/ T8 w 21"/>
                              <a:gd name="T10" fmla="+- 0 51 46"/>
                              <a:gd name="T11" fmla="*/ 51 h 21"/>
                              <a:gd name="T12" fmla="+- 0 1372 1372"/>
                              <a:gd name="T13" fmla="*/ T12 w 21"/>
                              <a:gd name="T14" fmla="+- 0 62 46"/>
                              <a:gd name="T15" fmla="*/ 62 h 21"/>
                              <a:gd name="T16" fmla="+- 0 1377 1372"/>
                              <a:gd name="T17" fmla="*/ T16 w 21"/>
                              <a:gd name="T18" fmla="+- 0 67 46"/>
                              <a:gd name="T19" fmla="*/ 67 h 21"/>
                              <a:gd name="T20" fmla="+- 0 1388 1372"/>
                              <a:gd name="T21" fmla="*/ T20 w 21"/>
                              <a:gd name="T22" fmla="+- 0 67 46"/>
                              <a:gd name="T23" fmla="*/ 67 h 21"/>
                              <a:gd name="T24" fmla="+- 0 1393 1372"/>
                              <a:gd name="T25" fmla="*/ T24 w 21"/>
                              <a:gd name="T26" fmla="+- 0 62 46"/>
                              <a:gd name="T27" fmla="*/ 62 h 21"/>
                              <a:gd name="T28" fmla="+- 0 1393 1372"/>
                              <a:gd name="T29" fmla="*/ T28 w 21"/>
                              <a:gd name="T30" fmla="+- 0 51 46"/>
                              <a:gd name="T31" fmla="*/ 51 h 21"/>
                              <a:gd name="T32" fmla="+- 0 1388 1372"/>
                              <a:gd name="T33" fmla="*/ T32 w 21"/>
                              <a:gd name="T34" fmla="+- 0 46 46"/>
                              <a:gd name="T35" fmla="*/ 46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 h="21">
                                <a:moveTo>
                                  <a:pt x="16" y="0"/>
                                </a:moveTo>
                                <a:lnTo>
                                  <a:pt x="5" y="0"/>
                                </a:lnTo>
                                <a:lnTo>
                                  <a:pt x="0" y="5"/>
                                </a:lnTo>
                                <a:lnTo>
                                  <a:pt x="0" y="16"/>
                                </a:lnTo>
                                <a:lnTo>
                                  <a:pt x="5" y="21"/>
                                </a:lnTo>
                                <a:lnTo>
                                  <a:pt x="16" y="21"/>
                                </a:lnTo>
                                <a:lnTo>
                                  <a:pt x="21" y="16"/>
                                </a:lnTo>
                                <a:lnTo>
                                  <a:pt x="21" y="5"/>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50"/>
                        <wps:cNvSpPr>
                          <a:spLocks/>
                        </wps:cNvSpPr>
                        <wps:spPr bwMode="auto">
                          <a:xfrm>
                            <a:off x="1420" y="46"/>
                            <a:ext cx="21" cy="21"/>
                          </a:xfrm>
                          <a:custGeom>
                            <a:avLst/>
                            <a:gdLst>
                              <a:gd name="T0" fmla="+- 0 1437 1421"/>
                              <a:gd name="T1" fmla="*/ T0 w 21"/>
                              <a:gd name="T2" fmla="+- 0 46 46"/>
                              <a:gd name="T3" fmla="*/ 46 h 21"/>
                              <a:gd name="T4" fmla="+- 0 1425 1421"/>
                              <a:gd name="T5" fmla="*/ T4 w 21"/>
                              <a:gd name="T6" fmla="+- 0 46 46"/>
                              <a:gd name="T7" fmla="*/ 46 h 21"/>
                              <a:gd name="T8" fmla="+- 0 1421 1421"/>
                              <a:gd name="T9" fmla="*/ T8 w 21"/>
                              <a:gd name="T10" fmla="+- 0 51 46"/>
                              <a:gd name="T11" fmla="*/ 51 h 21"/>
                              <a:gd name="T12" fmla="+- 0 1421 1421"/>
                              <a:gd name="T13" fmla="*/ T12 w 21"/>
                              <a:gd name="T14" fmla="+- 0 62 46"/>
                              <a:gd name="T15" fmla="*/ 62 h 21"/>
                              <a:gd name="T16" fmla="+- 0 1425 1421"/>
                              <a:gd name="T17" fmla="*/ T16 w 21"/>
                              <a:gd name="T18" fmla="+- 0 67 46"/>
                              <a:gd name="T19" fmla="*/ 67 h 21"/>
                              <a:gd name="T20" fmla="+- 0 1437 1421"/>
                              <a:gd name="T21" fmla="*/ T20 w 21"/>
                              <a:gd name="T22" fmla="+- 0 67 46"/>
                              <a:gd name="T23" fmla="*/ 67 h 21"/>
                              <a:gd name="T24" fmla="+- 0 1441 1421"/>
                              <a:gd name="T25" fmla="*/ T24 w 21"/>
                              <a:gd name="T26" fmla="+- 0 62 46"/>
                              <a:gd name="T27" fmla="*/ 62 h 21"/>
                              <a:gd name="T28" fmla="+- 0 1441 1421"/>
                              <a:gd name="T29" fmla="*/ T28 w 21"/>
                              <a:gd name="T30" fmla="+- 0 51 46"/>
                              <a:gd name="T31" fmla="*/ 51 h 21"/>
                              <a:gd name="T32" fmla="+- 0 1437 1421"/>
                              <a:gd name="T33" fmla="*/ T32 w 21"/>
                              <a:gd name="T34" fmla="+- 0 46 46"/>
                              <a:gd name="T35" fmla="*/ 46 h 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1" h="21">
                                <a:moveTo>
                                  <a:pt x="16" y="0"/>
                                </a:moveTo>
                                <a:lnTo>
                                  <a:pt x="4" y="0"/>
                                </a:lnTo>
                                <a:lnTo>
                                  <a:pt x="0" y="5"/>
                                </a:lnTo>
                                <a:lnTo>
                                  <a:pt x="0" y="16"/>
                                </a:lnTo>
                                <a:lnTo>
                                  <a:pt x="4" y="21"/>
                                </a:lnTo>
                                <a:lnTo>
                                  <a:pt x="16" y="21"/>
                                </a:lnTo>
                                <a:lnTo>
                                  <a:pt x="20" y="16"/>
                                </a:lnTo>
                                <a:lnTo>
                                  <a:pt x="20" y="5"/>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6D62717" id="Group 61" o:spid="_x0000_s1026" style="width:82.5pt;height:62.75pt;mso-position-horizontal-relative:char;mso-position-vertical-relative:line" coordsize="1650,12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">
                <v:shape id="Freeform 18" o:spid="_x0000_s1027" style="position:absolute;left:49;top:287;width:395;height:952;visibility:visible;mso-wrap-style:square;v-text-anchor:top" coordsize="39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" path="m394,951l,647,,304,394,r,951xe" fillcolor="#d4f6ff" stroked="f">
                  <v:path arrowok="t" o:connecttype="custom" o:connectlocs="394,1239;0,935;0,592;394,288;394,1239" o:connectangles="0,0,0,0,0"/>
                </v:shape>
                <v:shape id="Freeform 19" o:spid="_x0000_s1028" style="position:absolute;left:49;top:287;width:395;height:952;visibility:visible;mso-wrap-style:square;v-text-anchor:top" coordsize="39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" path="m,304l394,r,951l,647,,304xe" filled="f" strokecolor="#2a7eff" strokeweight=".02167mm">
                  <v:path arrowok="t" o:connecttype="custom" o:connectlocs="0,592;394,288;394,1239;0,935;0,592" o:connectangles="0,0,0,0,0"/>
                </v:shape>
                <v:shape id="Freeform 20" o:spid="_x0000_s1029" style="position:absolute;left:492;top:283;width:359;height:315;visibility:visible;mso-wrap-style:square;v-text-anchor:top" coordsize="35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" path="m,315l,,359,67r,168l,315xe" fillcolor="#d4f6ff" stroked="f">
                  <v:path arrowok="t" o:connecttype="custom" o:connectlocs="0,598;0,283;359,350;359,518;0,598" o:connectangles="0,0,0,0,0"/>
                </v:shape>
                <v:shape id="Freeform 21" o:spid="_x0000_s1030" style="position:absolute;left:492;top:283;width:359;height:315;visibility:visible;mso-wrap-style:square;v-text-anchor:top" coordsize="359,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" path="m,l359,67r,168l,315,,xe" filled="f" strokecolor="#2a7eff" strokeweight=".02167mm">
                  <v:path arrowok="t" o:connecttype="custom" o:connectlocs="0,283;359,350;359,518;0,598;0,283" o:connectangles="0,0,0,0,0"/>
                </v:shape>
                <v:shape id="Freeform 22" o:spid="_x0000_s1031" style="position:absolute;left:492;top:595;width:359;height:343;visibility:visible;mso-wrap-style:square;v-text-anchor:top" coordsize="35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" path="m,343l,,359,85r,167l,343xe" fillcolor="#d4f6ff" stroked="f">
                  <v:path arrowok="t" o:connecttype="custom" o:connectlocs="0,938;0,595;359,680;359,847;0,938" o:connectangles="0,0,0,0,0"/>
                </v:shape>
                <v:shape id="Freeform 23" o:spid="_x0000_s1032" style="position:absolute;left:492;top:595;width:359;height:343;visibility:visible;mso-wrap-style:square;v-text-anchor:top" coordsize="359,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" path="m,l359,85r,167l,343,,xe" filled="f" strokecolor="#2a7eff" strokeweight=".02167mm">
                  <v:path arrowok="t" o:connecttype="custom" o:connectlocs="0,595;359,680;359,847;0,938;0,595" o:connectangles="0,0,0,0,0"/>
                </v:shape>
                <v:shape id="Freeform 24" o:spid="_x0000_s1033" style="position:absolute;left:492;top:938;width:359;height:306;visibility:visible;mso-wrap-style:square;v-text-anchor:top" coordsize="3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" path="m,306l,,359,71r,168l,306xe" fillcolor="#d4f6ff" stroked="f">
                  <v:path arrowok="t" o:connecttype="custom" o:connectlocs="0,1244;0,938;359,1009;359,1177;0,1244" o:connectangles="0,0,0,0,0"/>
                </v:shape>
                <v:shape id="Freeform 25" o:spid="_x0000_s1034" style="position:absolute;left:492;top:938;width:359;height:306;visibility:visible;mso-wrap-style:square;v-text-anchor:top" coordsize="35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" path="m,l359,71r,168l,306,,xe" filled="f" strokecolor="#2a7eff" strokeweight=".02167mm">
                  <v:path arrowok="t" o:connecttype="custom" o:connectlocs="0,938;359,1009;359,1177;0,1244;0,938" o:connectangles="0,0,0,0,0"/>
                </v:shape>
                <v:shape id="Freeform 26" o:spid="_x0000_s1035" style="position:absolute;left:898;top:348;width:583;height:501;visibility:visible;mso-wrap-style:square;v-text-anchor:top" coordsize="58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" path="m583,501l,171,,,583,330r,171xe" fillcolor="#f2f2f2" stroked="f">
                  <v:path arrowok="t" o:connecttype="custom" o:connectlocs="583,849;0,519;0,348;583,678;583,849" o:connectangles="0,0,0,0,0"/>
                </v:shape>
                <v:shape id="Freeform 27" o:spid="_x0000_s1036" style="position:absolute;left:898;top:348;width:583;height:501;visibility:visible;mso-wrap-style:square;v-text-anchor:top" coordsize="58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" path="m,l583,330r,171l,171,,xe" filled="f" strokecolor="#ccc" strokeweight=".05733mm">
                  <v:path arrowok="t" o:connecttype="custom" o:connectlocs="0,348;583,678;583,849;0,519;0,348" o:connectangles="0,0,0,0,0"/>
                </v:shape>
                <v:rect id="Rectangle 28" o:spid="_x0000_s1037" style="position:absolute;left:898;top:677;width:583;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" fillcolor="#f2f2f2" stroked="f"/>
                <v:rect id="Rectangle 29" o:spid="_x0000_s1038" style="position:absolute;left:898;top:677;width:583;height: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" filled="f" strokecolor="#ccc" strokeweight=".05733mm"/>
                <v:shape id="Freeform 30" o:spid="_x0000_s1039" style="position:absolute;left:898;top:677;width:583;height:501;visibility:visible;mso-wrap-style:square;v-text-anchor:top" coordsize="58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" path="m,501l,330,583,r,171l,501xe" fillcolor="#f2f2f2" stroked="f">
                  <v:path arrowok="t" o:connecttype="custom" o:connectlocs="0,1179;0,1008;583,678;583,849;0,1179" o:connectangles="0,0,0,0,0"/>
                </v:shape>
                <v:shape id="Freeform 31" o:spid="_x0000_s1040" style="position:absolute;left:898;top:677;width:583;height:501;visibility:visible;mso-wrap-style:square;v-text-anchor:top" coordsize="583,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" path="m,330l583,r,171l,501,,330xe" filled="f" strokecolor="#ccc" strokeweight=".05733mm">
                  <v:path arrowok="t" o:connecttype="custom" o:connectlocs="0,1008;583,678;583,849;0,1179;0,1008" o:connectangles="0,0,0,0,0"/>
                </v:shape>
                <v:line id="Line 32" o:spid="_x0000_s1041" style="position:absolute;visibility:visible;mso-wrap-style:square" from="25,579" to="2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" strokecolor="#9954ff" strokeweight=".86675mm"/>
                <v:line id="Line 33" o:spid="_x0000_s1042" style="position:absolute;visibility:visible;mso-wrap-style:square" from="468,272" to="468,1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" strokecolor="#9954ff" strokeweight=".86675mm"/>
                <v:line id="Line 34" o:spid="_x0000_s1043" style="position:absolute;visibility:visible;mso-wrap-style:square" from="876,342" to="876,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" strokecolor="red" strokeweight=".86675mm"/>
                <v:line id="Line 35" o:spid="_x0000_s1044" style="position:absolute;visibility:visible;mso-wrap-style:square" from="876,1001" to="876,1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" strokecolor="red" strokeweight=".86675mm"/>
                <v:line id="Line 36" o:spid="_x0000_s1045" style="position:absolute;visibility:visible;mso-wrap-style:square" from="876,671" to="876,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" strokecolor="red" strokeweight=".86675mm"/>
                <v:line id="Line 37" o:spid="_x0000_s1046" style="position:absolute;visibility:visible;mso-wrap-style:square" from="1504,671" to="1504,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" strokeweight=".8664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47" type="#_x0000_t75" style="position:absolute;left:926;top:123;width:204;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">
                  <v:imagedata r:id="rId29" o:title=""/>
                </v:shape>
                <v:shape id="Freeform 39" o:spid="_x0000_s1048" style="position:absolute;left:973;top:131;width:253;height:587;visibility:visible;mso-wrap-style:square;v-text-anchor:top" coordsize="2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" path="m,586r122,l252,e" filled="f" strokeweight=".28167mm">
                  <v:path arrowok="t" o:connecttype="custom" o:connectlocs="0,718;122,718;252,132" o:connectangles="0,0,0"/>
                </v:shape>
                <v:shape id="Freeform 40" o:spid="_x0000_s1049" style="position:absolute;left:936;top:686;width:56;height:64;visibility:visible;mso-wrap-style:square;v-text-anchor:top" coordsize="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" path="m55,r,64l,32,55,xe" fillcolor="black" stroked="f">
                  <v:path arrowok="t" o:connecttype="custom" o:connectlocs="55,686;55,750;0,718;55,686" o:connectangles="0,0,0,0"/>
                </v:shape>
                <v:shape id="Freeform 41" o:spid="_x0000_s1050" style="position:absolute;left:936;top:686;width:56;height:64;visibility:visible;mso-wrap-style:square;v-text-anchor:top" coordsize="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" path="m,32l55,r,64l,32xe" filled="f" strokeweight=".15022mm">
                  <v:path arrowok="t" o:connecttype="custom" o:connectlocs="0,718;55,686;55,750;0,718" o:connectangles="0,0,0,0"/>
                </v:shape>
                <v:shape id="Freeform 42" o:spid="_x0000_s1051" style="position:absolute;left:973;top:131;width:357;height:912;visibility:visible;mso-wrap-style:square;v-text-anchor:top" coordsize="357,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" path="m,911r161,l356,e" filled="f" strokeweight=".28167mm">
                  <v:path arrowok="t" o:connecttype="custom" o:connectlocs="0,1043;161,1043;356,132" o:connectangles="0,0,0"/>
                </v:shape>
                <v:shape id="Freeform 43" o:spid="_x0000_s1052" style="position:absolute;left:936;top:1011;width:56;height:64;visibility:visible;mso-wrap-style:square;v-text-anchor:top" coordsize="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" path="m55,r,64l,32,55,xe" fillcolor="black" stroked="f">
                  <v:path arrowok="t" o:connecttype="custom" o:connectlocs="55,1011;55,1075;0,1043;55,1011" o:connectangles="0,0,0,0"/>
                </v:shape>
                <v:shape id="Freeform 44" o:spid="_x0000_s1053" style="position:absolute;left:936;top:1011;width:56;height:64;visibility:visible;mso-wrap-style:square;v-text-anchor:top" coordsize="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" path="m,32l55,r,64l,32xe" filled="f" strokeweight=".15022mm">
                  <v:path arrowok="t" o:connecttype="custom" o:connectlocs="0,1043;55,1011;55,1075;0,1043" o:connectangles="0,0,0,0"/>
                </v:shape>
                <v:shape id="Picture 45" o:spid="_x0000_s1054" type="#_x0000_t75" style="position:absolute;left:932;width:143;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">
                  <v:imagedata r:id="rId30" o:title=""/>
                </v:shape>
                <v:shape id="Picture 46" o:spid="_x0000_s1055" type="#_x0000_t75" style="position:absolute;left:1123;width:146;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">
                  <v:imagedata r:id="rId31" o:title=""/>
                </v:shape>
                <v:shape id="Picture 47" o:spid="_x0000_s1056" type="#_x0000_t75" style="position:absolute;left:1490;width:159;height: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">
                  <v:imagedata r:id="rId32" o:title=""/>
                </v:shape>
                <v:shape id="Freeform 48" o:spid="_x0000_s1057" style="position:absolute;left:1323;top:46;width:21;height:21;visibility:visible;mso-wrap-style:square;v-text-anchor:top" coordsize="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" path="m16,l5,,,5,,16r5,5l16,21r5,-5l21,5,16,xe" fillcolor="black" stroked="f">
                  <v:path arrowok="t" o:connecttype="custom" o:connectlocs="16,46;5,46;0,51;0,62;5,67;16,67;21,62;21,51;16,46" o:connectangles="0,0,0,0,0,0,0,0,0"/>
                </v:shape>
                <v:shape id="Freeform 49" o:spid="_x0000_s1058" style="position:absolute;left:1371;top:46;width:21;height:21;visibility:visible;mso-wrap-style:square;v-text-anchor:top" coordsize="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" path="m16,l5,,,5,,16r5,5l16,21r5,-5l21,5,16,xe" fillcolor="black" stroked="f">
                  <v:path arrowok="t" o:connecttype="custom" o:connectlocs="16,46;5,46;0,51;0,62;5,67;16,67;21,62;21,51;16,46" o:connectangles="0,0,0,0,0,0,0,0,0"/>
                </v:shape>
                <v:shape id="Freeform 50" o:spid="_x0000_s1059" style="position:absolute;left:1420;top:46;width:21;height:21;visibility:visible;mso-wrap-style:square;v-text-anchor:top" coordsize="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" path="m16,l4,,,5,,16r4,5l16,21r4,-5l20,5,16,xe" fillcolor="black" stroked="f">
                  <v:path arrowok="t" o:connecttype="custom" o:connectlocs="16,46;4,46;0,51;0,62;4,67;16,67;20,62;20,51;16,46" o:connectangles="0,0,0,0,0,0,0,0,0"/>
                </v:shape>
                <w10:anchorlock/>
              </v:group>
            </w:pict>
          </mc:Fallback>
        </mc:AlternateContent>
      </w:r>
      <w:r w:rsidRPr="00AA2FFA">
        <w:rPr>
          <w:rFonts w:ascii="Times New Roman" w:hAnsi="Times New Roman" w:cs="Times New Roman"/>
          <w:spacing w:val="10"/>
          <w:position w:val="16"/>
          <w:sz w:val="24"/>
          <w:szCs w:val="24"/>
        </w:rPr>
        <w:tab/>
      </w:r>
      <w:r w:rsidRPr="00AA2FFA">
        <w:rPr>
          <w:rFonts w:ascii="Times New Roman" w:hAnsi="Times New Roman" w:cs="Times New Roman"/>
          <w:noProof/>
          <w:spacing w:val="10"/>
          <w:sz w:val="24"/>
          <w:szCs w:val="24"/>
        </w:rPr>
        <w:drawing>
          <wp:inline distT="0" distB="0" distL="0" distR="0" wp14:anchorId="28398181" wp14:editId="412A01E3">
            <wp:extent cx="1433127" cy="928687"/>
            <wp:effectExtent l="0" t="0" r="0" b="0"/>
            <wp:docPr id="3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png"/>
                    <pic:cNvPicPr/>
                  </pic:nvPicPr>
                  <pic:blipFill>
                    <a:blip r:embed="rId33" cstate="print"/>
                    <a:stretch>
                      <a:fillRect/>
                    </a:stretch>
                  </pic:blipFill>
                  <pic:spPr>
                    <a:xfrm>
                      <a:off x="0" y="0"/>
                      <a:ext cx="1433127" cy="928687"/>
                    </a:xfrm>
                    <a:prstGeom prst="rect">
                      <a:avLst/>
                    </a:prstGeom>
                  </pic:spPr>
                </pic:pic>
              </a:graphicData>
            </a:graphic>
          </wp:inline>
        </w:drawing>
      </w:r>
    </w:p>
    <w:p w:rsidR="00AA2FFA" w:rsidRPr="00AA2FFA" w:rsidRDefault="00AA2FFA" w:rsidP="00412F83">
      <w:pPr>
        <w:pStyle w:val="BodyText"/>
        <w:spacing w:before="145" w:line="276" w:lineRule="auto"/>
        <w:ind w:left="2369" w:right="1022"/>
        <w:jc w:val="both"/>
        <w:rPr>
          <w:sz w:val="24"/>
          <w:szCs w:val="24"/>
        </w:rPr>
      </w:pPr>
      <w:r w:rsidRPr="00AA2FFA">
        <w:rPr>
          <w:sz w:val="24"/>
          <w:szCs w:val="24"/>
        </w:rPr>
        <w:t>Hình 2: Các kiến ​​trúc mạng khác nhau được sử dụng.</w:t>
      </w:r>
    </w:p>
    <w:p w:rsidR="00AA2FFA" w:rsidRPr="00AA2FFA" w:rsidRDefault="00AA2FFA" w:rsidP="00412F83">
      <w:pPr>
        <w:pStyle w:val="BodyText"/>
        <w:spacing w:before="5" w:line="276" w:lineRule="auto"/>
        <w:ind w:right="1022"/>
        <w:jc w:val="both"/>
        <w:rPr>
          <w:sz w:val="24"/>
          <w:szCs w:val="24"/>
        </w:rPr>
      </w:pPr>
    </w:p>
    <w:p w:rsidR="00AA2FFA" w:rsidRPr="00AA2FFA" w:rsidRDefault="00AA2FFA" w:rsidP="00412F83">
      <w:pPr>
        <w:pStyle w:val="BodyText"/>
        <w:spacing w:line="276" w:lineRule="auto"/>
        <w:ind w:left="440" w:right="1022"/>
        <w:jc w:val="both"/>
        <w:rPr>
          <w:sz w:val="24"/>
          <w:szCs w:val="24"/>
        </w:rPr>
      </w:pPr>
      <w:r w:rsidRPr="00AA2FFA">
        <w:rPr>
          <w:sz w:val="24"/>
          <w:szCs w:val="24"/>
        </w:rPr>
        <w:t xml:space="preserve">Bên cạnh đó toàn bộ mạng, chúng tôi thử nghiệm sử dụng mức độ khác nhau của kiến ​​thức miền, như được nêu tại Mục </w:t>
      </w:r>
      <w:hyperlink w:anchor="_bookmark6" w:history="1">
        <w:r w:rsidRPr="00AA2FFA">
          <w:rPr>
            <w:sz w:val="24"/>
            <w:szCs w:val="24"/>
          </w:rPr>
          <w:t xml:space="preserve">3.2: </w:t>
        </w:r>
      </w:hyperlink>
      <w:r w:rsidRPr="00AA2FFA">
        <w:rPr>
          <w:sz w:val="24"/>
          <w:szCs w:val="24"/>
        </w:rPr>
        <w:t>1) loại bỏ các tính năng không thích hợp cho mỗi đầu (chỉ cung cấp vị trí của các đại lý + tính năng quả tương ứng); 2) các tiểu bang thiết bị đầu cuối trên cộng với việc xác định; 3) phần thưởng giả trên cộng với sử dụng cho GVFs học tập để đi đến mỗi 10 địa điểm (thay vì học một hàm giá trị liên quan đến hoa quả tại mỗi địa điểm). Ưu điểm là những GVFs có thể được đào tạo ngay cả khi không có trái cây tại một địa điểm. Người đứng đầu cho một bản sao địa điểm cụ thể Q-giá trị của các GVF tương ứng nếu vị trí hiện chứa trái cây, hoặc kết quả đầu ra 0s khác. Chúng tôi đề cập đến điều này như HRA + 1, HRA + 2 và HRA + 3, tương ứng. Đối với DQN, chúng tôi cũng đã thử nghiệm một phiên bản đã được áp dụng cho các mạng tương tự như HRA + 1; chúng tôi đề cập đến phiên bản này như DQN + 1.</w:t>
      </w:r>
    </w:p>
    <w:p w:rsidR="00AA2FFA" w:rsidRPr="00AA2FFA" w:rsidRDefault="00AA2FFA" w:rsidP="00412F83">
      <w:pPr>
        <w:pStyle w:val="BodyText"/>
        <w:spacing w:before="108" w:line="276" w:lineRule="auto"/>
        <w:ind w:left="440" w:right="1022" w:hanging="7"/>
        <w:jc w:val="both"/>
        <w:rPr>
          <w:sz w:val="24"/>
          <w:szCs w:val="24"/>
        </w:rPr>
      </w:pPr>
      <w:r w:rsidRPr="00AA2FFA">
        <w:rPr>
          <w:sz w:val="24"/>
          <w:szCs w:val="24"/>
        </w:rPr>
        <w:t>mẫu huấn luyện được tạo ra bởi một chính sách ngẫu nhiên; quá trình đào tạo được theo dõi bằng cách đánh giá các chính sách tham lam đối với hàm giá trị học sau mỗi tập phim với. Đối với HRA, chúng tôi thực hiện</w:t>
      </w:r>
    </w:p>
    <w:p w:rsidR="00AA2FFA" w:rsidRPr="00AA2FFA" w:rsidRDefault="00AA2FFA" w:rsidP="00412F83">
      <w:pPr>
        <w:spacing w:line="276" w:lineRule="auto"/>
        <w:ind w:right="1022"/>
        <w:jc w:val="both"/>
        <w:rPr>
          <w:rFonts w:ascii="Times New Roman" w:hAnsi="Times New Roman" w:cs="Times New Roman"/>
          <w:sz w:val="24"/>
          <w:szCs w:val="24"/>
        </w:rPr>
        <w:sectPr w:rsidR="00AA2FFA" w:rsidRPr="00AA2FFA">
          <w:type w:val="continuous"/>
          <w:pgSz w:w="12240" w:h="15840"/>
          <w:pgMar w:top="1500" w:right="0" w:bottom="280" w:left="1720" w:header="720" w:footer="720" w:gutter="0"/>
          <w:cols w:space="720"/>
        </w:sectPr>
      </w:pPr>
    </w:p>
    <w:p w:rsidR="00AA2FFA" w:rsidRPr="00AA2FFA" w:rsidRDefault="00AA2FFA" w:rsidP="00412F83">
      <w:pPr>
        <w:pStyle w:val="BodyText"/>
        <w:spacing w:line="276" w:lineRule="auto"/>
        <w:ind w:left="440" w:right="1022"/>
        <w:jc w:val="both"/>
        <w:rPr>
          <w:i/>
          <w:sz w:val="24"/>
          <w:szCs w:val="24"/>
        </w:rPr>
      </w:pPr>
      <w:r w:rsidRPr="00AA2FFA">
        <w:rPr>
          <w:noProof/>
          <w:sz w:val="24"/>
          <w:szCs w:val="24"/>
          <w:lang w:val="en-GB" w:eastAsia="en-GB" w:bidi="ar-SA"/>
        </w:rPr>
        <mc:AlternateContent>
          <mc:Choice Requires="wps">
            <w:drawing>
              <wp:anchor distT="0" distB="0" distL="114300" distR="114300" simplePos="0" relativeHeight="251683840" behindDoc="0" locked="0" layoutInCell="1" allowOverlap="1">
                <wp:simplePos x="0" y="0"/>
                <wp:positionH relativeFrom="page">
                  <wp:posOffset>5189220</wp:posOffset>
                </wp:positionH>
                <wp:positionV relativeFrom="paragraph">
                  <wp:posOffset>65405</wp:posOffset>
                </wp:positionV>
                <wp:extent cx="196215" cy="107315"/>
                <wp:effectExtent l="0" t="0" r="1905" b="698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FA" w:rsidRDefault="00AA2FFA" w:rsidP="00AA2FFA">
                            <w:pPr>
                              <w:spacing w:line="159" w:lineRule="exact"/>
                              <w:rPr>
                                <w:sz w:val="14"/>
                              </w:rPr>
                            </w:pPr>
                            <w:r>
                              <w:rPr>
                                <w:sz w:val="14"/>
                              </w:rPr>
                              <w:t>HRA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2" type="#_x0000_t202" style="position:absolute;left:0;text-align:left;margin-left:408.6pt;margin-top:5.15pt;width:15.45pt;height:8.4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7W7rgIAALE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" filled="f" stroked="f">
                <v:textbox inset="0,0,0,0">
                  <w:txbxContent>
                    <w:p w:rsidR="00AA2FFA" w:rsidRDefault="00AA2FFA" w:rsidP="00AA2FFA">
                      <w:pPr>
                        <w:spacing w:line="159" w:lineRule="exact"/>
                        <w:rPr>
                          <w:sz w:val="14"/>
                        </w:rPr>
                      </w:pPr>
                      <w:r>
                        <w:rPr>
                          <w:sz w:val="14"/>
                        </w:rPr>
                        <w:t>HRA</w:t>
                      </w:r>
                    </w:p>
                  </w:txbxContent>
                </v:textbox>
                <w10:wrap anchorx="page"/>
              </v:shape>
            </w:pict>
          </mc:Fallback>
        </mc:AlternateContent>
      </w:r>
      <w:r w:rsidRPr="00AA2FFA">
        <w:rPr>
          <w:spacing w:val="-4"/>
          <w:w w:val="101"/>
          <w:sz w:val="24"/>
          <w:szCs w:val="24"/>
        </w:rPr>
        <w:t>e</w:t>
      </w:r>
      <w:r w:rsidRPr="00AA2FFA">
        <w:rPr>
          <w:w w:val="101"/>
          <w:sz w:val="24"/>
          <w:szCs w:val="24"/>
        </w:rPr>
        <w:t>xperiments</w:t>
      </w:r>
      <w:r w:rsidRPr="00AA2FFA">
        <w:rPr>
          <w:spacing w:val="1"/>
          <w:sz w:val="24"/>
          <w:szCs w:val="24"/>
        </w:rPr>
        <w:t xml:space="preserve"> </w:t>
      </w:r>
      <w:r w:rsidRPr="00AA2FFA">
        <w:rPr>
          <w:w w:val="101"/>
          <w:sz w:val="24"/>
          <w:szCs w:val="24"/>
        </w:rPr>
        <w:t>với</w:t>
      </w:r>
      <w:r w:rsidRPr="00AA2FFA">
        <w:rPr>
          <w:sz w:val="24"/>
          <w:szCs w:val="24"/>
        </w:rPr>
        <w:t xml:space="preserve"> Q * HRA như mục tiêu đào tạo (sử dụng phương trình </w:t>
      </w:r>
      <w:hyperlink w:anchor="_bookmark3" w:history="1">
        <w:r w:rsidRPr="00AA2FFA">
          <w:rPr>
            <w:w w:val="101"/>
            <w:sz w:val="24"/>
            <w:szCs w:val="24"/>
          </w:rPr>
          <w:t>7),</w:t>
        </w:r>
        <w:r w:rsidRPr="00AA2FFA">
          <w:rPr>
            <w:spacing w:val="1"/>
            <w:sz w:val="24"/>
            <w:szCs w:val="24"/>
          </w:rPr>
          <w:t xml:space="preserve"> </w:t>
        </w:r>
      </w:hyperlink>
      <w:r w:rsidRPr="00AA2FFA">
        <w:rPr>
          <w:w w:val="101"/>
          <w:sz w:val="24"/>
          <w:szCs w:val="24"/>
        </w:rPr>
        <w:t>như</w:t>
      </w:r>
      <w:r w:rsidRPr="00AA2FFA">
        <w:rPr>
          <w:sz w:val="24"/>
          <w:szCs w:val="24"/>
        </w:rPr>
        <w:t xml:space="preserve"> cũng như Qυ</w:t>
      </w:r>
    </w:p>
    <w:p w:rsidR="00AA2FFA" w:rsidRPr="00AA2FFA" w:rsidRDefault="00AA2FFA" w:rsidP="00412F83">
      <w:pPr>
        <w:pStyle w:val="BodyText"/>
        <w:spacing w:line="276" w:lineRule="auto"/>
        <w:ind w:left="440" w:right="1022"/>
        <w:jc w:val="both"/>
        <w:rPr>
          <w:i/>
          <w:sz w:val="24"/>
          <w:szCs w:val="24"/>
        </w:rPr>
      </w:pPr>
      <w:r w:rsidRPr="00AA2FFA">
        <w:rPr>
          <w:noProof/>
          <w:sz w:val="24"/>
          <w:szCs w:val="24"/>
          <w:lang w:val="en-GB" w:eastAsia="en-GB" w:bidi="ar-SA"/>
        </w:rPr>
        <mc:AlternateContent>
          <mc:Choice Requires="wps">
            <w:drawing>
              <wp:anchor distT="0" distB="0" distL="114300" distR="114300" simplePos="0" relativeHeight="251684864" behindDoc="1" locked="0" layoutInCell="1" allowOverlap="1">
                <wp:simplePos x="0" y="0"/>
                <wp:positionH relativeFrom="page">
                  <wp:posOffset>5239385</wp:posOffset>
                </wp:positionH>
                <wp:positionV relativeFrom="paragraph">
                  <wp:posOffset>75565</wp:posOffset>
                </wp:positionV>
                <wp:extent cx="161290" cy="88900"/>
                <wp:effectExtent l="635" t="635"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FA" w:rsidRDefault="00AA2FFA" w:rsidP="00AA2FFA">
                            <w:pPr>
                              <w:spacing w:line="134" w:lineRule="exact"/>
                              <w:rPr>
                                <w:rFonts w:ascii="Arial"/>
                                <w:i/>
                                <w:sz w:val="14"/>
                              </w:rPr>
                            </w:pPr>
                            <w:r>
                              <w:rPr>
                                <w:rFonts w:ascii="Arial"/>
                                <w:i/>
                                <w:w w:val="110"/>
                                <w:sz w:val="14"/>
                              </w:rPr>
                              <w:t>env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3" type="#_x0000_t202" style="position:absolute;left:0;text-align:left;margin-left:412.55pt;margin-top:5.95pt;width:12.7pt;height:7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yhisAIAALA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" filled="f" stroked="f">
                <v:textbox inset="0,0,0,0">
                  <w:txbxContent>
                    <w:p w:rsidR="00AA2FFA" w:rsidRDefault="00AA2FFA" w:rsidP="00AA2FFA">
                      <w:pPr>
                        <w:spacing w:line="134" w:lineRule="exact"/>
                        <w:rPr>
                          <w:rFonts w:ascii="Arial"/>
                          <w:i/>
                          <w:sz w:val="14"/>
                        </w:rPr>
                      </w:pPr>
                      <w:r>
                        <w:rPr>
                          <w:rFonts w:ascii="Arial"/>
                          <w:i/>
                          <w:w w:val="110"/>
                          <w:sz w:val="14"/>
                        </w:rPr>
                        <w:t>env</w:t>
                      </w:r>
                    </w:p>
                  </w:txbxContent>
                </v:textbox>
                <w10:wrap anchorx="page"/>
              </v:shape>
            </w:pict>
          </mc:Fallback>
        </mc:AlternateContent>
      </w:r>
      <w:r w:rsidRPr="00AA2FFA">
        <w:rPr>
          <w:w w:val="101"/>
          <w:sz w:val="24"/>
          <w:szCs w:val="24"/>
        </w:rPr>
        <w:t>tương tự,</w:t>
      </w:r>
      <w:r w:rsidRPr="00AA2FFA">
        <w:rPr>
          <w:spacing w:val="7"/>
          <w:sz w:val="24"/>
          <w:szCs w:val="24"/>
        </w:rPr>
        <w:t xml:space="preserve"> </w:t>
      </w:r>
      <w:r w:rsidRPr="00AA2FFA">
        <w:rPr>
          <w:w w:val="101"/>
          <w:sz w:val="24"/>
          <w:szCs w:val="24"/>
        </w:rPr>
        <w:t>vì</w:t>
      </w:r>
      <w:r w:rsidRPr="00AA2FFA">
        <w:rPr>
          <w:spacing w:val="6"/>
          <w:sz w:val="24"/>
          <w:szCs w:val="24"/>
        </w:rPr>
        <w:t xml:space="preserve"> </w:t>
      </w:r>
      <w:r w:rsidRPr="00AA2FFA">
        <w:rPr>
          <w:w w:val="101"/>
          <w:sz w:val="24"/>
          <w:szCs w:val="24"/>
        </w:rPr>
        <w:t>DQN</w:t>
      </w:r>
      <w:r w:rsidRPr="00AA2FFA">
        <w:rPr>
          <w:spacing w:val="6"/>
          <w:sz w:val="24"/>
          <w:szCs w:val="24"/>
        </w:rPr>
        <w:t xml:space="preserve"> </w:t>
      </w:r>
      <w:r w:rsidRPr="00AA2FFA">
        <w:rPr>
          <w:w w:val="101"/>
          <w:sz w:val="24"/>
          <w:szCs w:val="24"/>
        </w:rPr>
        <w:t>chúng tôi</w:t>
      </w:r>
      <w:r w:rsidRPr="00AA2FFA">
        <w:rPr>
          <w:spacing w:val="6"/>
          <w:sz w:val="24"/>
          <w:szCs w:val="24"/>
        </w:rPr>
        <w:t xml:space="preserve"> </w:t>
      </w:r>
      <w:r w:rsidRPr="00AA2FFA">
        <w:rPr>
          <w:w w:val="101"/>
          <w:sz w:val="24"/>
          <w:szCs w:val="24"/>
        </w:rPr>
        <w:t>đã sử dụng</w:t>
      </w:r>
      <w:r w:rsidRPr="00AA2FFA">
        <w:rPr>
          <w:spacing w:val="6"/>
          <w:sz w:val="24"/>
          <w:szCs w:val="24"/>
        </w:rPr>
        <w:t xml:space="preserve"> </w:t>
      </w:r>
      <w:r w:rsidRPr="00AA2FFA">
        <w:rPr>
          <w:w w:val="101"/>
          <w:sz w:val="24"/>
          <w:szCs w:val="24"/>
        </w:rPr>
        <w:t>các</w:t>
      </w:r>
      <w:r w:rsidRPr="00AA2FFA">
        <w:rPr>
          <w:spacing w:val="6"/>
          <w:sz w:val="24"/>
          <w:szCs w:val="24"/>
        </w:rPr>
        <w:t xml:space="preserve"> </w:t>
      </w:r>
      <w:r w:rsidRPr="00AA2FFA">
        <w:rPr>
          <w:w w:val="101"/>
          <w:sz w:val="24"/>
          <w:szCs w:val="24"/>
        </w:rPr>
        <w:t xml:space="preserve">mặc </w:t>
      </w:r>
      <w:r w:rsidRPr="00AA2FFA">
        <w:rPr>
          <w:w w:val="101"/>
          <w:sz w:val="24"/>
          <w:szCs w:val="24"/>
        </w:rPr>
        <w:lastRenderedPageBreak/>
        <w:t>định</w:t>
      </w:r>
      <w:r w:rsidRPr="00AA2FFA">
        <w:rPr>
          <w:spacing w:val="6"/>
          <w:sz w:val="24"/>
          <w:szCs w:val="24"/>
        </w:rPr>
        <w:t xml:space="preserve"> </w:t>
      </w:r>
      <w:r w:rsidRPr="00AA2FFA">
        <w:rPr>
          <w:w w:val="101"/>
          <w:sz w:val="24"/>
          <w:szCs w:val="24"/>
        </w:rPr>
        <w:t>đào tạo</w:t>
      </w:r>
      <w:r w:rsidRPr="00AA2FFA">
        <w:rPr>
          <w:spacing w:val="6"/>
          <w:sz w:val="24"/>
          <w:szCs w:val="24"/>
        </w:rPr>
        <w:t xml:space="preserve"> </w:t>
      </w:r>
      <w:r w:rsidRPr="00AA2FFA">
        <w:rPr>
          <w:w w:val="101"/>
          <w:sz w:val="24"/>
          <w:szCs w:val="24"/>
        </w:rPr>
        <w:t>Mục tiêu,</w:t>
      </w:r>
      <w:r w:rsidRPr="00AA2FFA">
        <w:rPr>
          <w:spacing w:val="7"/>
          <w:sz w:val="24"/>
          <w:szCs w:val="24"/>
        </w:rPr>
        <w:t xml:space="preserve"> </w:t>
      </w:r>
      <w:r w:rsidRPr="00AA2FFA">
        <w:rPr>
          <w:i/>
          <w:w w:val="101"/>
          <w:sz w:val="24"/>
          <w:szCs w:val="24"/>
        </w:rPr>
        <w:t>Q</w:t>
      </w:r>
      <w:r w:rsidRPr="00AA2FFA">
        <w:rPr>
          <w:spacing w:val="-82"/>
          <w:w w:val="68"/>
          <w:sz w:val="24"/>
          <w:szCs w:val="24"/>
          <w:vertAlign w:val="superscript"/>
        </w:rPr>
        <w:t>*</w:t>
      </w:r>
      <w:r w:rsidRPr="00AA2FFA">
        <w:rPr>
          <w:i/>
          <w:w w:val="112"/>
          <w:position w:val="-4"/>
          <w:sz w:val="24"/>
          <w:szCs w:val="24"/>
        </w:rPr>
        <w:t>env</w:t>
      </w:r>
      <w:r w:rsidRPr="00AA2FFA">
        <w:rPr>
          <w:i/>
          <w:spacing w:val="-24"/>
          <w:position w:val="-4"/>
          <w:sz w:val="24"/>
          <w:szCs w:val="24"/>
        </w:rPr>
        <w:t xml:space="preserve"> </w:t>
      </w:r>
      <w:r w:rsidRPr="00AA2FFA">
        <w:rPr>
          <w:w w:val="101"/>
          <w:sz w:val="24"/>
          <w:szCs w:val="24"/>
        </w:rPr>
        <w:t>,</w:t>
      </w:r>
      <w:r w:rsidRPr="00AA2FFA">
        <w:rPr>
          <w:spacing w:val="7"/>
          <w:sz w:val="24"/>
          <w:szCs w:val="24"/>
        </w:rPr>
        <w:t xml:space="preserve"> </w:t>
      </w:r>
      <w:r w:rsidRPr="00AA2FFA">
        <w:rPr>
          <w:w w:val="101"/>
          <w:sz w:val="24"/>
          <w:szCs w:val="24"/>
        </w:rPr>
        <w:t>như</w:t>
      </w:r>
      <w:r w:rsidRPr="00AA2FFA">
        <w:rPr>
          <w:spacing w:val="6"/>
          <w:sz w:val="24"/>
          <w:szCs w:val="24"/>
        </w:rPr>
        <w:t xml:space="preserve"> </w:t>
      </w:r>
      <w:r w:rsidRPr="00AA2FFA">
        <w:rPr>
          <w:w w:val="101"/>
          <w:sz w:val="24"/>
          <w:szCs w:val="24"/>
        </w:rPr>
        <w:t>tốt</w:t>
      </w:r>
      <w:r w:rsidRPr="00AA2FFA">
        <w:rPr>
          <w:spacing w:val="6"/>
          <w:sz w:val="24"/>
          <w:szCs w:val="24"/>
        </w:rPr>
        <w:t xml:space="preserve"> </w:t>
      </w:r>
      <w:r w:rsidRPr="00AA2FFA">
        <w:rPr>
          <w:w w:val="101"/>
          <w:sz w:val="24"/>
          <w:szCs w:val="24"/>
        </w:rPr>
        <w:t>như</w:t>
      </w:r>
      <w:r w:rsidRPr="00AA2FFA">
        <w:rPr>
          <w:spacing w:val="6"/>
          <w:sz w:val="24"/>
          <w:szCs w:val="24"/>
        </w:rPr>
        <w:t xml:space="preserve"> Qυ</w:t>
      </w:r>
    </w:p>
    <w:p w:rsidR="00AA2FFA" w:rsidRPr="00AA2FFA" w:rsidRDefault="00AA2FFA" w:rsidP="00412F83">
      <w:pPr>
        <w:pStyle w:val="BodyText"/>
        <w:spacing w:line="276" w:lineRule="auto"/>
        <w:ind w:left="171" w:right="1022"/>
        <w:jc w:val="both"/>
        <w:rPr>
          <w:sz w:val="24"/>
          <w:szCs w:val="24"/>
        </w:rPr>
      </w:pPr>
      <w:r w:rsidRPr="00AA2FFA">
        <w:rPr>
          <w:sz w:val="24"/>
          <w:szCs w:val="24"/>
        </w:rPr>
        <w:br w:type="column"/>
      </w:r>
      <w:r w:rsidRPr="00AA2FFA">
        <w:rPr>
          <w:sz w:val="24"/>
          <w:szCs w:val="24"/>
        </w:rPr>
        <w:t xml:space="preserve">(Sử dụng phương trình </w:t>
      </w:r>
      <w:hyperlink w:anchor="_bookmark5" w:history="1">
        <w:r w:rsidRPr="00AA2FFA">
          <w:rPr>
            <w:sz w:val="24"/>
            <w:szCs w:val="24"/>
          </w:rPr>
          <w:t>số 8).</w:t>
        </w:r>
      </w:hyperlink>
    </w:p>
    <w:p w:rsidR="00AA2FFA" w:rsidRPr="00AA2FFA" w:rsidRDefault="00AA2FFA" w:rsidP="00412F83">
      <w:pPr>
        <w:pStyle w:val="BodyText"/>
        <w:spacing w:line="276" w:lineRule="auto"/>
        <w:ind w:left="284" w:right="1022" w:hanging="284"/>
        <w:jc w:val="both"/>
        <w:rPr>
          <w:sz w:val="24"/>
          <w:szCs w:val="24"/>
        </w:rPr>
      </w:pPr>
      <w:r w:rsidRPr="00AA2FFA">
        <w:rPr>
          <w:sz w:val="24"/>
          <w:szCs w:val="24"/>
        </w:rPr>
        <w:t>. Chúng tôi tối ưu hóa</w:t>
      </w:r>
    </w:p>
    <w:p w:rsidR="00AA2FFA" w:rsidRPr="00AA2FFA" w:rsidRDefault="00AA2FFA" w:rsidP="00412F83">
      <w:pPr>
        <w:spacing w:line="276" w:lineRule="auto"/>
        <w:ind w:right="1022"/>
        <w:jc w:val="both"/>
        <w:rPr>
          <w:rFonts w:ascii="Times New Roman" w:hAnsi="Times New Roman" w:cs="Times New Roman"/>
          <w:sz w:val="24"/>
          <w:szCs w:val="24"/>
        </w:rPr>
        <w:sectPr w:rsidR="00AA2FFA" w:rsidRPr="00AA2FFA" w:rsidSect="00412F83">
          <w:type w:val="continuous"/>
          <w:pgSz w:w="12240" w:h="15840"/>
          <w:pgMar w:top="1500" w:right="0" w:bottom="280" w:left="1720" w:header="720" w:footer="720" w:gutter="0"/>
          <w:cols w:num="2" w:space="8658" w:equalWidth="0">
            <w:col w:w="6620" w:space="40"/>
            <w:col w:w="3860"/>
          </w:cols>
        </w:sectPr>
      </w:pPr>
    </w:p>
    <w:p w:rsidR="00AA2FFA" w:rsidRPr="00AA2FFA" w:rsidRDefault="00AA2FFA" w:rsidP="00412F83">
      <w:pPr>
        <w:pStyle w:val="BodyText"/>
        <w:spacing w:line="276" w:lineRule="auto"/>
        <w:ind w:left="440" w:right="1022"/>
        <w:jc w:val="both"/>
        <w:rPr>
          <w:sz w:val="24"/>
          <w:szCs w:val="24"/>
        </w:rPr>
      </w:pPr>
      <w:r w:rsidRPr="00AA2FFA">
        <w:rPr>
          <w:sz w:val="24"/>
          <w:szCs w:val="24"/>
        </w:rPr>
        <w:t>bước kích thước và các yếu tố giảm giá cho từng phương pháp riêng biệt.</w:t>
      </w:r>
    </w:p>
    <w:p w:rsidR="00AA2FFA" w:rsidRPr="00AA2FFA" w:rsidRDefault="00AA2FFA" w:rsidP="00412F83">
      <w:pPr>
        <w:pStyle w:val="BodyText"/>
        <w:spacing w:before="65" w:line="276" w:lineRule="auto"/>
        <w:ind w:left="433" w:right="1022"/>
        <w:jc w:val="both"/>
        <w:rPr>
          <w:i/>
          <w:sz w:val="24"/>
          <w:szCs w:val="24"/>
        </w:rPr>
      </w:pPr>
      <w:r w:rsidRPr="00AA2FFA">
        <w:rPr>
          <w:w w:val="101"/>
          <w:sz w:val="24"/>
          <w:szCs w:val="24"/>
        </w:rPr>
        <w:t>Các</w:t>
      </w:r>
      <w:r w:rsidRPr="00AA2FFA">
        <w:rPr>
          <w:spacing w:val="19"/>
          <w:sz w:val="24"/>
          <w:szCs w:val="24"/>
        </w:rPr>
        <w:t xml:space="preserve"> </w:t>
      </w:r>
      <w:r w:rsidRPr="00AA2FFA">
        <w:rPr>
          <w:w w:val="101"/>
          <w:sz w:val="24"/>
          <w:szCs w:val="24"/>
        </w:rPr>
        <w:t>các kết quả</w:t>
      </w:r>
      <w:r w:rsidRPr="00AA2FFA">
        <w:rPr>
          <w:spacing w:val="20"/>
          <w:sz w:val="24"/>
          <w:szCs w:val="24"/>
        </w:rPr>
        <w:t xml:space="preserve"> </w:t>
      </w:r>
      <w:r w:rsidRPr="00AA2FFA">
        <w:rPr>
          <w:w w:val="101"/>
          <w:sz w:val="24"/>
          <w:szCs w:val="24"/>
        </w:rPr>
        <w:t>là</w:t>
      </w:r>
      <w:r w:rsidRPr="00AA2FFA">
        <w:rPr>
          <w:spacing w:val="19"/>
          <w:sz w:val="24"/>
          <w:szCs w:val="24"/>
        </w:rPr>
        <w:t xml:space="preserve"> </w:t>
      </w:r>
      <w:r w:rsidRPr="00AA2FFA">
        <w:rPr>
          <w:w w:val="101"/>
          <w:sz w:val="24"/>
          <w:szCs w:val="24"/>
        </w:rPr>
        <w:t>thể hiện</w:t>
      </w:r>
      <w:r w:rsidRPr="00AA2FFA">
        <w:rPr>
          <w:spacing w:val="19"/>
          <w:sz w:val="24"/>
          <w:szCs w:val="24"/>
        </w:rPr>
        <w:t xml:space="preserve"> </w:t>
      </w:r>
      <w:r w:rsidRPr="00AA2FFA">
        <w:rPr>
          <w:w w:val="101"/>
          <w:sz w:val="24"/>
          <w:szCs w:val="24"/>
        </w:rPr>
        <w:t>trong</w:t>
      </w:r>
      <w:r w:rsidRPr="00AA2FFA">
        <w:rPr>
          <w:spacing w:val="20"/>
          <w:sz w:val="24"/>
          <w:szCs w:val="24"/>
        </w:rPr>
        <w:t xml:space="preserve"> </w:t>
      </w:r>
      <w:r w:rsidRPr="00AA2FFA">
        <w:rPr>
          <w:w w:val="101"/>
          <w:sz w:val="24"/>
          <w:szCs w:val="24"/>
        </w:rPr>
        <w:t>Nhân vật</w:t>
      </w:r>
      <w:r w:rsidRPr="00AA2FFA">
        <w:rPr>
          <w:spacing w:val="19"/>
          <w:sz w:val="24"/>
          <w:szCs w:val="24"/>
        </w:rPr>
        <w:t xml:space="preserve"> </w:t>
      </w:r>
      <w:hyperlink w:anchor="_bookmark8" w:history="1">
        <w:r w:rsidRPr="00AA2FFA">
          <w:rPr>
            <w:w w:val="101"/>
            <w:sz w:val="24"/>
            <w:szCs w:val="24"/>
          </w:rPr>
          <w:t>3</w:t>
        </w:r>
        <w:r w:rsidRPr="00AA2FFA">
          <w:rPr>
            <w:spacing w:val="19"/>
            <w:sz w:val="24"/>
            <w:szCs w:val="24"/>
          </w:rPr>
          <w:t xml:space="preserve"> </w:t>
        </w:r>
      </w:hyperlink>
      <w:r w:rsidRPr="00AA2FFA">
        <w:rPr>
          <w:w w:val="101"/>
          <w:sz w:val="24"/>
          <w:szCs w:val="24"/>
        </w:rPr>
        <w:t>vì</w:t>
      </w:r>
      <w:r w:rsidRPr="00AA2FFA">
        <w:rPr>
          <w:spacing w:val="20"/>
          <w:sz w:val="24"/>
          <w:szCs w:val="24"/>
        </w:rPr>
        <w:t xml:space="preserve"> </w:t>
      </w:r>
      <w:r w:rsidRPr="00AA2FFA">
        <w:rPr>
          <w:w w:val="101"/>
          <w:sz w:val="24"/>
          <w:szCs w:val="24"/>
        </w:rPr>
        <w:t>các</w:t>
      </w:r>
      <w:r w:rsidRPr="00AA2FFA">
        <w:rPr>
          <w:spacing w:val="19"/>
          <w:sz w:val="24"/>
          <w:szCs w:val="24"/>
        </w:rPr>
        <w:t xml:space="preserve"> </w:t>
      </w:r>
      <w:r w:rsidRPr="00AA2FFA">
        <w:rPr>
          <w:w w:val="101"/>
          <w:sz w:val="24"/>
          <w:szCs w:val="24"/>
        </w:rPr>
        <w:t>tốt</w:t>
      </w:r>
      <w:r w:rsidRPr="00AA2FFA">
        <w:rPr>
          <w:spacing w:val="20"/>
          <w:sz w:val="24"/>
          <w:szCs w:val="24"/>
        </w:rPr>
        <w:t xml:space="preserve"> </w:t>
      </w:r>
      <w:r w:rsidRPr="00AA2FFA">
        <w:rPr>
          <w:w w:val="101"/>
          <w:sz w:val="24"/>
          <w:szCs w:val="24"/>
        </w:rPr>
        <w:t>thiết lập</w:t>
      </w:r>
      <w:r w:rsidRPr="00AA2FFA">
        <w:rPr>
          <w:spacing w:val="19"/>
          <w:sz w:val="24"/>
          <w:szCs w:val="24"/>
        </w:rPr>
        <w:t xml:space="preserve"> </w:t>
      </w:r>
      <w:r w:rsidRPr="00AA2FFA">
        <w:rPr>
          <w:w w:val="101"/>
          <w:sz w:val="24"/>
          <w:szCs w:val="24"/>
        </w:rPr>
        <w:t>của</w:t>
      </w:r>
      <w:r w:rsidRPr="00AA2FFA">
        <w:rPr>
          <w:spacing w:val="19"/>
          <w:sz w:val="24"/>
          <w:szCs w:val="24"/>
        </w:rPr>
        <w:t xml:space="preserve"> </w:t>
      </w:r>
      <w:r w:rsidRPr="00AA2FFA">
        <w:rPr>
          <w:w w:val="101"/>
          <w:sz w:val="24"/>
          <w:szCs w:val="24"/>
        </w:rPr>
        <w:t>mỗi</w:t>
      </w:r>
      <w:r w:rsidRPr="00AA2FFA">
        <w:rPr>
          <w:spacing w:val="20"/>
          <w:sz w:val="24"/>
          <w:szCs w:val="24"/>
        </w:rPr>
        <w:t xml:space="preserve"> </w:t>
      </w:r>
      <w:r w:rsidRPr="00AA2FFA">
        <w:rPr>
          <w:w w:val="101"/>
          <w:sz w:val="24"/>
          <w:szCs w:val="24"/>
        </w:rPr>
        <w:t>phương pháp.</w:t>
      </w:r>
      <w:r w:rsidRPr="00AA2FFA">
        <w:rPr>
          <w:sz w:val="24"/>
          <w:szCs w:val="24"/>
        </w:rPr>
        <w:t xml:space="preserve">  Đối với DQN, sử dụng Q * env</w:t>
      </w:r>
    </w:p>
    <w:p w:rsidR="00AA2FFA" w:rsidRPr="00AA2FFA" w:rsidRDefault="00AA2FFA" w:rsidP="00412F83">
      <w:pPr>
        <w:pStyle w:val="BodyText"/>
        <w:tabs>
          <w:tab w:val="left" w:pos="7169"/>
        </w:tabs>
        <w:spacing w:line="276" w:lineRule="auto"/>
        <w:ind w:left="440" w:right="1022"/>
        <w:jc w:val="both"/>
        <w:rPr>
          <w:sz w:val="24"/>
          <w:szCs w:val="24"/>
        </w:rPr>
      </w:pPr>
      <w:r w:rsidRPr="00AA2FFA">
        <w:rPr>
          <w:noProof/>
          <w:sz w:val="24"/>
          <w:szCs w:val="24"/>
          <w:lang w:val="en-GB" w:eastAsia="en-GB" w:bidi="ar-SA"/>
        </w:rPr>
        <mc:AlternateContent>
          <mc:Choice Requires="wps">
            <w:drawing>
              <wp:anchor distT="0" distB="0" distL="114300" distR="114300" simplePos="0" relativeHeight="251685888" behindDoc="1" locked="0" layoutInCell="1" allowOverlap="1">
                <wp:simplePos x="0" y="0"/>
                <wp:positionH relativeFrom="page">
                  <wp:posOffset>5395595</wp:posOffset>
                </wp:positionH>
                <wp:positionV relativeFrom="paragraph">
                  <wp:posOffset>69215</wp:posOffset>
                </wp:positionV>
                <wp:extent cx="196215" cy="107315"/>
                <wp:effectExtent l="4445" t="0" r="0" b="127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2FFA" w:rsidRDefault="00AA2FFA" w:rsidP="00AA2FFA">
                            <w:pPr>
                              <w:spacing w:line="159" w:lineRule="exact"/>
                              <w:rPr>
                                <w:sz w:val="14"/>
                              </w:rPr>
                            </w:pPr>
                            <w:r>
                              <w:rPr>
                                <w:sz w:val="14"/>
                              </w:rPr>
                              <w:t>HRA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4" type="#_x0000_t202" style="position:absolute;left:0;text-align:left;margin-left:424.85pt;margin-top:5.45pt;width:15.45pt;height:8.45pt;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fFrg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" filled="f" stroked="f">
                <v:textbox inset="0,0,0,0">
                  <w:txbxContent>
                    <w:p w:rsidR="00AA2FFA" w:rsidRDefault="00AA2FFA" w:rsidP="00AA2FFA">
                      <w:pPr>
                        <w:spacing w:line="159" w:lineRule="exact"/>
                        <w:rPr>
                          <w:sz w:val="14"/>
                        </w:rPr>
                      </w:pPr>
                      <w:r>
                        <w:rPr>
                          <w:sz w:val="14"/>
                        </w:rPr>
                        <w:t>HRA</w:t>
                      </w:r>
                    </w:p>
                  </w:txbxContent>
                </v:textbox>
                <w10:wrap anchorx="page"/>
              </v:shape>
            </w:pict>
          </mc:Fallback>
        </mc:AlternateContent>
      </w:r>
      <w:r w:rsidRPr="00AA2FFA">
        <w:rPr>
          <w:sz w:val="24"/>
          <w:szCs w:val="24"/>
        </w:rPr>
        <w:t>như mục tiêu đào tạo dẫn đến hiệu suất tốt nhất, trong khi đối với HRA, sử dụng Qυ</w:t>
      </w:r>
      <w:r w:rsidRPr="00AA2FFA">
        <w:rPr>
          <w:i/>
          <w:sz w:val="24"/>
          <w:szCs w:val="24"/>
        </w:rPr>
        <w:tab/>
      </w:r>
      <w:r w:rsidRPr="00AA2FFA">
        <w:rPr>
          <w:sz w:val="24"/>
          <w:szCs w:val="24"/>
        </w:rPr>
        <w:t>dẫn đến việc</w:t>
      </w:r>
    </w:p>
    <w:p w:rsidR="00AA2FFA" w:rsidRDefault="00AA2FFA" w:rsidP="00412F83">
      <w:pPr>
        <w:pStyle w:val="BodyText"/>
        <w:spacing w:before="6" w:line="276" w:lineRule="auto"/>
        <w:ind w:left="440" w:right="1022"/>
        <w:jc w:val="both"/>
        <w:sectPr w:rsidR="00AA2FFA">
          <w:type w:val="continuous"/>
          <w:pgSz w:w="12240" w:h="15840"/>
          <w:pgMar w:top="1500" w:right="0" w:bottom="280" w:left="1720" w:header="720" w:footer="720" w:gutter="0"/>
          <w:cols w:space="720"/>
        </w:sectPr>
      </w:pPr>
      <w:r w:rsidRPr="00AA2FFA">
        <w:rPr>
          <w:sz w:val="24"/>
          <w:szCs w:val="24"/>
        </w:rPr>
        <w:t xml:space="preserve">hiệu suất tốt nhất. Nhìn chung, HRA cho thấy một tăng hiệu suất rõ ràng hơn DQN, mặc dù mạng là giống hệt nhau. Bên cạnh đó, bổ sung thêm hình thức khác nhau của kiến ​​thức miền gây cải thiện hơn nữa lớn. Trong khi đó, sử dụng một cấu trúc mạng tăng cường bởi kiến ​​thức miền cải thiện hiệu suất của HRA, sử dụng rằng cùng một mạng cho kết quả DQN đến sự sụt giảm trong hoạt động. Các sự thúc đẩy lớn trong hoạt động xảy ra khi các tiểu bang thiết bị đầu cuối được xác định là do các đại diện trở thành một vector một nóng. Do đó, chúng tôi loại bỏ các lớp ẩn và trực tiếp đưa vector </w:t>
      </w:r>
      <w:r w:rsidR="00412F83">
        <w:rPr>
          <w:sz w:val="24"/>
          <w:szCs w:val="24"/>
        </w:rPr>
        <w:t xml:space="preserve"> một này</w:t>
      </w:r>
      <w:r w:rsidR="00412F83">
        <w:rPr>
          <w:noProof/>
        </w:rPr>
        <w:t>.</w:t>
      </w:r>
    </w:p>
    <w:p w:rsidR="00AA2FFA" w:rsidRDefault="00412F83" w:rsidP="00412F83">
      <w:pPr>
        <w:ind w:right="1022"/>
        <w:jc w:val="both"/>
        <w:rPr>
          <w:rFonts w:ascii="Arial"/>
          <w:sz w:val="11"/>
        </w:rPr>
        <w:sectPr w:rsidR="00AA2FFA" w:rsidSect="00412F83">
          <w:type w:val="continuous"/>
          <w:pgSz w:w="12240" w:h="15840"/>
          <w:pgMar w:top="1503" w:right="0" w:bottom="278" w:left="1718" w:header="720" w:footer="720" w:gutter="0"/>
          <w:cols w:num="2" w:space="720" w:equalWidth="0">
            <w:col w:w="949" w:space="2984"/>
            <w:col w:w="6589"/>
          </w:cols>
        </w:sectPr>
      </w:pPr>
      <w:r>
        <w:rPr>
          <w:noProof/>
        </w:rPr>
        <w:drawing>
          <wp:anchor distT="0" distB="0" distL="114300" distR="114300" simplePos="0" relativeHeight="251686912" behindDoc="0" locked="0" layoutInCell="1" allowOverlap="1">
            <wp:simplePos x="0" y="0"/>
            <wp:positionH relativeFrom="column">
              <wp:posOffset>181610</wp:posOffset>
            </wp:positionH>
            <wp:positionV relativeFrom="paragraph">
              <wp:posOffset>1071880</wp:posOffset>
            </wp:positionV>
            <wp:extent cx="5829300" cy="2651760"/>
            <wp:effectExtent l="0" t="0" r="0" b="0"/>
            <wp:wrapTopAndBottom/>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829300" cy="2651760"/>
                    </a:xfrm>
                    <a:prstGeom prst="rect">
                      <a:avLst/>
                    </a:prstGeom>
                  </pic:spPr>
                </pic:pic>
              </a:graphicData>
            </a:graphic>
            <wp14:sizeRelH relativeFrom="margin">
              <wp14:pctWidth>0</wp14:pctWidth>
            </wp14:sizeRelH>
          </wp:anchor>
        </w:drawing>
      </w:r>
    </w:p>
    <w:p w:rsidR="00412F83" w:rsidRPr="00412F83" w:rsidRDefault="00412F83" w:rsidP="00412F83">
      <w:pPr>
        <w:pStyle w:val="BodyText"/>
        <w:spacing w:before="107" w:line="228" w:lineRule="auto"/>
        <w:ind w:right="1022"/>
        <w:jc w:val="both"/>
        <w:rPr>
          <w:i/>
        </w:rPr>
      </w:pPr>
      <w:r w:rsidRPr="00412F83">
        <w:rPr>
          <w:i/>
        </w:rPr>
        <w:lastRenderedPageBreak/>
        <w:t>Hình 3: Kết quả trên lĩnh vực bộ sưu tập trái cây, trong đó một đại lý phải ăn 5 loại trái cây được đặt một cách ngẫu nhiên. Một tập phim kết thúc sau khi tất cả 5 loại trái cây được ăn hoặc sau 300 bước, nào đến trước.</w:t>
      </w:r>
      <w:bookmarkStart w:id="5" w:name="_bookmark8"/>
      <w:bookmarkEnd w:id="5"/>
    </w:p>
    <w:p w:rsidR="00412F83" w:rsidRDefault="00412F83" w:rsidP="00412F83">
      <w:pPr>
        <w:pStyle w:val="BodyText"/>
        <w:spacing w:before="82" w:line="228" w:lineRule="auto"/>
        <w:ind w:left="440" w:right="1022"/>
        <w:jc w:val="both"/>
        <w:sectPr w:rsidR="00412F83" w:rsidSect="00412F83">
          <w:pgSz w:w="12240" w:h="15840"/>
          <w:pgMar w:top="1500" w:right="0" w:bottom="280" w:left="1720" w:header="720" w:footer="720" w:gutter="0"/>
          <w:cols w:space="720" w:equalWidth="0">
            <w:col w:w="10520" w:space="40"/>
          </w:cols>
        </w:sectPr>
      </w:pPr>
    </w:p>
    <w:p w:rsidR="00412F83" w:rsidRDefault="00412F83" w:rsidP="00412F83">
      <w:pPr>
        <w:pStyle w:val="BodyText"/>
        <w:spacing w:before="82" w:line="228" w:lineRule="auto"/>
        <w:ind w:left="440" w:right="1022"/>
        <w:jc w:val="both"/>
      </w:pPr>
      <w:r>
        <w:t>thành người đứng đầu khác nhau. Bởi vì người đứng đầu là tuyến tính, đại diện này làm giảm tới một chính xác, trình bày bảng. Đối với các đại diện bảng, chúng ta sử dụng cùng một bước kích thước như là bước kích thước tối ưu cho phiên bản mạng sâu.</w:t>
      </w:r>
    </w:p>
    <w:p w:rsidR="00412F83" w:rsidRPr="00412F83" w:rsidRDefault="00412F83" w:rsidP="00412F83">
      <w:pPr>
        <w:pStyle w:val="Heading2"/>
        <w:keepNext w:val="0"/>
        <w:keepLines w:val="0"/>
        <w:widowControl w:val="0"/>
        <w:numPr>
          <w:ilvl w:val="1"/>
          <w:numId w:val="8"/>
        </w:numPr>
        <w:tabs>
          <w:tab w:val="left" w:pos="889"/>
        </w:tabs>
        <w:autoSpaceDE w:val="0"/>
        <w:autoSpaceDN w:val="0"/>
        <w:spacing w:before="105" w:line="240" w:lineRule="auto"/>
        <w:rPr>
          <w:rFonts w:ascii="Arial Unicode MS" w:eastAsia="Arial Unicode MS" w:hAnsi="Arial Unicode MS" w:cs="Arial Unicode MS"/>
          <w:color w:val="auto"/>
        </w:rPr>
      </w:pPr>
      <w:r w:rsidRPr="00412F83">
        <w:rPr>
          <w:rFonts w:ascii="Arial Unicode MS" w:eastAsia="Arial Unicode MS" w:hAnsi="Arial Unicode MS" w:cs="Arial Unicode MS"/>
          <w:color w:val="auto"/>
          <w:spacing w:val="-8"/>
        </w:rPr>
        <w:t xml:space="preserve">ATARI </w:t>
      </w:r>
      <w:r w:rsidRPr="00412F83">
        <w:rPr>
          <w:rFonts w:ascii="Arial Unicode MS" w:eastAsia="Arial Unicode MS" w:hAnsi="Arial Unicode MS" w:cs="Arial Unicode MS"/>
          <w:color w:val="auto"/>
        </w:rPr>
        <w:t>trò chơi: Ms. Pac-Man</w:t>
      </w:r>
    </w:p>
    <w:p w:rsidR="00412F83" w:rsidRDefault="00412F83" w:rsidP="00412F83">
      <w:pPr>
        <w:pStyle w:val="BodyText"/>
        <w:spacing w:before="210" w:line="228" w:lineRule="auto"/>
        <w:ind w:left="430" w:firstLine="9"/>
        <w:jc w:val="both"/>
      </w:pPr>
      <w:r>
        <w:rPr>
          <w:noProof/>
          <w:lang w:val="en-GB" w:eastAsia="en-GB" w:bidi="ar-SA"/>
        </w:rPr>
        <w:drawing>
          <wp:anchor distT="0" distB="0" distL="114300" distR="114300" simplePos="0" relativeHeight="251695104" behindDoc="1" locked="0" layoutInCell="1" allowOverlap="1">
            <wp:simplePos x="0" y="0"/>
            <wp:positionH relativeFrom="column">
              <wp:posOffset>4660900</wp:posOffset>
            </wp:positionH>
            <wp:positionV relativeFrom="paragraph">
              <wp:posOffset>130175</wp:posOffset>
            </wp:positionV>
            <wp:extent cx="1784985" cy="1248410"/>
            <wp:effectExtent l="0" t="0" r="5715" b="8890"/>
            <wp:wrapTight wrapText="bothSides">
              <wp:wrapPolygon edited="0">
                <wp:start x="0" y="0"/>
                <wp:lineTo x="0" y="21424"/>
                <wp:lineTo x="21439" y="21424"/>
                <wp:lineTo x="21439" y="0"/>
                <wp:lineTo x="0" y="0"/>
              </wp:wrapPolygon>
            </wp:wrapTight>
            <wp:docPr id="29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784985" cy="1248410"/>
                    </a:xfrm>
                    <a:prstGeom prst="rect">
                      <a:avLst/>
                    </a:prstGeom>
                  </pic:spPr>
                </pic:pic>
              </a:graphicData>
            </a:graphic>
          </wp:anchor>
        </w:drawing>
      </w:r>
      <w:r>
        <w:t>M</w:t>
      </w:r>
      <w:r>
        <w:t xml:space="preserve">iền thứ hai của chúng tôi là các trò chơi Atari 2600 Ms. Pac-Man (xem Hình </w:t>
      </w:r>
      <w:hyperlink w:anchor="_bookmark9" w:history="1">
        <w:r>
          <w:t xml:space="preserve">4). </w:t>
        </w:r>
      </w:hyperlink>
      <w:r>
        <w:t>Điểm thu được bằng cách ăn bột viên, trong khi tránh những con ma (tiếp xúc với một nguyên nhân bà Pac-Man để mất một cuộc sống). Ăn một trong những viên sức mạnh đặc biệt biến những bóng ma màu xanh cho một khoảng thời gian nhỏ, cho phép chúng được ăn cho thêm điểm. Bonus trái cây có thể ăn cho điểm hơn nữa, hai lần cho mỗi cấp độ. Khi tất cả các hạt đã được ăn, một cấp độ mới được bắt đầu. Có tổng cộng 4 bản đồ khác nhau và 7 loại trái cây khác nhau, đều có một giá trị điểm khác nhau. Chúng tôi cung cấp đầy đủ chi tiết về các tên miền trong các tài liệu bổ sung.</w:t>
      </w:r>
    </w:p>
    <w:p w:rsidR="00412F83" w:rsidRDefault="00412F83" w:rsidP="00412F83">
      <w:pPr>
        <w:rPr>
          <w:lang w:val="en-US" w:eastAsia="en-US" w:bidi="en-US"/>
        </w:rPr>
      </w:pPr>
    </w:p>
    <w:p w:rsidR="00412F83" w:rsidRPr="00412F83" w:rsidRDefault="00412F83" w:rsidP="00412F83">
      <w:pPr>
        <w:rPr>
          <w:lang w:val="en-US" w:eastAsia="en-US" w:bidi="en-US"/>
        </w:rPr>
        <w:sectPr w:rsidR="00412F83" w:rsidRPr="00412F83" w:rsidSect="00412F83">
          <w:type w:val="continuous"/>
          <w:pgSz w:w="12240" w:h="15840"/>
          <w:pgMar w:top="1500" w:right="0" w:bottom="280" w:left="1720" w:header="720" w:footer="720" w:gutter="0"/>
          <w:cols w:space="4122"/>
        </w:sectPr>
      </w:pPr>
    </w:p>
    <w:p w:rsidR="00412F83" w:rsidRDefault="00412F83" w:rsidP="00412F83">
      <w:pPr>
        <w:pStyle w:val="BodyText"/>
        <w:spacing w:before="10"/>
        <w:rPr>
          <w:sz w:val="14"/>
        </w:rPr>
      </w:pPr>
    </w:p>
    <w:p w:rsidR="00412F83" w:rsidRDefault="00412F83" w:rsidP="00412F83">
      <w:pPr>
        <w:pStyle w:val="BodyText"/>
        <w:spacing w:before="114" w:line="228" w:lineRule="auto"/>
        <w:ind w:left="406" w:right="2158" w:firstLine="33"/>
        <w:jc w:val="both"/>
      </w:pPr>
      <w:r>
        <w:rPr>
          <w:b/>
        </w:rPr>
        <w:t xml:space="preserve">Đường cơ sở. </w:t>
      </w:r>
      <w:r>
        <w:t>Trong khi phiên bản của chúng ta về Bà Pac-Man là giống như được sử dụng trong văn học, chúng ta sử dụng tiền xử lý khác nhau. Do đó, để kiểm tra ảnh hưởng của tiền xử lý của chúng tôi, chúng tôi thực hiện các phương pháp A3C</w:t>
      </w:r>
      <w:hyperlink w:anchor="_bookmark24" w:history="1">
        <w:r>
          <w:t>(Mnih</w:t>
        </w:r>
      </w:hyperlink>
      <w:r>
        <w:t xml:space="preserve"> </w:t>
      </w:r>
      <w:hyperlink w:anchor="_bookmark24" w:history="1">
        <w:r>
          <w:t xml:space="preserve">et al., </w:t>
        </w:r>
      </w:hyperlink>
      <w:hyperlink w:anchor="_bookmark24" w:history="1">
        <w:r>
          <w:t xml:space="preserve">2016) </w:t>
        </w:r>
      </w:hyperlink>
      <w:r>
        <w:t>và chạy nó với tiền xử lý của chúng tôi. Chúng tôi tham khảo các phiên bản với tiền xử lý của chúng tôi là 'A3C (kênh), phiên bản với tiền xử lý tiêu chuẩn' A3C (pixel), và điểm A3C của báo cáo trong văn học 'A3C (báo cáo).</w:t>
      </w:r>
    </w:p>
    <w:p w:rsidR="00412F83" w:rsidRDefault="00412F83" w:rsidP="00412F83">
      <w:pPr>
        <w:pStyle w:val="BodyText"/>
        <w:spacing w:before="4"/>
        <w:rPr>
          <w:sz w:val="28"/>
        </w:rPr>
      </w:pPr>
    </w:p>
    <w:p w:rsidR="00412F83" w:rsidRDefault="00412F83" w:rsidP="00412F83">
      <w:pPr>
        <w:pStyle w:val="BodyText"/>
        <w:spacing w:line="187" w:lineRule="auto"/>
        <w:ind w:left="433" w:right="2123" w:firstLine="6"/>
        <w:jc w:val="both"/>
      </w:pPr>
      <w:r>
        <w:rPr>
          <w:noProof/>
          <w:lang w:val="en-GB" w:eastAsia="en-GB" w:bidi="ar-SA"/>
        </w:rPr>
        <mc:AlternateContent>
          <mc:Choice Requires="wps">
            <w:drawing>
              <wp:anchor distT="0" distB="0" distL="114300" distR="114300" simplePos="0" relativeHeight="251689984" behindDoc="1" locked="0" layoutInCell="1" allowOverlap="1">
                <wp:simplePos x="0" y="0"/>
                <wp:positionH relativeFrom="page">
                  <wp:posOffset>3085465</wp:posOffset>
                </wp:positionH>
                <wp:positionV relativeFrom="paragraph">
                  <wp:posOffset>149225</wp:posOffset>
                </wp:positionV>
                <wp:extent cx="98425" cy="219710"/>
                <wp:effectExtent l="0" t="127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6" o:spid="_x0000_s1035" type="#_x0000_t202" style="position:absolute;left:0;text-align:left;margin-left:242.95pt;margin-top:11.75pt;width:7.75pt;height:17.3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" filled="f" stroked="f">
                <v:textbox inset="0,0,0,0">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mc:Fallback>
        </mc:AlternateContent>
      </w:r>
      <w:r>
        <w:rPr>
          <w:noProof/>
          <w:lang w:val="en-GB" w:eastAsia="en-GB" w:bidi="ar-SA"/>
        </w:rPr>
        <mc:AlternateContent>
          <mc:Choice Requires="wps">
            <w:drawing>
              <wp:anchor distT="0" distB="0" distL="114300" distR="114300" simplePos="0" relativeHeight="251691008" behindDoc="1" locked="0" layoutInCell="1" allowOverlap="1">
                <wp:simplePos x="0" y="0"/>
                <wp:positionH relativeFrom="page">
                  <wp:posOffset>3753485</wp:posOffset>
                </wp:positionH>
                <wp:positionV relativeFrom="paragraph">
                  <wp:posOffset>10795</wp:posOffset>
                </wp:positionV>
                <wp:extent cx="98425" cy="219710"/>
                <wp:effectExtent l="635" t="0" r="0" b="3175"/>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5" o:spid="_x0000_s1036" type="#_x0000_t202" style="position:absolute;left:0;text-align:left;margin-left:295.55pt;margin-top:.85pt;width:7.75pt;height:17.3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VgsQIAALM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" filled="f" stroked="f">
                <v:textbox inset="0,0,0,0">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mc:Fallback>
        </mc:AlternateContent>
      </w:r>
      <w:r>
        <w:rPr>
          <w:noProof/>
          <w:lang w:val="en-GB" w:eastAsia="en-GB" w:bidi="ar-SA"/>
        </w:rPr>
        <mc:AlternateContent>
          <mc:Choice Requires="wps">
            <w:drawing>
              <wp:anchor distT="0" distB="0" distL="114300" distR="114300" simplePos="0" relativeHeight="251692032" behindDoc="1" locked="0" layoutInCell="1" allowOverlap="1">
                <wp:simplePos x="0" y="0"/>
                <wp:positionH relativeFrom="page">
                  <wp:posOffset>4128770</wp:posOffset>
                </wp:positionH>
                <wp:positionV relativeFrom="paragraph">
                  <wp:posOffset>426085</wp:posOffset>
                </wp:positionV>
                <wp:extent cx="98425" cy="219710"/>
                <wp:effectExtent l="4445" t="1905" r="1905" b="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2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4" o:spid="_x0000_s1037" type="#_x0000_t202" style="position:absolute;left:0;text-align:left;margin-left:325.1pt;margin-top:33.55pt;width:7.75pt;height:17.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" filled="f" stroked="f">
                <v:textbox inset="0,0,0,0">
                  <w:txbxContent>
                    <w:p w:rsidR="00412F83" w:rsidRDefault="00412F83" w:rsidP="00412F83">
                      <w:pPr>
                        <w:pStyle w:val="BodyText"/>
                        <w:spacing w:line="242" w:lineRule="exact"/>
                        <w:rPr>
                          <w:rFonts w:ascii="Lucida Sans Unicode" w:hAnsi="Lucida Sans Unicode"/>
                        </w:rPr>
                      </w:pPr>
                      <w:r>
                        <w:rPr>
                          <w:rFonts w:ascii="Lucida Sans Unicode" w:hAnsi="Lucida Sans Unicode"/>
                          <w:w w:val="97"/>
                        </w:rPr>
                        <w:t>×</w:t>
                      </w:r>
                    </w:p>
                  </w:txbxContent>
                </v:textbox>
                <w10:wrap anchorx="page"/>
              </v:shape>
            </w:pict>
          </mc:Fallback>
        </mc:AlternateContent>
      </w:r>
      <w:r>
        <w:rPr>
          <w:b/>
        </w:rPr>
        <w:t xml:space="preserve">Sơ chế. </w:t>
      </w:r>
      <w:r>
        <w:t>Mỗi khung từ ALE là 210 160 pixel. Chúng tôi cắt phần đáy và phần trên của màn hình để kết thúc với 160 160 pixel. Từ đó, chúng tôi trích xuất các vị trí của các đối tượng khác nhau và tạo cho mỗi đối tượng một kênh đầu vào riêng biệt, mã hóa vị trí của nó với độ chính xác 4 pixel. Điều này dẫn đến 11 kênh nhị phân của kích thước 40 40. Cụ thể, có một kênh cho bà Pac-Man, mỗi trong số bốn ma, mỗi trong số bốn con ma xanh (những được coi là đối tượng khác nhau),</w:t>
      </w:r>
    </w:p>
    <w:p w:rsidR="00412F83" w:rsidRDefault="00412F83" w:rsidP="00412F83">
      <w:pPr>
        <w:pStyle w:val="BodyText"/>
        <w:spacing w:before="7" w:line="228" w:lineRule="auto"/>
        <w:ind w:left="440" w:right="2157"/>
        <w:jc w:val="both"/>
      </w:pPr>
      <w:r>
        <w:t>trái cây cộng với một kênh với tất cả các bột viên (bao gồm cả viên sức mạnh). Đối với A3C, chúng tôi kết hợp 4 kênh của những bóng ma vào một kênh duy nhất, cho phép nó để khái quát tốt hơn trên những con ma. Chúng tôi cũng làm như vậy với 4 kênh của những bóng ma màu xanh. Thay vì đưa ra lịch sử của 4 khung hình cuối cùng là thực hiện trong văn học, chúng tôi cung cấp cho các định hướng của bà Pac-Man là một vector 1-nóng có độ dài 4 (đại diện cho 4 hướng la bàn).</w:t>
      </w:r>
    </w:p>
    <w:p w:rsidR="00412F83" w:rsidRDefault="00412F83" w:rsidP="00412F83">
      <w:pPr>
        <w:pStyle w:val="BodyText"/>
        <w:spacing w:before="8"/>
        <w:rPr>
          <w:sz w:val="27"/>
        </w:rPr>
      </w:pPr>
    </w:p>
    <w:p w:rsidR="00412F83" w:rsidRDefault="00412F83" w:rsidP="00412F83">
      <w:pPr>
        <w:pStyle w:val="BodyText"/>
        <w:spacing w:before="1" w:line="228" w:lineRule="auto"/>
        <w:ind w:left="440" w:right="2123"/>
        <w:jc w:val="both"/>
      </w:pPr>
      <w:r>
        <w:rPr>
          <w:b/>
        </w:rPr>
        <w:t xml:space="preserve">HRA kiến ​​trúc. </w:t>
      </w:r>
      <w:r>
        <w:t>Các tín hiệu thưởng môi trường tương ứng với các điểm ghi được trong trò chơi. Trước khi phân hủy chức năng khen thưởng, chúng tôi thực hiện phần thưởng định hình bằng cách thêm một phần thưởng tiêu cực của</w:t>
      </w:r>
    </w:p>
    <w:p w:rsidR="00412F83" w:rsidRDefault="00412F83" w:rsidP="00412F83">
      <w:pPr>
        <w:pStyle w:val="BodyText"/>
        <w:spacing w:line="228" w:lineRule="auto"/>
        <w:ind w:left="440" w:right="2157" w:hanging="34"/>
        <w:jc w:val="both"/>
      </w:pPr>
      <w:r>
        <w:t>-1000 cho tiếp xúc với một con ma (gây Bà Pac-Man để mất một cuộc sống). Sau đó, phần thưởng được phân hủy trong một cách mà mỗi đối tượng trong game (viên / trái cây / ma / xanh ma) có chức năng phần thưởng của riêng mình. Do đó, có một đại lý RL khác nhau phù hợp với từng đối tượng trong trò chơi mà ước tính một hàm Q-giá trị của hàm số phần thưởng tương ứng của nó.</w:t>
      </w:r>
    </w:p>
    <w:p w:rsidR="00412F83" w:rsidRDefault="00412F83" w:rsidP="00412F83">
      <w:pPr>
        <w:pStyle w:val="BodyText"/>
        <w:spacing w:before="107" w:line="228" w:lineRule="auto"/>
        <w:ind w:left="440" w:right="2130" w:hanging="7"/>
        <w:jc w:val="both"/>
      </w:pPr>
      <w:r>
        <w:rPr>
          <w:spacing w:val="-9"/>
        </w:rPr>
        <w:t xml:space="preserve">Đến </w:t>
      </w:r>
      <w:r>
        <w:t xml:space="preserve">ước tính mỗi chức năng thưởng thành phần, chúng ta sử dụng ba hình thức của tri thức miền thảo luận trong Phần </w:t>
      </w:r>
      <w:hyperlink w:anchor="_bookmark6" w:history="1">
        <w:r>
          <w:t>3.2.</w:t>
        </w:r>
      </w:hyperlink>
      <w:r>
        <w:t>HRA sử dụng GVFs rằng học giả Q-giá trị (với các giá trị trong khoảng [0, 1]) để nhận đến một vị trí đặc biệt trên bản đồ (GVFs riêng biệt được học kinh nghiệm cho mỗi trong số bốn bản đồ). Ngược lại với nhiệm vụ thu thập hoa quả (Phần</w:t>
      </w:r>
      <w:hyperlink w:anchor="_bookmark7" w:history="1">
        <w:r>
          <w:t xml:space="preserve">4.1), </w:t>
        </w:r>
      </w:hyperlink>
      <w:r>
        <w:t>HRA học phần đại diện của mình trong quá trình đào tạo: nó bắt đầu với 0 GVFs và 0 đứng đầu cho bột viên. Bởi lang thang xung quanh mê cung, nó phát hiện ra địa điểm bản đồ mới có thể đạt được, dẫn đến GVFs mới được tạo ra. Bất cứ khi nào các đại lý tìm thấy một viên tại một địa điểm mới nó tạo ra một cái đầu mới tương ứng với thức ăn viên.</w:t>
      </w:r>
    </w:p>
    <w:p w:rsidR="00412F83" w:rsidRDefault="00412F83" w:rsidP="00412F83">
      <w:pPr>
        <w:pStyle w:val="BodyText"/>
        <w:spacing w:before="96" w:line="216" w:lineRule="auto"/>
        <w:ind w:left="440" w:right="2133" w:hanging="7"/>
        <w:jc w:val="both"/>
      </w:pPr>
      <w:r>
        <w:t>Q-giá trị cho một đối tượng (viên / trái cây / ma / xanh ma) được thiết lập để các pseudo Q-giá trị của các GVF tương ứng với vị trí của đối tượng (ví dụ, di chuyển đối tượng sử dụng khác nhau GVF mỗi lần), nhân với một trọng lượng được thiết lập bằng các phần thưởng nhận được khi đối tượng được ăn. Nếu một đối tượng không xuất hiện trên màn hình, tất cả Q-giá trị của nó là 0.</w:t>
      </w:r>
    </w:p>
    <w:p w:rsidR="00AA2FFA" w:rsidRDefault="00412F83" w:rsidP="00377B99">
      <w:pPr>
        <w:pStyle w:val="BodyText"/>
        <w:spacing w:line="276" w:lineRule="auto"/>
        <w:ind w:right="1164"/>
      </w:pPr>
      <w:bookmarkStart w:id="6" w:name="_GoBack"/>
      <w:r>
        <w:rPr>
          <w:spacing w:val="-9"/>
        </w:rPr>
        <w:t xml:space="preserve">chúng tôi </w:t>
      </w:r>
      <w:r>
        <w:t>thử nghiệm hai loại tổng hợp. Người đầu tiên là một trong những tuyến tính rằng tổng Q-giá trị của tất cả người đứng đầu (xem phương trình</w:t>
      </w:r>
      <w:hyperlink w:anchor="_bookmark1" w:history="1">
        <w:r>
          <w:t xml:space="preserve">5). </w:t>
        </w:r>
      </w:hyperlink>
      <w:r>
        <w:t>Đối với một thứ hai, chúng ta lấy tổng của tất cả người đứng đầu sản xuất điểm, và bình thường hóa các kết quả Q-giá trị; Sau đó, chúng tôi thêm tổng của Q-giá trị của người đứng đầu của những bóng ma thường xuyên, nhân với một vector trọng lượng.</w:t>
      </w:r>
    </w:p>
    <w:bookmarkEnd w:id="6"/>
    <w:p w:rsidR="00412F83" w:rsidRDefault="00412F83" w:rsidP="00412F83">
      <w:pPr>
        <w:pStyle w:val="BodyText"/>
        <w:spacing w:before="87" w:line="220" w:lineRule="auto"/>
        <w:ind w:left="440" w:right="2133"/>
        <w:jc w:val="both"/>
      </w:pPr>
      <w:r>
        <w:t>Thăm dò, chúng tôi thử nghiệm hai loại bổ sung thăm dò. Mỗi loại thêm một đầu thăm dò bổ sung cho các kiến ​​trúc. Loại thứ nhất, mà chúng ta gọi là đa dạng hóa, tạo ra ngẫu nhiên Q-giá trị, được rút ra từ một phân bố đều trên [0, 20]. Chúng tôi thấy rằng nó chỉ là cần thiết trong suốt 50 bước đầu tiên, để đảm bảo bắt đầu mỗi tập phim một cách ngẫu nhiên. Loại thứ hai, mà chúng ta gọi là đếm dựa trên, bổ sung thêm một tiền thưởng cho cặp trạng thái hành động chưa được khám phá rất nhiều. Nó được lấy cảm hứng từ giới hạn sự tự tin trên</w:t>
      </w:r>
      <w:hyperlink w:anchor="_bookmark14" w:history="1">
        <w:r>
          <w:t xml:space="preserve">(Auer et al., </w:t>
        </w:r>
      </w:hyperlink>
      <w:hyperlink w:anchor="_bookmark14" w:history="1">
        <w:r>
          <w:t xml:space="preserve">2002). </w:t>
        </w:r>
      </w:hyperlink>
      <w:r>
        <w:t>Chi tiết đầy đủ có thể được tìm thấy trong các tài liệu bổ sung.</w:t>
      </w:r>
    </w:p>
    <w:p w:rsidR="00412F83" w:rsidRDefault="00412F83" w:rsidP="00412F83">
      <w:pPr>
        <w:pStyle w:val="BodyText"/>
        <w:spacing w:before="107" w:line="228" w:lineRule="auto"/>
        <w:ind w:left="433" w:right="2123" w:firstLine="6"/>
        <w:jc w:val="both"/>
      </w:pPr>
      <w:r>
        <w:t xml:space="preserve">Đối với thử nghiệm cuối cùng của chúng tôi, chúng tôi thực hiện một đầu đặc biệt lấy cảm hứng từ văn học đốc điều hành bộ nhớ </w:t>
      </w:r>
      <w:hyperlink w:anchor="_bookmark19" w:history="1">
        <w:r>
          <w:t>(Fuster,</w:t>
        </w:r>
      </w:hyperlink>
      <w:r>
        <w:t xml:space="preserve"> </w:t>
      </w:r>
      <w:hyperlink w:anchor="_bookmark19" w:history="1">
        <w:r>
          <w:t xml:space="preserve">năm 2003; </w:t>
        </w:r>
      </w:hyperlink>
      <w:hyperlink w:anchor="_bookmark20" w:history="1">
        <w:r>
          <w:t xml:space="preserve">Gluck et al., </w:t>
        </w:r>
      </w:hyperlink>
      <w:hyperlink w:anchor="_bookmark20" w:history="1">
        <w:r>
          <w:t xml:space="preserve">2013). </w:t>
        </w:r>
      </w:hyperlink>
      <w:r>
        <w:t xml:space="preserve">Khi một cầu thủ trò chơi con người đạt đến tối đa khả năng nhận thức và thể chất của mình, ông bắt đầu tìm kiếm những tình huống thuận lợi hoặc thậm chí ổn định và nhớ kỹ chúng. quá trình nhận thức này thực sự được ghi nhớ một chuỗi các hành động (còn gọi là thói quen), và không nhất thiết phải là tối ưu. người đứng đầu điều hành bộ nhớ của chúng tôi ghi lại tất cả các chuỗi hành động mà dẫn đến vượt qua một mức độ mà không giết. Sau đó, khi phải đối mặt với cùng cấp, người đứng đầu đưa ra một giá trị rất cao để hành động ghi lại, để buộc lựa chọn của aggregator. Lưu ý rằng phiên bản đơn giản của bộ nhớ </w:t>
      </w:r>
      <w:r>
        <w:lastRenderedPageBreak/>
        <w:t>điều hành của chúng tôi không khái quát.</w:t>
      </w:r>
    </w:p>
    <w:p w:rsidR="00412F83" w:rsidRDefault="00412F83" w:rsidP="00412F83">
      <w:pPr>
        <w:pStyle w:val="BodyText"/>
        <w:spacing w:before="1"/>
        <w:rPr>
          <w:sz w:val="31"/>
        </w:rPr>
      </w:pPr>
    </w:p>
    <w:p w:rsidR="00412F83" w:rsidRDefault="00412F83" w:rsidP="00412F83">
      <w:pPr>
        <w:pStyle w:val="BodyText"/>
        <w:spacing w:line="228" w:lineRule="auto"/>
        <w:ind w:left="440" w:right="2157"/>
        <w:jc w:val="both"/>
      </w:pPr>
      <w:r>
        <w:rPr>
          <w:b/>
        </w:rPr>
        <w:t xml:space="preserve">số liệu đánh giá. </w:t>
      </w:r>
      <w:r>
        <w:t>Có hai phương pháp đánh giá khác nhau được sử dụng trên tài liệu mà dẫn đến điểm số rất khác nhau. Bởi vì ALE là cuối cùng một môi trường xác định (nó thực hiện giả ngẫu nhiên sử dụng một bộ tạo số ngẫu nhiên mà luôn luôn bắt đầu với hạt giống giống nhau), cả hai chỉ số đánh giá nhằm mục đích để tạo ra ngẫu nhiên trong đánh giá để đánh giá phương pháp với hành vi generalising hơn cao hơn. Số liệu đầu tiên giới thiệu một hình thức nhẹ ngẫu nhiên bằng cách lấy một số ngẫu nhiên của những hành động không-op trước khi điều khiển được bàn giao cho các thuật toán học. Tuy nhiên, trong trường hợp của bà Pac-Man, trò chơi bắt đầu với một khoảng thời gian không hoạt động nhất định vượt quá số lượng tối đa các bước không-op, dẫn đến các trò chơi có một sự khởi đầu cố định sau khi tất cả. Số liệu thứ hai lựa chọn điểm xuất phát ngẫu nhiên dọc theo một quỹ đạo của con người và kết quả là ngẫu nhiên mạnh hơn rất nhiều, và không dẫn đến việc đánh giá bắt đầu ngẫu nhiên dự định. Chúng tôi coi những số liệu như 'bắt đầu cố định' và 'bắt đầu ngẫu nhiên'.</w:t>
      </w:r>
    </w:p>
    <w:p w:rsidR="00412F83" w:rsidRDefault="00412F83" w:rsidP="00412F83">
      <w:pPr>
        <w:pStyle w:val="BodyText"/>
        <w:spacing w:before="10"/>
      </w:pPr>
    </w:p>
    <w:p w:rsidR="00412F83" w:rsidRDefault="00412F83" w:rsidP="00412F83">
      <w:pPr>
        <w:sectPr w:rsidR="00412F83" w:rsidSect="00412F83">
          <w:pgSz w:w="12240" w:h="15840"/>
          <w:pgMar w:top="1843" w:right="0" w:bottom="1020" w:left="1720" w:header="0" w:footer="826" w:gutter="0"/>
          <w:cols w:space="720"/>
        </w:sectPr>
      </w:pPr>
    </w:p>
    <w:p w:rsidR="00412F83" w:rsidRDefault="00412F83" w:rsidP="00412F83">
      <w:pPr>
        <w:pStyle w:val="BodyText"/>
        <w:spacing w:before="117" w:line="228" w:lineRule="auto"/>
        <w:ind w:left="430" w:right="38" w:firstLine="9"/>
        <w:jc w:val="both"/>
      </w:pPr>
      <w:r>
        <w:rPr>
          <w:noProof/>
          <w:lang w:val="en-GB" w:eastAsia="en-GB" w:bidi="ar-SA"/>
        </w:rPr>
        <mc:AlternateContent>
          <mc:Choice Requires="wps">
            <w:drawing>
              <wp:anchor distT="0" distB="0" distL="114300" distR="114300" simplePos="0" relativeHeight="251694080" behindDoc="0" locked="0" layoutInCell="1" allowOverlap="1">
                <wp:simplePos x="0" y="0"/>
                <wp:positionH relativeFrom="page">
                  <wp:posOffset>4387850</wp:posOffset>
                </wp:positionH>
                <wp:positionV relativeFrom="paragraph">
                  <wp:posOffset>195580</wp:posOffset>
                </wp:positionV>
                <wp:extent cx="1995170" cy="1593850"/>
                <wp:effectExtent l="0" t="0" r="5080" b="635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159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5"/>
                              <w:gridCol w:w="787"/>
                              <w:gridCol w:w="848"/>
                            </w:tblGrid>
                            <w:tr w:rsidR="00412F83">
                              <w:trPr>
                                <w:trHeight w:val="444"/>
                              </w:trPr>
                              <w:tc>
                                <w:tcPr>
                                  <w:tcW w:w="1495" w:type="dxa"/>
                                  <w:tcBorders>
                                    <w:bottom w:val="double" w:sz="1" w:space="0" w:color="000000"/>
                                  </w:tcBorders>
                                </w:tcPr>
                                <w:p w:rsidR="00412F83" w:rsidRDefault="00412F83">
                                  <w:pPr>
                                    <w:pStyle w:val="TableParagraph"/>
                                    <w:spacing w:before="183"/>
                                    <w:ind w:right="108"/>
                                    <w:jc w:val="right"/>
                                    <w:rPr>
                                      <w:sz w:val="20"/>
                                    </w:rPr>
                                  </w:pPr>
                                  <w:r>
                                    <w:rPr>
                                      <w:w w:val="95"/>
                                      <w:sz w:val="20"/>
                                    </w:rPr>
                                    <w:t>phương pháp</w:t>
                                  </w:r>
                                </w:p>
                              </w:tc>
                              <w:tc>
                                <w:tcPr>
                                  <w:tcW w:w="787" w:type="dxa"/>
                                  <w:tcBorders>
                                    <w:bottom w:val="double" w:sz="1" w:space="0" w:color="000000"/>
                                  </w:tcBorders>
                                </w:tcPr>
                                <w:p w:rsidR="00412F83" w:rsidRDefault="00412F83">
                                  <w:pPr>
                                    <w:pStyle w:val="TableParagraph"/>
                                    <w:spacing w:line="189" w:lineRule="exact"/>
                                    <w:ind w:left="271"/>
                                    <w:rPr>
                                      <w:sz w:val="20"/>
                                    </w:rPr>
                                  </w:pPr>
                                  <w:r>
                                    <w:rPr>
                                      <w:sz w:val="20"/>
                                    </w:rPr>
                                    <w:t>đã sửa</w:t>
                                  </w:r>
                                </w:p>
                                <w:p w:rsidR="00412F83" w:rsidRDefault="00412F83">
                                  <w:pPr>
                                    <w:pStyle w:val="TableParagraph"/>
                                    <w:spacing w:line="224" w:lineRule="exact"/>
                                    <w:ind w:left="323"/>
                                    <w:rPr>
                                      <w:sz w:val="20"/>
                                    </w:rPr>
                                  </w:pPr>
                                  <w:r>
                                    <w:rPr>
                                      <w:sz w:val="20"/>
                                    </w:rPr>
                                    <w:t>khởi đầu</w:t>
                                  </w:r>
                                </w:p>
                              </w:tc>
                              <w:tc>
                                <w:tcPr>
                                  <w:tcW w:w="848" w:type="dxa"/>
                                  <w:tcBorders>
                                    <w:bottom w:val="double" w:sz="1" w:space="0" w:color="000000"/>
                                  </w:tcBorders>
                                </w:tcPr>
                                <w:p w:rsidR="00412F83" w:rsidRDefault="00412F83">
                                  <w:pPr>
                                    <w:pStyle w:val="TableParagraph"/>
                                    <w:spacing w:line="189" w:lineRule="exact"/>
                                    <w:ind w:left="118"/>
                                    <w:rPr>
                                      <w:sz w:val="20"/>
                                    </w:rPr>
                                  </w:pPr>
                                  <w:r>
                                    <w:rPr>
                                      <w:sz w:val="20"/>
                                    </w:rPr>
                                    <w:t>ngẫu nhiên</w:t>
                                  </w:r>
                                </w:p>
                                <w:p w:rsidR="00412F83" w:rsidRDefault="00412F83">
                                  <w:pPr>
                                    <w:pStyle w:val="TableParagraph"/>
                                    <w:spacing w:line="224" w:lineRule="exact"/>
                                    <w:ind w:left="384"/>
                                    <w:rPr>
                                      <w:sz w:val="20"/>
                                    </w:rPr>
                                  </w:pPr>
                                  <w:r>
                                    <w:rPr>
                                      <w:sz w:val="20"/>
                                    </w:rPr>
                                    <w:t>khởi đầu</w:t>
                                  </w:r>
                                </w:p>
                              </w:tc>
                            </w:tr>
                            <w:tr w:rsidR="00412F83">
                              <w:trPr>
                                <w:trHeight w:val="206"/>
                              </w:trPr>
                              <w:tc>
                                <w:tcPr>
                                  <w:tcW w:w="1495" w:type="dxa"/>
                                  <w:tcBorders>
                                    <w:top w:val="double" w:sz="1" w:space="0" w:color="000000"/>
                                    <w:bottom w:val="nil"/>
                                  </w:tcBorders>
                                </w:tcPr>
                                <w:p w:rsidR="00412F83" w:rsidRDefault="00412F83">
                                  <w:pPr>
                                    <w:pStyle w:val="TableParagraph"/>
                                    <w:spacing w:line="187" w:lineRule="exact"/>
                                    <w:ind w:right="108"/>
                                    <w:jc w:val="right"/>
                                    <w:rPr>
                                      <w:sz w:val="20"/>
                                    </w:rPr>
                                  </w:pPr>
                                  <w:r>
                                    <w:rPr>
                                      <w:sz w:val="20"/>
                                    </w:rPr>
                                    <w:t>báo cáo tốt nhất</w:t>
                                  </w:r>
                                </w:p>
                              </w:tc>
                              <w:tc>
                                <w:tcPr>
                                  <w:tcW w:w="787" w:type="dxa"/>
                                  <w:tcBorders>
                                    <w:top w:val="double" w:sz="1" w:space="0" w:color="000000"/>
                                    <w:bottom w:val="nil"/>
                                  </w:tcBorders>
                                </w:tcPr>
                                <w:p w:rsidR="00412F83" w:rsidRDefault="00412F83">
                                  <w:pPr>
                                    <w:pStyle w:val="TableParagraph"/>
                                    <w:spacing w:line="187" w:lineRule="exact"/>
                                    <w:ind w:right="108"/>
                                    <w:jc w:val="right"/>
                                    <w:rPr>
                                      <w:sz w:val="20"/>
                                    </w:rPr>
                                  </w:pPr>
                                  <w:r>
                                    <w:rPr>
                                      <w:w w:val="95"/>
                                      <w:sz w:val="20"/>
                                    </w:rPr>
                                    <w:t>6673</w:t>
                                  </w:r>
                                </w:p>
                              </w:tc>
                              <w:tc>
                                <w:tcPr>
                                  <w:tcW w:w="848" w:type="dxa"/>
                                  <w:tcBorders>
                                    <w:top w:val="double" w:sz="1" w:space="0" w:color="000000"/>
                                    <w:bottom w:val="nil"/>
                                  </w:tcBorders>
                                </w:tcPr>
                                <w:p w:rsidR="00412F83" w:rsidRDefault="00412F83">
                                  <w:pPr>
                                    <w:pStyle w:val="TableParagraph"/>
                                    <w:spacing w:line="187" w:lineRule="exact"/>
                                    <w:ind w:right="108"/>
                                    <w:jc w:val="right"/>
                                    <w:rPr>
                                      <w:sz w:val="20"/>
                                    </w:rPr>
                                  </w:pPr>
                                  <w:r>
                                    <w:rPr>
                                      <w:w w:val="95"/>
                                      <w:sz w:val="20"/>
                                    </w:rPr>
                                    <w:t>2,251</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w w:val="95"/>
                                      <w:sz w:val="20"/>
                                    </w:rPr>
                                    <w:t>Nhân loại</w:t>
                                  </w:r>
                                </w:p>
                              </w:tc>
                              <w:tc>
                                <w:tcPr>
                                  <w:tcW w:w="787" w:type="dxa"/>
                                  <w:tcBorders>
                                    <w:top w:val="nil"/>
                                    <w:bottom w:val="nil"/>
                                  </w:tcBorders>
                                </w:tcPr>
                                <w:p w:rsidR="00412F83" w:rsidRDefault="00412F83">
                                  <w:pPr>
                                    <w:pStyle w:val="TableParagraph"/>
                                    <w:spacing w:line="198" w:lineRule="exact"/>
                                    <w:ind w:right="108"/>
                                    <w:jc w:val="right"/>
                                    <w:rPr>
                                      <w:sz w:val="20"/>
                                    </w:rPr>
                                  </w:pPr>
                                  <w:r>
                                    <w:rPr>
                                      <w:w w:val="95"/>
                                      <w:sz w:val="20"/>
                                    </w:rPr>
                                    <w:t>15.693</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15.375</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sz w:val="20"/>
                                    </w:rPr>
                                    <w:t>A3C (báo cáo)</w:t>
                                  </w:r>
                                </w:p>
                              </w:tc>
                              <w:tc>
                                <w:tcPr>
                                  <w:tcW w:w="787" w:type="dxa"/>
                                  <w:tcBorders>
                                    <w:top w:val="nil"/>
                                    <w:bottom w:val="nil"/>
                                  </w:tcBorders>
                                </w:tcPr>
                                <w:p w:rsidR="00412F83" w:rsidRDefault="00412F83">
                                  <w:pPr>
                                    <w:pStyle w:val="TableParagraph"/>
                                    <w:spacing w:line="198" w:lineRule="exact"/>
                                    <w:ind w:right="108"/>
                                    <w:jc w:val="right"/>
                                    <w:rPr>
                                      <w:sz w:val="20"/>
                                    </w:rPr>
                                  </w:pPr>
                                  <w:r>
                                    <w:rPr>
                                      <w:w w:val="99"/>
                                      <w:sz w:val="20"/>
                                    </w:rPr>
                                    <w:t>-</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654</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sz w:val="20"/>
                                    </w:rPr>
                                    <w:t>A3C (pixel)</w:t>
                                  </w:r>
                                </w:p>
                              </w:tc>
                              <w:tc>
                                <w:tcPr>
                                  <w:tcW w:w="787" w:type="dxa"/>
                                  <w:tcBorders>
                                    <w:top w:val="nil"/>
                                    <w:bottom w:val="nil"/>
                                  </w:tcBorders>
                                </w:tcPr>
                                <w:p w:rsidR="00412F83" w:rsidRDefault="00412F83">
                                  <w:pPr>
                                    <w:pStyle w:val="TableParagraph"/>
                                    <w:spacing w:line="198" w:lineRule="exact"/>
                                    <w:ind w:right="108"/>
                                    <w:jc w:val="right"/>
                                    <w:rPr>
                                      <w:sz w:val="20"/>
                                    </w:rPr>
                                  </w:pPr>
                                  <w:r>
                                    <w:rPr>
                                      <w:w w:val="95"/>
                                      <w:sz w:val="20"/>
                                    </w:rPr>
                                    <w:t>2.168</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626</w:t>
                                  </w:r>
                                </w:p>
                              </w:tc>
                            </w:tr>
                            <w:tr w:rsidR="00412F83">
                              <w:trPr>
                                <w:trHeight w:val="216"/>
                              </w:trPr>
                              <w:tc>
                                <w:tcPr>
                                  <w:tcW w:w="1495" w:type="dxa"/>
                                  <w:tcBorders>
                                    <w:top w:val="nil"/>
                                    <w:bottom w:val="nil"/>
                                  </w:tcBorders>
                                </w:tcPr>
                                <w:p w:rsidR="00412F83" w:rsidRDefault="00412F83">
                                  <w:pPr>
                                    <w:pStyle w:val="TableParagraph"/>
                                    <w:spacing w:line="197" w:lineRule="exact"/>
                                    <w:ind w:right="108"/>
                                    <w:jc w:val="right"/>
                                    <w:rPr>
                                      <w:sz w:val="20"/>
                                    </w:rPr>
                                  </w:pPr>
                                  <w:r>
                                    <w:rPr>
                                      <w:sz w:val="20"/>
                                    </w:rPr>
                                    <w:t>A3C (kênh)</w:t>
                                  </w:r>
                                </w:p>
                              </w:tc>
                              <w:tc>
                                <w:tcPr>
                                  <w:tcW w:w="787" w:type="dxa"/>
                                  <w:tcBorders>
                                    <w:top w:val="nil"/>
                                    <w:bottom w:val="nil"/>
                                  </w:tcBorders>
                                </w:tcPr>
                                <w:p w:rsidR="00412F83" w:rsidRDefault="00412F83">
                                  <w:pPr>
                                    <w:pStyle w:val="TableParagraph"/>
                                    <w:spacing w:line="197" w:lineRule="exact"/>
                                    <w:ind w:right="108"/>
                                    <w:jc w:val="right"/>
                                    <w:rPr>
                                      <w:sz w:val="20"/>
                                    </w:rPr>
                                  </w:pPr>
                                  <w:r>
                                    <w:rPr>
                                      <w:w w:val="95"/>
                                      <w:sz w:val="20"/>
                                    </w:rPr>
                                    <w:t>2.423</w:t>
                                  </w:r>
                                </w:p>
                              </w:tc>
                              <w:tc>
                                <w:tcPr>
                                  <w:tcW w:w="848" w:type="dxa"/>
                                  <w:tcBorders>
                                    <w:top w:val="nil"/>
                                    <w:bottom w:val="nil"/>
                                  </w:tcBorders>
                                </w:tcPr>
                                <w:p w:rsidR="00412F83" w:rsidRDefault="00412F83">
                                  <w:pPr>
                                    <w:pStyle w:val="TableParagraph"/>
                                    <w:spacing w:line="196" w:lineRule="exact"/>
                                    <w:ind w:right="108"/>
                                    <w:jc w:val="right"/>
                                    <w:rPr>
                                      <w:sz w:val="20"/>
                                    </w:rPr>
                                  </w:pPr>
                                  <w:r>
                                    <w:rPr>
                                      <w:w w:val="95"/>
                                      <w:sz w:val="20"/>
                                    </w:rPr>
                                    <w:t>589</w:t>
                                  </w:r>
                                </w:p>
                              </w:tc>
                            </w:tr>
                            <w:tr w:rsidR="00412F83">
                              <w:trPr>
                                <w:trHeight w:val="238"/>
                              </w:trPr>
                              <w:tc>
                                <w:tcPr>
                                  <w:tcW w:w="1495" w:type="dxa"/>
                                  <w:tcBorders>
                                    <w:top w:val="nil"/>
                                  </w:tcBorders>
                                </w:tcPr>
                                <w:p w:rsidR="00412F83" w:rsidRDefault="00412F83">
                                  <w:pPr>
                                    <w:pStyle w:val="TableParagraph"/>
                                    <w:spacing w:line="218" w:lineRule="exact"/>
                                    <w:ind w:right="108"/>
                                    <w:jc w:val="right"/>
                                    <w:rPr>
                                      <w:sz w:val="20"/>
                                    </w:rPr>
                                  </w:pPr>
                                  <w:r>
                                    <w:rPr>
                                      <w:w w:val="95"/>
                                      <w:sz w:val="20"/>
                                    </w:rPr>
                                    <w:t>HRA</w:t>
                                  </w:r>
                                </w:p>
                              </w:tc>
                              <w:tc>
                                <w:tcPr>
                                  <w:tcW w:w="787" w:type="dxa"/>
                                  <w:tcBorders>
                                    <w:top w:val="nil"/>
                                  </w:tcBorders>
                                </w:tcPr>
                                <w:p w:rsidR="00412F83" w:rsidRDefault="00412F83">
                                  <w:pPr>
                                    <w:pStyle w:val="TableParagraph"/>
                                    <w:spacing w:line="218" w:lineRule="exact"/>
                                    <w:ind w:right="108"/>
                                    <w:jc w:val="right"/>
                                    <w:rPr>
                                      <w:b/>
                                      <w:sz w:val="20"/>
                                    </w:rPr>
                                  </w:pPr>
                                  <w:r>
                                    <w:rPr>
                                      <w:b/>
                                      <w:w w:val="95"/>
                                      <w:sz w:val="20"/>
                                    </w:rPr>
                                    <w:t>25.304</w:t>
                                  </w:r>
                                </w:p>
                              </w:tc>
                              <w:tc>
                                <w:tcPr>
                                  <w:tcW w:w="848" w:type="dxa"/>
                                  <w:tcBorders>
                                    <w:top w:val="nil"/>
                                  </w:tcBorders>
                                </w:tcPr>
                                <w:p w:rsidR="00412F83" w:rsidRDefault="00412F83">
                                  <w:pPr>
                                    <w:pStyle w:val="TableParagraph"/>
                                    <w:spacing w:line="218" w:lineRule="exact"/>
                                    <w:ind w:right="108"/>
                                    <w:jc w:val="right"/>
                                    <w:rPr>
                                      <w:b/>
                                      <w:sz w:val="20"/>
                                    </w:rPr>
                                  </w:pPr>
                                  <w:r>
                                    <w:rPr>
                                      <w:b/>
                                      <w:w w:val="95"/>
                                      <w:sz w:val="20"/>
                                    </w:rPr>
                                    <w:t>23.770</w:t>
                                  </w:r>
                                </w:p>
                              </w:tc>
                            </w:tr>
                          </w:tbl>
                          <w:p w:rsidR="00412F83" w:rsidRDefault="00412F83" w:rsidP="00412F83">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7" o:spid="_x0000_s1038" type="#_x0000_t202" style="position:absolute;left:0;text-align:left;margin-left:345.5pt;margin-top:15.4pt;width:157.1pt;height:125.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fotQIAALY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5"/>
                        <w:gridCol w:w="787"/>
                        <w:gridCol w:w="848"/>
                      </w:tblGrid>
                      <w:tr w:rsidR="00412F83">
                        <w:trPr>
                          <w:trHeight w:val="444"/>
                        </w:trPr>
                        <w:tc>
                          <w:tcPr>
                            <w:tcW w:w="1495" w:type="dxa"/>
                            <w:tcBorders>
                              <w:bottom w:val="double" w:sz="1" w:space="0" w:color="000000"/>
                            </w:tcBorders>
                          </w:tcPr>
                          <w:p w:rsidR="00412F83" w:rsidRDefault="00412F83">
                            <w:pPr>
                              <w:pStyle w:val="TableParagraph"/>
                              <w:spacing w:before="183"/>
                              <w:ind w:right="108"/>
                              <w:jc w:val="right"/>
                              <w:rPr>
                                <w:sz w:val="20"/>
                              </w:rPr>
                            </w:pPr>
                            <w:r>
                              <w:rPr>
                                <w:w w:val="95"/>
                                <w:sz w:val="20"/>
                              </w:rPr>
                              <w:t>phương pháp</w:t>
                            </w:r>
                          </w:p>
                        </w:tc>
                        <w:tc>
                          <w:tcPr>
                            <w:tcW w:w="787" w:type="dxa"/>
                            <w:tcBorders>
                              <w:bottom w:val="double" w:sz="1" w:space="0" w:color="000000"/>
                            </w:tcBorders>
                          </w:tcPr>
                          <w:p w:rsidR="00412F83" w:rsidRDefault="00412F83">
                            <w:pPr>
                              <w:pStyle w:val="TableParagraph"/>
                              <w:spacing w:line="189" w:lineRule="exact"/>
                              <w:ind w:left="271"/>
                              <w:rPr>
                                <w:sz w:val="20"/>
                              </w:rPr>
                            </w:pPr>
                            <w:r>
                              <w:rPr>
                                <w:sz w:val="20"/>
                              </w:rPr>
                              <w:t>đã sửa</w:t>
                            </w:r>
                          </w:p>
                          <w:p w:rsidR="00412F83" w:rsidRDefault="00412F83">
                            <w:pPr>
                              <w:pStyle w:val="TableParagraph"/>
                              <w:spacing w:line="224" w:lineRule="exact"/>
                              <w:ind w:left="323"/>
                              <w:rPr>
                                <w:sz w:val="20"/>
                              </w:rPr>
                            </w:pPr>
                            <w:r>
                              <w:rPr>
                                <w:sz w:val="20"/>
                              </w:rPr>
                              <w:t>khởi đầu</w:t>
                            </w:r>
                          </w:p>
                        </w:tc>
                        <w:tc>
                          <w:tcPr>
                            <w:tcW w:w="848" w:type="dxa"/>
                            <w:tcBorders>
                              <w:bottom w:val="double" w:sz="1" w:space="0" w:color="000000"/>
                            </w:tcBorders>
                          </w:tcPr>
                          <w:p w:rsidR="00412F83" w:rsidRDefault="00412F83">
                            <w:pPr>
                              <w:pStyle w:val="TableParagraph"/>
                              <w:spacing w:line="189" w:lineRule="exact"/>
                              <w:ind w:left="118"/>
                              <w:rPr>
                                <w:sz w:val="20"/>
                              </w:rPr>
                            </w:pPr>
                            <w:r>
                              <w:rPr>
                                <w:sz w:val="20"/>
                              </w:rPr>
                              <w:t>ngẫu nhiên</w:t>
                            </w:r>
                          </w:p>
                          <w:p w:rsidR="00412F83" w:rsidRDefault="00412F83">
                            <w:pPr>
                              <w:pStyle w:val="TableParagraph"/>
                              <w:spacing w:line="224" w:lineRule="exact"/>
                              <w:ind w:left="384"/>
                              <w:rPr>
                                <w:sz w:val="20"/>
                              </w:rPr>
                            </w:pPr>
                            <w:r>
                              <w:rPr>
                                <w:sz w:val="20"/>
                              </w:rPr>
                              <w:t>khởi đầu</w:t>
                            </w:r>
                          </w:p>
                        </w:tc>
                      </w:tr>
                      <w:tr w:rsidR="00412F83">
                        <w:trPr>
                          <w:trHeight w:val="206"/>
                        </w:trPr>
                        <w:tc>
                          <w:tcPr>
                            <w:tcW w:w="1495" w:type="dxa"/>
                            <w:tcBorders>
                              <w:top w:val="double" w:sz="1" w:space="0" w:color="000000"/>
                              <w:bottom w:val="nil"/>
                            </w:tcBorders>
                          </w:tcPr>
                          <w:p w:rsidR="00412F83" w:rsidRDefault="00412F83">
                            <w:pPr>
                              <w:pStyle w:val="TableParagraph"/>
                              <w:spacing w:line="187" w:lineRule="exact"/>
                              <w:ind w:right="108"/>
                              <w:jc w:val="right"/>
                              <w:rPr>
                                <w:sz w:val="20"/>
                              </w:rPr>
                            </w:pPr>
                            <w:r>
                              <w:rPr>
                                <w:sz w:val="20"/>
                              </w:rPr>
                              <w:t>báo cáo tốt nhất</w:t>
                            </w:r>
                          </w:p>
                        </w:tc>
                        <w:tc>
                          <w:tcPr>
                            <w:tcW w:w="787" w:type="dxa"/>
                            <w:tcBorders>
                              <w:top w:val="double" w:sz="1" w:space="0" w:color="000000"/>
                              <w:bottom w:val="nil"/>
                            </w:tcBorders>
                          </w:tcPr>
                          <w:p w:rsidR="00412F83" w:rsidRDefault="00412F83">
                            <w:pPr>
                              <w:pStyle w:val="TableParagraph"/>
                              <w:spacing w:line="187" w:lineRule="exact"/>
                              <w:ind w:right="108"/>
                              <w:jc w:val="right"/>
                              <w:rPr>
                                <w:sz w:val="20"/>
                              </w:rPr>
                            </w:pPr>
                            <w:r>
                              <w:rPr>
                                <w:w w:val="95"/>
                                <w:sz w:val="20"/>
                              </w:rPr>
                              <w:t>6673</w:t>
                            </w:r>
                          </w:p>
                        </w:tc>
                        <w:tc>
                          <w:tcPr>
                            <w:tcW w:w="848" w:type="dxa"/>
                            <w:tcBorders>
                              <w:top w:val="double" w:sz="1" w:space="0" w:color="000000"/>
                              <w:bottom w:val="nil"/>
                            </w:tcBorders>
                          </w:tcPr>
                          <w:p w:rsidR="00412F83" w:rsidRDefault="00412F83">
                            <w:pPr>
                              <w:pStyle w:val="TableParagraph"/>
                              <w:spacing w:line="187" w:lineRule="exact"/>
                              <w:ind w:right="108"/>
                              <w:jc w:val="right"/>
                              <w:rPr>
                                <w:sz w:val="20"/>
                              </w:rPr>
                            </w:pPr>
                            <w:r>
                              <w:rPr>
                                <w:w w:val="95"/>
                                <w:sz w:val="20"/>
                              </w:rPr>
                              <w:t>2,251</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w w:val="95"/>
                                <w:sz w:val="20"/>
                              </w:rPr>
                              <w:t>Nhân loại</w:t>
                            </w:r>
                          </w:p>
                        </w:tc>
                        <w:tc>
                          <w:tcPr>
                            <w:tcW w:w="787" w:type="dxa"/>
                            <w:tcBorders>
                              <w:top w:val="nil"/>
                              <w:bottom w:val="nil"/>
                            </w:tcBorders>
                          </w:tcPr>
                          <w:p w:rsidR="00412F83" w:rsidRDefault="00412F83">
                            <w:pPr>
                              <w:pStyle w:val="TableParagraph"/>
                              <w:spacing w:line="198" w:lineRule="exact"/>
                              <w:ind w:right="108"/>
                              <w:jc w:val="right"/>
                              <w:rPr>
                                <w:sz w:val="20"/>
                              </w:rPr>
                            </w:pPr>
                            <w:r>
                              <w:rPr>
                                <w:w w:val="95"/>
                                <w:sz w:val="20"/>
                              </w:rPr>
                              <w:t>15.693</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15.375</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sz w:val="20"/>
                              </w:rPr>
                              <w:t>A3C (báo cáo)</w:t>
                            </w:r>
                          </w:p>
                        </w:tc>
                        <w:tc>
                          <w:tcPr>
                            <w:tcW w:w="787" w:type="dxa"/>
                            <w:tcBorders>
                              <w:top w:val="nil"/>
                              <w:bottom w:val="nil"/>
                            </w:tcBorders>
                          </w:tcPr>
                          <w:p w:rsidR="00412F83" w:rsidRDefault="00412F83">
                            <w:pPr>
                              <w:pStyle w:val="TableParagraph"/>
                              <w:spacing w:line="198" w:lineRule="exact"/>
                              <w:ind w:right="108"/>
                              <w:jc w:val="right"/>
                              <w:rPr>
                                <w:sz w:val="20"/>
                              </w:rPr>
                            </w:pPr>
                            <w:r>
                              <w:rPr>
                                <w:w w:val="99"/>
                                <w:sz w:val="20"/>
                              </w:rPr>
                              <w:t>-</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654</w:t>
                            </w:r>
                          </w:p>
                        </w:tc>
                      </w:tr>
                      <w:tr w:rsidR="00412F83">
                        <w:trPr>
                          <w:trHeight w:val="218"/>
                        </w:trPr>
                        <w:tc>
                          <w:tcPr>
                            <w:tcW w:w="1495" w:type="dxa"/>
                            <w:tcBorders>
                              <w:top w:val="nil"/>
                              <w:bottom w:val="nil"/>
                            </w:tcBorders>
                          </w:tcPr>
                          <w:p w:rsidR="00412F83" w:rsidRDefault="00412F83">
                            <w:pPr>
                              <w:pStyle w:val="TableParagraph"/>
                              <w:spacing w:line="198" w:lineRule="exact"/>
                              <w:ind w:right="108"/>
                              <w:jc w:val="right"/>
                              <w:rPr>
                                <w:sz w:val="20"/>
                              </w:rPr>
                            </w:pPr>
                            <w:r>
                              <w:rPr>
                                <w:sz w:val="20"/>
                              </w:rPr>
                              <w:t>A3C (pixel)</w:t>
                            </w:r>
                          </w:p>
                        </w:tc>
                        <w:tc>
                          <w:tcPr>
                            <w:tcW w:w="787" w:type="dxa"/>
                            <w:tcBorders>
                              <w:top w:val="nil"/>
                              <w:bottom w:val="nil"/>
                            </w:tcBorders>
                          </w:tcPr>
                          <w:p w:rsidR="00412F83" w:rsidRDefault="00412F83">
                            <w:pPr>
                              <w:pStyle w:val="TableParagraph"/>
                              <w:spacing w:line="198" w:lineRule="exact"/>
                              <w:ind w:right="108"/>
                              <w:jc w:val="right"/>
                              <w:rPr>
                                <w:sz w:val="20"/>
                              </w:rPr>
                            </w:pPr>
                            <w:r>
                              <w:rPr>
                                <w:w w:val="95"/>
                                <w:sz w:val="20"/>
                              </w:rPr>
                              <w:t>2.168</w:t>
                            </w:r>
                          </w:p>
                        </w:tc>
                        <w:tc>
                          <w:tcPr>
                            <w:tcW w:w="848" w:type="dxa"/>
                            <w:tcBorders>
                              <w:top w:val="nil"/>
                              <w:bottom w:val="nil"/>
                            </w:tcBorders>
                          </w:tcPr>
                          <w:p w:rsidR="00412F83" w:rsidRDefault="00412F83">
                            <w:pPr>
                              <w:pStyle w:val="TableParagraph"/>
                              <w:spacing w:line="198" w:lineRule="exact"/>
                              <w:ind w:right="108"/>
                              <w:jc w:val="right"/>
                              <w:rPr>
                                <w:sz w:val="20"/>
                              </w:rPr>
                            </w:pPr>
                            <w:r>
                              <w:rPr>
                                <w:w w:val="95"/>
                                <w:sz w:val="20"/>
                              </w:rPr>
                              <w:t>626</w:t>
                            </w:r>
                          </w:p>
                        </w:tc>
                      </w:tr>
                      <w:tr w:rsidR="00412F83">
                        <w:trPr>
                          <w:trHeight w:val="216"/>
                        </w:trPr>
                        <w:tc>
                          <w:tcPr>
                            <w:tcW w:w="1495" w:type="dxa"/>
                            <w:tcBorders>
                              <w:top w:val="nil"/>
                              <w:bottom w:val="nil"/>
                            </w:tcBorders>
                          </w:tcPr>
                          <w:p w:rsidR="00412F83" w:rsidRDefault="00412F83">
                            <w:pPr>
                              <w:pStyle w:val="TableParagraph"/>
                              <w:spacing w:line="197" w:lineRule="exact"/>
                              <w:ind w:right="108"/>
                              <w:jc w:val="right"/>
                              <w:rPr>
                                <w:sz w:val="20"/>
                              </w:rPr>
                            </w:pPr>
                            <w:r>
                              <w:rPr>
                                <w:sz w:val="20"/>
                              </w:rPr>
                              <w:t>A3C (kênh)</w:t>
                            </w:r>
                          </w:p>
                        </w:tc>
                        <w:tc>
                          <w:tcPr>
                            <w:tcW w:w="787" w:type="dxa"/>
                            <w:tcBorders>
                              <w:top w:val="nil"/>
                              <w:bottom w:val="nil"/>
                            </w:tcBorders>
                          </w:tcPr>
                          <w:p w:rsidR="00412F83" w:rsidRDefault="00412F83">
                            <w:pPr>
                              <w:pStyle w:val="TableParagraph"/>
                              <w:spacing w:line="197" w:lineRule="exact"/>
                              <w:ind w:right="108"/>
                              <w:jc w:val="right"/>
                              <w:rPr>
                                <w:sz w:val="20"/>
                              </w:rPr>
                            </w:pPr>
                            <w:r>
                              <w:rPr>
                                <w:w w:val="95"/>
                                <w:sz w:val="20"/>
                              </w:rPr>
                              <w:t>2.423</w:t>
                            </w:r>
                          </w:p>
                        </w:tc>
                        <w:tc>
                          <w:tcPr>
                            <w:tcW w:w="848" w:type="dxa"/>
                            <w:tcBorders>
                              <w:top w:val="nil"/>
                              <w:bottom w:val="nil"/>
                            </w:tcBorders>
                          </w:tcPr>
                          <w:p w:rsidR="00412F83" w:rsidRDefault="00412F83">
                            <w:pPr>
                              <w:pStyle w:val="TableParagraph"/>
                              <w:spacing w:line="196" w:lineRule="exact"/>
                              <w:ind w:right="108"/>
                              <w:jc w:val="right"/>
                              <w:rPr>
                                <w:sz w:val="20"/>
                              </w:rPr>
                            </w:pPr>
                            <w:r>
                              <w:rPr>
                                <w:w w:val="95"/>
                                <w:sz w:val="20"/>
                              </w:rPr>
                              <w:t>589</w:t>
                            </w:r>
                          </w:p>
                        </w:tc>
                      </w:tr>
                      <w:tr w:rsidR="00412F83">
                        <w:trPr>
                          <w:trHeight w:val="238"/>
                        </w:trPr>
                        <w:tc>
                          <w:tcPr>
                            <w:tcW w:w="1495" w:type="dxa"/>
                            <w:tcBorders>
                              <w:top w:val="nil"/>
                            </w:tcBorders>
                          </w:tcPr>
                          <w:p w:rsidR="00412F83" w:rsidRDefault="00412F83">
                            <w:pPr>
                              <w:pStyle w:val="TableParagraph"/>
                              <w:spacing w:line="218" w:lineRule="exact"/>
                              <w:ind w:right="108"/>
                              <w:jc w:val="right"/>
                              <w:rPr>
                                <w:sz w:val="20"/>
                              </w:rPr>
                            </w:pPr>
                            <w:r>
                              <w:rPr>
                                <w:w w:val="95"/>
                                <w:sz w:val="20"/>
                              </w:rPr>
                              <w:t>HRA</w:t>
                            </w:r>
                          </w:p>
                        </w:tc>
                        <w:tc>
                          <w:tcPr>
                            <w:tcW w:w="787" w:type="dxa"/>
                            <w:tcBorders>
                              <w:top w:val="nil"/>
                            </w:tcBorders>
                          </w:tcPr>
                          <w:p w:rsidR="00412F83" w:rsidRDefault="00412F83">
                            <w:pPr>
                              <w:pStyle w:val="TableParagraph"/>
                              <w:spacing w:line="218" w:lineRule="exact"/>
                              <w:ind w:right="108"/>
                              <w:jc w:val="right"/>
                              <w:rPr>
                                <w:b/>
                                <w:sz w:val="20"/>
                              </w:rPr>
                            </w:pPr>
                            <w:r>
                              <w:rPr>
                                <w:b/>
                                <w:w w:val="95"/>
                                <w:sz w:val="20"/>
                              </w:rPr>
                              <w:t>25.304</w:t>
                            </w:r>
                          </w:p>
                        </w:tc>
                        <w:tc>
                          <w:tcPr>
                            <w:tcW w:w="848" w:type="dxa"/>
                            <w:tcBorders>
                              <w:top w:val="nil"/>
                            </w:tcBorders>
                          </w:tcPr>
                          <w:p w:rsidR="00412F83" w:rsidRDefault="00412F83">
                            <w:pPr>
                              <w:pStyle w:val="TableParagraph"/>
                              <w:spacing w:line="218" w:lineRule="exact"/>
                              <w:ind w:right="108"/>
                              <w:jc w:val="right"/>
                              <w:rPr>
                                <w:b/>
                                <w:sz w:val="20"/>
                              </w:rPr>
                            </w:pPr>
                            <w:r>
                              <w:rPr>
                                <w:b/>
                                <w:w w:val="95"/>
                                <w:sz w:val="20"/>
                              </w:rPr>
                              <w:t>23.770</w:t>
                            </w:r>
                          </w:p>
                        </w:tc>
                      </w:tr>
                    </w:tbl>
                    <w:p w:rsidR="00412F83" w:rsidRDefault="00412F83" w:rsidP="00412F83">
                      <w:pPr>
                        <w:pStyle w:val="BodyText"/>
                      </w:pPr>
                    </w:p>
                  </w:txbxContent>
                </v:textbox>
                <w10:wrap anchorx="page"/>
              </v:shape>
            </w:pict>
          </mc:Fallback>
        </mc:AlternateContent>
      </w:r>
      <w:r>
        <w:rPr>
          <w:b/>
        </w:rPr>
        <w:t xml:space="preserve">Các kết quả. </w:t>
      </w:r>
      <w:r>
        <w:t xml:space="preserve">Nhân vật </w:t>
      </w:r>
      <w:hyperlink w:anchor="_bookmark13" w:history="1">
        <w:r>
          <w:t>5</w:t>
        </w:r>
      </w:hyperlink>
      <w:r>
        <w:t>cho thấy các đường cong đào tạo; Bàn</w:t>
      </w:r>
      <w:hyperlink w:anchor="_bookmark10" w:history="1">
        <w:r>
          <w:t>1</w:t>
        </w:r>
      </w:hyperlink>
      <w:r>
        <w:t>cho thấy điểm số cuối cùng sau khi đào tạo. Điểm số bắt đầu cố định được báo cáo tốt nhất đến từ rơm (</w:t>
      </w:r>
      <w:hyperlink w:anchor="_bookmark38" w:history="1">
        <w:r>
          <w:rPr>
            <w:spacing w:val="-3"/>
          </w:rPr>
          <w:t xml:space="preserve">Vezhnevets </w:t>
        </w:r>
        <w:r>
          <w:t>et al.,</w:t>
        </w:r>
      </w:hyperlink>
      <w:r>
        <w:t xml:space="preserve"> </w:t>
      </w:r>
      <w:hyperlink w:anchor="_bookmark38" w:history="1">
        <w:r>
          <w:t xml:space="preserve">Năm 2016); </w:t>
        </w:r>
      </w:hyperlink>
      <w:r>
        <w:t xml:space="preserve">số điểm bắt đầu ngẫu nhiên báo cáo tốt nhất xuất phát từ kiến ​​trúc mạng Dueling </w:t>
      </w:r>
      <w:hyperlink w:anchor="_bookmark39" w:history="1">
        <w:r>
          <w:rPr>
            <w:spacing w:val="-4"/>
          </w:rPr>
          <w:t xml:space="preserve">(Wang </w:t>
        </w:r>
        <w:r>
          <w:t xml:space="preserve">et al., </w:t>
        </w:r>
      </w:hyperlink>
      <w:hyperlink w:anchor="_bookmark39" w:history="1">
        <w:r>
          <w:t xml:space="preserve">Năm 2016). </w:t>
        </w:r>
      </w:hyperlink>
      <w:r>
        <w:t xml:space="preserve">Điểm số bắt đầu cố định của con người xuất phát từ </w:t>
      </w:r>
      <w:hyperlink w:anchor="_bookmark23" w:history="1">
        <w:r>
          <w:t xml:space="preserve">Mnih et al. </w:t>
        </w:r>
      </w:hyperlink>
      <w:hyperlink w:anchor="_bookmark23" w:history="1">
        <w:r>
          <w:t xml:space="preserve">(2015); </w:t>
        </w:r>
      </w:hyperlink>
      <w:r>
        <w:t xml:space="preserve">số điểm bắt đầu ngẫu nhiên của con người xuất phát từ </w:t>
      </w:r>
      <w:hyperlink w:anchor="_bookmark25" w:history="1">
        <w:r>
          <w:t xml:space="preserve">Nair et al. </w:t>
        </w:r>
      </w:hyperlink>
      <w:hyperlink w:anchor="_bookmark25" w:history="1">
        <w:r>
          <w:t>(2015).</w:t>
        </w:r>
      </w:hyperlink>
      <w:r>
        <w:t>Chúng tôi đào tạo A3C với giá 800 triệu khung. Bởi vì HRA học nhanh, chúng tôi đào tạo nó chỉ cho 5.000 tập, tương ứng với khoảng 150 triệu khung (chú ý các chính sách tốt hơn</w:t>
      </w:r>
    </w:p>
    <w:p w:rsidR="00412F83" w:rsidRDefault="00412F83" w:rsidP="00412F83">
      <w:pPr>
        <w:pStyle w:val="BodyText"/>
        <w:spacing w:before="97"/>
        <w:ind w:left="430"/>
      </w:pPr>
      <w:r>
        <w:br w:type="column"/>
      </w:r>
      <w:r>
        <w:t>Bảng 1: Điểm cuối cùng.</w:t>
      </w:r>
      <w:bookmarkStart w:id="7" w:name="_bookmark10"/>
      <w:bookmarkEnd w:id="7"/>
    </w:p>
    <w:p w:rsidR="00412F83" w:rsidRDefault="00412F83" w:rsidP="00412F83">
      <w:pPr>
        <w:sectPr w:rsidR="00412F83">
          <w:type w:val="continuous"/>
          <w:pgSz w:w="12240" w:h="15840"/>
          <w:pgMar w:top="1500" w:right="0" w:bottom="280" w:left="1720" w:header="720" w:footer="720" w:gutter="0"/>
          <w:cols w:num="2" w:space="720" w:equalWidth="0">
            <w:col w:w="5068" w:space="421"/>
            <w:col w:w="5031"/>
          </w:cols>
        </w:sectPr>
      </w:pPr>
    </w:p>
    <w:p w:rsidR="00412F83" w:rsidRDefault="00412F83" w:rsidP="00412F83">
      <w:pPr>
        <w:pStyle w:val="BodyText"/>
        <w:spacing w:line="228" w:lineRule="auto"/>
        <w:ind w:left="432" w:right="2124" w:firstLine="7"/>
        <w:jc w:val="both"/>
      </w:pPr>
      <w:r>
        <w:lastRenderedPageBreak/>
        <w:t>dẫn đến nhiều khung hình mỗi tập phim). Chúng tôi đã thử một vài thiết lập khác nhau cho HRA: có / không có tion normalisa- và có / không có từng loại thăm dò. Điểm số hiển thị cho HRA sử dụng sự kết hợp tốt nhất: với bình thường và với cả hai loại thăm dò. Tất cả kết hợp đạt hơn 10.000 điểm trong đào tạo, ngoại trừ sự kết hợp không có thăm dò nào cả, mà-không đáng ngạc nhiên-thực hiện rất kém. Với sự kết hợp tốt nhất, HRA không chỉ nhanh hơn so với các nhà nước-of-the-art trên cả hai số liệu, nó còn vượt trội đáng kể số điểm của con người, thuyết phục chứng minh sức mạnh của HRA.</w:t>
      </w:r>
    </w:p>
    <w:p w:rsidR="00412F83" w:rsidRDefault="00412F83" w:rsidP="00412F83">
      <w:pPr>
        <w:pStyle w:val="BodyText"/>
        <w:spacing w:before="105" w:line="228" w:lineRule="auto"/>
        <w:ind w:left="440" w:right="2158"/>
        <w:jc w:val="both"/>
      </w:pPr>
      <w:r>
        <w:t xml:space="preserve">So sánh A3C (pixel) và A3C (kênh) trong Bảng </w:t>
      </w:r>
      <w:hyperlink w:anchor="_bookmark10" w:history="1">
        <w:r>
          <w:t xml:space="preserve">1 </w:t>
        </w:r>
      </w:hyperlink>
      <w:r>
        <w:t>cho thấy một kết quả đáng ngạc nhiên: trong khi chúng ta sử dụng tiền xử lý tiên tiến bằng cách tách hình ảnh màn hình vào các kênh truyền hình đối tượng có liên quan, điều này đã không thay đổi đáng kể hiệu suất của A3C.</w:t>
      </w:r>
    </w:p>
    <w:p w:rsidR="00412F83" w:rsidRDefault="00412F83" w:rsidP="00412F83">
      <w:pPr>
        <w:pStyle w:val="BodyText"/>
        <w:spacing w:line="276" w:lineRule="auto"/>
        <w:rPr>
          <w:position w:val="7"/>
          <w:sz w:val="14"/>
        </w:rPr>
      </w:pPr>
      <w:r>
        <w:t>Trong thí nghiệm chính thức của chúng tôi, chúng tôi kiểm tra tốt như thế nào HRA không nếu nó khai thác sự yếu kém của việc đánh giá số liệu cố định bắt đầu bằng cách sử dụng một phiên bản đơn giản của bộ nhớ điều hành. Sử dụng phiên bản này, chúng tôi không chỉ vượt qua con người cao điểm 266.330 điểm,</w:t>
      </w:r>
      <w:hyperlink w:anchor="_bookmark11" w:history="1">
        <w:r>
          <w:rPr>
            <w:position w:val="7"/>
            <w:sz w:val="14"/>
          </w:rPr>
          <w:t>1</w:t>
        </w:r>
      </w:hyperlink>
      <w:r>
        <w:rPr>
          <w:spacing w:val="6"/>
          <w:position w:val="7"/>
          <w:sz w:val="14"/>
        </w:rPr>
        <w:t xml:space="preserve"> </w:t>
      </w:r>
      <w:r>
        <w:t>chúng tôi đạt được số điểm tối đa có thể của 999.990 điểm trong vòng chưa đầy 3.000 tập. Đường cong là chậm trong giai đoạn đầu tiên bởi vì mô hình này phải được đào tạo, nhưng mặc dù các cấp tiếp tục nhận được nhiều hơn và khó khăn hơn, việc thông qua mức độ tăng tốc bằng cách tận dụng đã biết bản đồ. Lấy điểm hơn là không thể, không phải vì các trò chơi kết thúc, nhưng vì tỷ số tràn đến 0 khi đạt một triệu điểm.</w:t>
      </w:r>
      <w:hyperlink w:anchor="_bookmark12" w:history="1">
        <w:r>
          <w:rPr>
            <w:position w:val="7"/>
            <w:sz w:val="14"/>
          </w:rPr>
          <w:t>2</w:t>
        </w:r>
      </w:hyperlink>
    </w:p>
    <w:p w:rsidR="00412F83" w:rsidRDefault="00412F83" w:rsidP="00412F83">
      <w:pPr>
        <w:pStyle w:val="Heading1"/>
        <w:keepNext w:val="0"/>
        <w:keepLines w:val="0"/>
        <w:widowControl w:val="0"/>
        <w:numPr>
          <w:ilvl w:val="0"/>
          <w:numId w:val="7"/>
        </w:numPr>
        <w:tabs>
          <w:tab w:val="left" w:pos="798"/>
          <w:tab w:val="left" w:pos="799"/>
        </w:tabs>
        <w:autoSpaceDE w:val="0"/>
        <w:autoSpaceDN w:val="0"/>
        <w:spacing w:before="0" w:line="240" w:lineRule="auto"/>
      </w:pPr>
      <w:r>
        <w:t>Thảo luận</w:t>
      </w:r>
    </w:p>
    <w:p w:rsidR="00412F83" w:rsidRDefault="00412F83" w:rsidP="00412F83">
      <w:pPr>
        <w:pStyle w:val="BodyText"/>
        <w:spacing w:before="242" w:line="228" w:lineRule="auto"/>
        <w:ind w:left="433" w:right="2123" w:firstLine="6"/>
        <w:jc w:val="both"/>
      </w:pPr>
      <w:r>
        <w:t>Một trong những thế mạnh của HRA là nó có thể khai thác kiến ​​thức miền đến một mức độ lớn hơn nhiều so với phương pháp đơn đầu. Này được thể hiện rõ ràng bởi các nhiệm vụ thu thập hoa quả: trong khi loại bỏ các tính năng không liên quan cải thiện hiệu suất của HRA, hiệu suất của DQN giảm khi cung cấp cùng với kiến ​​trúc cùng một mạng. Hơn nữa, tách hình ảnh điểm ảnh thành nhiều kênh nhị phân chỉ làm cho một sự cải thiện nhỏ trong việc thực hiện A3C qua học tập trực tiếp từ pixel. Điều đó chứng tỏ lý do mà hiện đại đấu tranh RL sâu sắc với bà Pac-Man không liên quan đến học tập từ pixel; vấn đề cơ bản là hàm giá trị tối ưu cho bà Pac-Man không thể dễ dàng được ánh xạ tới một đại diện thấp chiều.</w:t>
      </w:r>
    </w:p>
    <w:p w:rsidR="00412F83" w:rsidRDefault="00412F83" w:rsidP="00412F83">
      <w:pPr>
        <w:pStyle w:val="BodyText"/>
        <w:spacing w:before="120" w:line="211" w:lineRule="auto"/>
        <w:ind w:left="440" w:right="2157"/>
        <w:jc w:val="both"/>
      </w:pPr>
      <w:r>
        <w:t>HRA giải quyết bà Pac-Man bằng cách học gần 1.800 chức năng giá trị chung. Điều này dẫn đến một sự cố mũ kích thước vấn đề: trong khi đầu vào không gian trạng thái tương ứng với các kênh truyền hình nhị phân là theo thứ tự 1077, mỗi GVF có một trạng thái không gian theo thứ tự của 103 quốc gia, đủ nhỏ để có thể đại diện mà không cần bất kỳ chức năng xấp xỉ. Trong khi chúng ta có thể đã sử dụng một mạng sâu sắc đối với đại diện cho mỗi GVF, sử dụng một mạng sâu sắc đối với những vấn đề nhỏ như vậy đau hơn nó</w:t>
      </w:r>
    </w:p>
    <w:p w:rsidR="00412F83" w:rsidRDefault="00412F83" w:rsidP="00412F83">
      <w:pPr>
        <w:pStyle w:val="BodyText"/>
        <w:spacing w:line="218" w:lineRule="exact"/>
        <w:ind w:left="440"/>
      </w:pPr>
      <w:r>
        <w:t>giúp, bằng chứng là các thí nghiệm trên lĩnh vực bộ sưu tập trái cây.</w:t>
      </w:r>
    </w:p>
    <w:p w:rsidR="00412F83" w:rsidRDefault="00412F83" w:rsidP="00412F83">
      <w:pPr>
        <w:pStyle w:val="BodyText"/>
        <w:spacing w:before="107" w:line="228" w:lineRule="auto"/>
        <w:ind w:left="440" w:right="2157" w:hanging="10"/>
        <w:jc w:val="both"/>
      </w:pPr>
      <w:r>
        <w:rPr>
          <w:spacing w:val="-9"/>
        </w:rPr>
        <w:t xml:space="preserve">chúng tôi </w:t>
      </w:r>
      <w:r>
        <w:t>cho rằng nhiều nhiệm vụ thực tế cho phép thưởng phân hủy. Thậm chí nếu các chức năng phần thưởng chỉ có thể bị phân hủy trong hai hoặc ba thành phần, điều này đã có thể giúp đỡ rất nhiều, do sự sụt giảm theo hàm mũ của kích thước vấn đề phân hủy có thể gây ra.</w:t>
      </w:r>
    </w:p>
    <w:p w:rsidR="00412F83" w:rsidRPr="00195C92" w:rsidRDefault="00412F83" w:rsidP="00412F83">
      <w:pPr>
        <w:pStyle w:val="BodyText"/>
        <w:spacing w:line="276" w:lineRule="auto"/>
      </w:pPr>
    </w:p>
    <w:sectPr w:rsidR="00412F83" w:rsidRPr="00195C92" w:rsidSect="00D804A0">
      <w:headerReference w:type="default" r:id="rId36"/>
      <w:footerReference w:type="first" r:id="rId37"/>
      <w:pgSz w:w="11907" w:h="16839" w:code="1"/>
      <w:pgMar w:top="1418" w:right="1050" w:bottom="1418" w:left="1050" w:header="91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769" w:rsidRDefault="00874769">
      <w:pPr>
        <w:spacing w:after="0" w:line="240" w:lineRule="auto"/>
      </w:pPr>
      <w:r>
        <w:separator/>
      </w:r>
    </w:p>
  </w:endnote>
  <w:endnote w:type="continuationSeparator" w:id="0">
    <w:p w:rsidR="00874769" w:rsidRDefault="00874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E1" w:rsidRDefault="00173C28">
    <w:pPr>
      <w:pStyle w:val="Footer"/>
    </w:pPr>
    <w:r>
      <w:rPr>
        <w:noProof/>
        <w:color w:val="595959" w:themeColor="text1" w:themeTint="A6"/>
      </w:rPr>
      <mc:AlternateContent>
        <mc:Choice Requires="wps">
          <w:drawing>
            <wp:anchor distT="0" distB="0" distL="114300" distR="114300" simplePos="0" relativeHeight="251659264" behindDoc="0" locked="0" layoutInCell="1" allowOverlap="1" wp14:editId="07CA762E">
              <wp:simplePos x="0" y="0"/>
              <wp:positionH relativeFrom="margin">
                <wp:align>center</wp:align>
              </wp:positionH>
              <wp:positionV relativeFrom="margin">
                <wp:align>center</wp:align>
              </wp:positionV>
              <wp:extent cx="6849110" cy="9119870"/>
              <wp:effectExtent l="0" t="0" r="0" b="1498"/>
              <wp:wrapNone/>
              <wp:docPr id="3" name="Прямокутник 10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9110" cy="91198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1E5AB4A" id="Прямокутник 1025" o:spid="_x0000_s1026" style="position:absolute;margin-left:0;margin-top:0;width:539.3pt;height:718.1pt;z-index:25165926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" filled="f" strokecolor="black [3213]">
              <w10:wrap anchorx="margin" anchory="margin"/>
            </v:rect>
          </w:pict>
        </mc:Fallback>
      </mc:AlternateContent>
    </w:r>
    <w:r>
      <w:rPr>
        <w:noProof/>
        <w:color w:val="595959" w:themeColor="text1" w:themeTint="A6"/>
      </w:rPr>
      <mc:AlternateContent>
        <mc:Choice Requires="wps">
          <w:drawing>
            <wp:anchor distT="0" distB="0" distL="114300" distR="114300" simplePos="0" relativeHeight="251661312" behindDoc="0" locked="0" layoutInCell="1" allowOverlap="1" wp14:editId="5511E37E">
              <wp:simplePos x="0" y="0"/>
              <mc:AlternateContent>
                <mc:Choice Requires="wp14">
                  <wp:positionH relativeFrom="margin">
                    <wp14:pctPosHOffset>101600</wp14:pctPosHOffset>
                  </wp:positionH>
                </mc:Choice>
                <mc:Fallback>
                  <wp:positionH relativeFrom="page">
                    <wp:posOffset>6993255</wp:posOffset>
                  </wp:positionH>
                </mc:Fallback>
              </mc:AlternateContent>
              <mc:AlternateContent>
                <mc:Choice Requires="wp14">
                  <wp:positionV relativeFrom="margin">
                    <wp14:pctPosVOffset>80000</wp14:pctPosVOffset>
                  </wp:positionV>
                </mc:Choice>
                <mc:Fallback>
                  <wp:positionV relativeFrom="page">
                    <wp:posOffset>8013700</wp:posOffset>
                  </wp:positionV>
                </mc:Fallback>
              </mc:AlternateContent>
              <wp:extent cx="128270" cy="1954530"/>
              <wp:effectExtent l="0" t="0" r="0" b="0"/>
              <wp:wrapNone/>
              <wp:docPr id="10" name="Прямокутник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45D249FB" id="Прямокутник 1029" o:spid="_x0000_s1026" style="position:absolute;margin-left:0;margin-top:0;width:10.1pt;height:153.9pt;z-index:251661312;visibility:visible;mso-wrap-style:square;mso-width-percent:20;mso-height-percent:225;mso-left-percent:1016;mso-top-percent:800;mso-wrap-distance-left:9pt;mso-wrap-distance-top:0;mso-wrap-distance-right:9pt;mso-wrap-distance-bottom:0;mso-position-horizontal-relative:margin;mso-position-vertical-relative:margin;mso-width-percent:20;mso-height-percent:225;mso-left-percent:1016;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" fillcolor="#d1282e [3215]" stroked="f">
              <w10:wrap anchorx="margin" anchory="margin"/>
            </v:rect>
          </w:pict>
        </mc:Fallback>
      </mc:AlternateContent>
    </w:r>
    <w:r>
      <w:rPr>
        <w:noProof/>
        <w:color w:val="595959" w:themeColor="text1" w:themeTint="A6"/>
      </w:rPr>
      <mc:AlternateContent>
        <mc:Choice Requires="wps">
          <w:drawing>
            <wp:anchor distT="118745" distB="118745" distL="114300" distR="0" simplePos="0" relativeHeight="251662336" behindDoc="0" locked="0" layoutInCell="1" allowOverlap="1" wp14:editId="174B9805">
              <wp:simplePos x="0" y="0"/>
              <mc:AlternateContent>
                <mc:Choice Requires="wp14">
                  <wp:positionH relativeFrom="margin">
                    <wp14:pctPosHOffset>96000</wp14:pctPosHOffset>
                  </wp:positionH>
                </mc:Choice>
                <mc:Fallback>
                  <wp:positionH relativeFrom="page">
                    <wp:posOffset>6644640</wp:posOffset>
                  </wp:positionH>
                </mc:Fallback>
              </mc:AlternateContent>
              <mc:AlternateContent>
                <mc:Choice Requires="wp14">
                  <wp:positionV relativeFrom="margin">
                    <wp14:pctPosVOffset>80000</wp14:pctPosVOffset>
                  </wp:positionV>
                </mc:Choice>
                <mc:Fallback>
                  <wp:positionV relativeFrom="page">
                    <wp:posOffset>8013700</wp:posOffset>
                  </wp:positionV>
                </mc:Fallback>
              </mc:AlternateContent>
              <wp:extent cx="438785" cy="1737360"/>
              <wp:effectExtent l="0" t="0" r="0" b="0"/>
              <wp:wrapSquare wrapText="bothSides"/>
              <wp:docPr id="12" name="Текстове поле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1737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omic Sans MS" w:hAnsi="Comic Sans MS"/>
                              <w:b w:val="0"/>
                              <w:bCs/>
                              <w:sz w:val="24"/>
                              <w:szCs w:val="24"/>
                            </w:rPr>
                            <w:id w:val="-233164756"/>
                            <w:dataBinding w:prefixMappings="xmlns:ns0='http://schemas.microsoft.com/office/2006/coverPageProps'" w:xpath="/ns0:CoverPageProperties[1]/ns0:PublishDate[1]" w:storeItemID="{55AF091B-3C7A-41E3-B477-F2FDAA23CFDA}"/>
                            <w:date>
                              <w:dateFormat w:val="dd.MM.yyyy"/>
                              <w:lid w:val="uk-UA"/>
                              <w:storeMappedDataAs w:val="dateTime"/>
                              <w:calendar w:val="gregorian"/>
                            </w:date>
                          </w:sdtPr>
                          <w:sdtEndPr/>
                          <w:sdtContent>
                            <w:p w:rsidR="006306E1" w:rsidRPr="00D804A0" w:rsidRDefault="00D804A0">
                              <w:pPr>
                                <w:pStyle w:val="a1"/>
                                <w:rPr>
                                  <w:rFonts w:ascii="Comic Sans MS" w:hAnsi="Comic Sans MS"/>
                                  <w:b w:val="0"/>
                                  <w:bCs/>
                                  <w:sz w:val="24"/>
                                  <w:szCs w:val="24"/>
                                </w:rPr>
                              </w:pPr>
                              <w:r w:rsidRPr="00D804A0">
                                <w:rPr>
                                  <w:rFonts w:ascii="Comic Sans MS" w:hAnsi="Comic Sans MS"/>
                                  <w:b w:val="0"/>
                                  <w:bCs/>
                                  <w:sz w:val="24"/>
                                  <w:szCs w:val="24"/>
                                </w:rPr>
                                <w:t>Reinforcement Learning</w:t>
                              </w:r>
                            </w:p>
                          </w:sdtContent>
                        </w:sdt>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Текстове поле 1030" o:spid="_x0000_s1041" type="#_x0000_t202" style="position:absolute;margin-left:0;margin-top:0;width:34.55pt;height:136.8pt;z-index:251662336;visibility:visible;mso-wrap-style:square;mso-width-percent:0;mso-height-percent:200;mso-left-percent:960;mso-top-percent:800;mso-wrap-distance-left:9pt;mso-wrap-distance-top:9.35pt;mso-wrap-distance-right:0;mso-wrap-distance-bottom:9.35pt;mso-position-horizontal-relative:margin;mso-position-vertical-relative:margin;mso-width-percent:0;mso-height-percent:200;mso-left-percent:960;mso-top-percent:8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" filled="f" stroked="f">
              <v:textbox style="layout-flow:vertical">
                <w:txbxContent>
                  <w:sdt>
                    <w:sdtPr>
                      <w:rPr>
                        <w:rFonts w:ascii="Comic Sans MS" w:hAnsi="Comic Sans MS"/>
                        <w:b w:val="0"/>
                        <w:bCs/>
                        <w:sz w:val="24"/>
                        <w:szCs w:val="24"/>
                      </w:rPr>
                      <w:id w:val="-233164756"/>
                      <w:dataBinding w:prefixMappings="xmlns:ns0='http://schemas.microsoft.com/office/2006/coverPageProps'" w:xpath="/ns0:CoverPageProperties[1]/ns0:PublishDate[1]" w:storeItemID="{55AF091B-3C7A-41E3-B477-F2FDAA23CFDA}"/>
                      <w:date>
                        <w:dateFormat w:val="dd.MM.yyyy"/>
                        <w:lid w:val="uk-UA"/>
                        <w:storeMappedDataAs w:val="dateTime"/>
                        <w:calendar w:val="gregorian"/>
                      </w:date>
                    </w:sdtPr>
                    <w:sdtEndPr/>
                    <w:sdtContent>
                      <w:p w:rsidR="006306E1" w:rsidRPr="00D804A0" w:rsidRDefault="00D804A0">
                        <w:pPr>
                          <w:pStyle w:val="a1"/>
                          <w:rPr>
                            <w:rFonts w:ascii="Comic Sans MS" w:hAnsi="Comic Sans MS"/>
                            <w:b w:val="0"/>
                            <w:bCs/>
                            <w:sz w:val="24"/>
                            <w:szCs w:val="24"/>
                          </w:rPr>
                        </w:pPr>
                        <w:r w:rsidRPr="00D804A0">
                          <w:rPr>
                            <w:rFonts w:ascii="Comic Sans MS" w:hAnsi="Comic Sans MS"/>
                            <w:b w:val="0"/>
                            <w:bCs/>
                            <w:sz w:val="24"/>
                            <w:szCs w:val="24"/>
                          </w:rPr>
                          <w:t>Reinforcement Learning</w:t>
                        </w:r>
                      </w:p>
                    </w:sdtContent>
                  </w:sdt>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769" w:rsidRDefault="00874769">
      <w:pPr>
        <w:spacing w:after="0" w:line="240" w:lineRule="auto"/>
      </w:pPr>
      <w:r>
        <w:separator/>
      </w:r>
    </w:p>
  </w:footnote>
  <w:footnote w:type="continuationSeparator" w:id="0">
    <w:p w:rsidR="00874769" w:rsidRDefault="00874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7B99" w:rsidRDefault="00377B99">
    <w:pPr>
      <w:pStyle w:val="Header"/>
    </w:pPr>
    <w:r>
      <w:rPr>
        <w:noProof/>
        <w:color w:val="595959" w:themeColor="text1" w:themeTint="A6"/>
      </w:rPr>
      <mc:AlternateContent>
        <mc:Choice Requires="wps">
          <w:drawing>
            <wp:anchor distT="0" distB="0" distL="274320" distR="274320" simplePos="0" relativeHeight="251660288" behindDoc="0" locked="0" layoutInCell="1" allowOverlap="1" wp14:editId="54055EA3">
              <wp:simplePos x="0" y="0"/>
              <wp:positionH relativeFrom="margin">
                <wp:posOffset>6327140</wp:posOffset>
              </wp:positionH>
              <wp:positionV relativeFrom="margin">
                <wp:posOffset>-190500</wp:posOffset>
              </wp:positionV>
              <wp:extent cx="128270" cy="7175500"/>
              <wp:effectExtent l="0" t="0" r="0" b="0"/>
              <wp:wrapSquare wrapText="bothSides"/>
              <wp:docPr id="7" name="Прямокутник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7550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E1" w:rsidRDefault="00377B99">
                          <w:pPr>
                            <w:jc w:val="center"/>
                          </w:pPr>
                          <w:r w:rsidRPr="00377B99">
                            <w:rPr>
                              <w:noProof/>
                            </w:rPr>
                            <w:drawing>
                              <wp:inline distT="0" distB="0" distL="0" distR="0">
                                <wp:extent cx="0" cy="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82600</wp14:pctHeight>
              </wp14:sizeRelV>
            </wp:anchor>
          </w:drawing>
        </mc:Choice>
        <mc:Fallback>
          <w:pict>
            <v:rect id="Прямокутник 1028" o:spid="_x0000_s1039" style="position:absolute;margin-left:498.2pt;margin-top:-15pt;width:10.1pt;height:565pt;z-index:251660288;visibility:visible;mso-wrap-style:square;mso-width-percent:20;mso-height-percent:826;mso-wrap-distance-left:21.6pt;mso-wrap-distance-top:0;mso-wrap-distance-right:21.6pt;mso-wrap-distance-bottom:0;mso-position-horizontal:absolute;mso-position-horizontal-relative:margin;mso-position-vertical:absolute;mso-position-vertical-relative:margin;mso-width-percent:20;mso-height-percent:826;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" fillcolor="black [3213]" stroked="f">
              <v:textbox>
                <w:txbxContent>
                  <w:p w:rsidR="006306E1" w:rsidRDefault="00377B99">
                    <w:pPr>
                      <w:jc w:val="center"/>
                    </w:pPr>
                    <w:r w:rsidRPr="00377B99">
                      <w:rPr>
                        <w:noProof/>
                      </w:rPr>
                      <w:drawing>
                        <wp:inline distT="0" distB="0" distL="0" distR="0">
                          <wp:extent cx="0" cy="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E1" w:rsidRDefault="00173C28">
    <w:pPr>
      <w:pStyle w:val="Header"/>
    </w:pPr>
    <w:r>
      <w:rPr>
        <w:noProof/>
        <w:color w:val="000000" w:themeColor="text1"/>
      </w:rPr>
      <mc:AlternateContent>
        <mc:Choice Requires="wps">
          <w:drawing>
            <wp:anchor distT="0" distB="0" distL="114300" distR="114300" simplePos="0" relativeHeight="251666432" behindDoc="0" locked="0" layoutInCell="1" allowOverlap="1" wp14:editId="2C42F8D9">
              <wp:simplePos x="0" y="0"/>
              <wp:positionH relativeFrom="margin">
                <wp:align>center</wp:align>
              </wp:positionH>
              <wp:positionV relativeFrom="margin">
                <wp:align>center</wp:align>
              </wp:positionV>
              <wp:extent cx="6849110" cy="9121140"/>
              <wp:effectExtent l="0" t="0" r="0" b="0"/>
              <wp:wrapNone/>
              <wp:docPr id="14" name="Прямокутник 14"/>
              <wp:cNvGraphicFramePr/>
              <a:graphic xmlns:a="http://schemas.openxmlformats.org/drawingml/2006/main">
                <a:graphicData uri="http://schemas.microsoft.com/office/word/2010/wordprocessingShape">
                  <wps:wsp>
                    <wps:cNvSpPr/>
                    <wps:spPr>
                      <a:xfrm>
                        <a:off x="0" y="0"/>
                        <a:ext cx="6849110" cy="91211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107000</wp14:pctWidth>
              </wp14:sizeRelH>
              <wp14:sizeRelV relativeFrom="margin">
                <wp14:pctHeight>105000</wp14:pctHeight>
              </wp14:sizeRelV>
            </wp:anchor>
          </w:drawing>
        </mc:Choice>
        <mc:Fallback>
          <w:pict>
            <v:rect w14:anchorId="1BE391F8" id="Прямокутник 14" o:spid="_x0000_s1026" style="position:absolute;margin-left:0;margin-top:0;width:539.3pt;height:718.2pt;z-index:251666432;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" filled="f" strokecolor="#3c3c3c [1604]">
              <w10:wrap anchorx="margin" anchory="margin"/>
            </v:rect>
          </w:pict>
        </mc:Fallback>
      </mc:AlternateContent>
    </w:r>
    <w:r>
      <w:rPr>
        <w:noProof/>
        <w:color w:val="595959" w:themeColor="text1" w:themeTint="A6"/>
      </w:rPr>
      <mc:AlternateContent>
        <mc:Choice Requires="wps">
          <w:drawing>
            <wp:anchor distT="0" distB="0" distL="114300" distR="114300" simplePos="0" relativeHeight="251664384" behindDoc="0" locked="0" layoutInCell="1" allowOverlap="1" wp14:editId="13F8F1AB">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-2700</wp14:pctPosVOffset>
                  </wp:positionV>
                </mc:Choice>
                <mc:Fallback>
                  <wp:positionV relativeFrom="page">
                    <wp:posOffset>660400</wp:posOffset>
                  </wp:positionV>
                </mc:Fallback>
              </mc:AlternateContent>
              <wp:extent cx="128270" cy="7166610"/>
              <wp:effectExtent l="0" t="0" r="0" b="0"/>
              <wp:wrapNone/>
              <wp:docPr id="16" name="Прямокутник 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716661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06E1" w:rsidRDefault="006306E1">
                          <w:pPr>
                            <w:jc w:val="center"/>
                          </w:pPr>
                        </w:p>
                      </w:txbxContent>
                    </wps:txbx>
                    <wps:bodyPr rot="0" vert="horz" wrap="square" lIns="91440" tIns="45720" rIns="91440" bIns="45720" anchor="t" anchorCtr="0" upright="1">
                      <a:noAutofit/>
                    </wps:bodyPr>
                  </wps:wsp>
                </a:graphicData>
              </a:graphic>
              <wp14:sizeRelH relativeFrom="margin">
                <wp14:pctWidth>2000</wp14:pctWidth>
              </wp14:sizeRelH>
              <wp14:sizeRelV relativeFrom="margin">
                <wp14:pctHeight>82500</wp14:pctHeight>
              </wp14:sizeRelV>
            </wp:anchor>
          </w:drawing>
        </mc:Choice>
        <mc:Fallback>
          <w:pict>
            <v:rect id="_x0000_s1040" style="position:absolute;margin-left:0;margin-top:0;width:10.1pt;height:564.3pt;z-index:251664384;visibility:visible;mso-wrap-style:square;mso-width-percent:20;mso-height-percent:825;mso-left-percent:1015;mso-top-percent:-27;mso-wrap-distance-left:9pt;mso-wrap-distance-top:0;mso-wrap-distance-right:9pt;mso-wrap-distance-bottom:0;mso-position-horizontal-relative:margin;mso-position-vertical-relative:margin;mso-width-percent:20;mso-height-percent:825;mso-left-percent:1015;mso-top-percent:-27;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" fillcolor="black [3213]" stroked="f">
              <v:textbox>
                <w:txbxContent>
                  <w:p w:rsidR="006306E1" w:rsidRDefault="006306E1">
                    <w:pPr>
                      <w:jc w:val="center"/>
                    </w:pPr>
                  </w:p>
                </w:txbxContent>
              </v:textbox>
              <w10:wrap anchorx="margin" anchory="margin"/>
            </v:rect>
          </w:pict>
        </mc:Fallback>
      </mc:AlternateContent>
    </w:r>
    <w:sdt>
      <w:sdtPr>
        <w:alias w:val="Установа"/>
        <w:id w:val="20217062"/>
        <w:showingPlcHdr/>
        <w:dataBinding w:prefixMappings="xmlns:ns0='http://schemas.openxmlformats.org/officeDocument/2006/extended-properties'" w:xpath="/ns0:Properties[1]/ns0:Company[1]" w:storeItemID="{6668398D-A668-4E3E-A5EB-62B293D839F1}"/>
        <w:text/>
      </w:sdtPr>
      <w:sdtEndPr/>
      <w:sdtContent>
        <w:r w:rsidR="007324AD">
          <w:t xml:space="preserve">     </w:t>
        </w:r>
      </w:sdtContent>
    </w:sdt>
    <w:r>
      <w:rPr>
        <w:noProof/>
        <w:color w:val="595959" w:themeColor="text1" w:themeTint="A6"/>
      </w:rPr>
      <mc:AlternateContent>
        <mc:Choice Requires="wps">
          <w:drawing>
            <wp:anchor distT="0" distB="0" distL="114300" distR="114300" simplePos="0" relativeHeight="251665408" behindDoc="0" locked="0" layoutInCell="1" allowOverlap="1" wp14:editId="32557868">
              <wp:simplePos x="0" y="0"/>
              <mc:AlternateContent>
                <mc:Choice Requires="wp14">
                  <wp:positionH relativeFrom="margin">
                    <wp14:pctPosHOffset>101500</wp14:pctPosHOffset>
                  </wp:positionH>
                </mc:Choice>
                <mc:Fallback>
                  <wp:positionH relativeFrom="page">
                    <wp:posOffset>6987540</wp:posOffset>
                  </wp:positionH>
                </mc:Fallback>
              </mc:AlternateContent>
              <mc:AlternateContent>
                <mc:Choice Requires="wp14">
                  <wp:positionV relativeFrom="margin">
                    <wp14:pctPosVOffset>80200</wp14:pctPosVOffset>
                  </wp:positionV>
                </mc:Choice>
                <mc:Fallback>
                  <wp:positionV relativeFrom="page">
                    <wp:posOffset>8031480</wp:posOffset>
                  </wp:positionV>
                </mc:Fallback>
              </mc:AlternateContent>
              <wp:extent cx="128270" cy="1954530"/>
              <wp:effectExtent l="0" t="0" r="0" b="0"/>
              <wp:wrapNone/>
              <wp:docPr id="18" name="Прямокутник 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95453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22500</wp14:pctHeight>
              </wp14:sizeRelV>
            </wp:anchor>
          </w:drawing>
        </mc:Choice>
        <mc:Fallback>
          <w:pict>
            <v:rect w14:anchorId="2C5F65FF" id="Прямокутник 1029" o:spid="_x0000_s1026" style="position:absolute;margin-left:0;margin-top:0;width:10.1pt;height:153.9pt;z-index:251665408;visibility:visible;mso-wrap-style:square;mso-width-percent:20;mso-height-percent:225;mso-left-percent:1015;mso-top-percent:802;mso-wrap-distance-left:9pt;mso-wrap-distance-top:0;mso-wrap-distance-right:9pt;mso-wrap-distance-bottom:0;mso-position-horizontal-relative:margin;mso-position-vertical-relative:margin;mso-width-percent:20;mso-height-percent:225;mso-left-percent:1015;mso-top-percent:802;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" fillcolor="#d1282e [3215]" stroked="f">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7D2"/>
    <w:multiLevelType w:val="multilevel"/>
    <w:tmpl w:val="5FB06178"/>
    <w:lvl w:ilvl="0">
      <w:start w:val="4"/>
      <w:numFmt w:val="decimal"/>
      <w:lvlText w:val="%1."/>
      <w:lvlJc w:val="left"/>
      <w:pPr>
        <w:ind w:left="432" w:hanging="432"/>
      </w:pPr>
      <w:rPr>
        <w:rFonts w:hint="default"/>
      </w:rPr>
    </w:lvl>
    <w:lvl w:ilvl="1">
      <w:start w:val="2"/>
      <w:numFmt w:val="decimal"/>
      <w:lvlText w:val="%1.%2."/>
      <w:lvlJc w:val="left"/>
      <w:pPr>
        <w:ind w:left="1159" w:hanging="72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3196" w:hanging="144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434" w:hanging="180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 w15:restartNumberingAfterBreak="0">
    <w:nsid w:val="0A4E7F15"/>
    <w:multiLevelType w:val="multilevel"/>
    <w:tmpl w:val="AD6EF672"/>
    <w:lvl w:ilvl="0">
      <w:start w:val="3"/>
      <w:numFmt w:val="decimal"/>
      <w:lvlText w:val="%1."/>
      <w:lvlJc w:val="left"/>
      <w:pPr>
        <w:ind w:left="468" w:hanging="468"/>
      </w:pPr>
      <w:rPr>
        <w:rFonts w:hint="default"/>
      </w:rPr>
    </w:lvl>
    <w:lvl w:ilvl="1">
      <w:start w:val="2"/>
      <w:numFmt w:val="decimal"/>
      <w:lvlText w:val="%1.%2."/>
      <w:lvlJc w:val="left"/>
      <w:pPr>
        <w:ind w:left="1159" w:hanging="720"/>
      </w:pPr>
      <w:rPr>
        <w:rFonts w:hint="default"/>
        <w:color w:val="auto"/>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3196" w:hanging="144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434" w:hanging="180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2" w15:restartNumberingAfterBreak="0">
    <w:nsid w:val="13943619"/>
    <w:multiLevelType w:val="multilevel"/>
    <w:tmpl w:val="2EFE2856"/>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en-US"/>
      </w:rPr>
    </w:lvl>
    <w:lvl w:ilvl="2">
      <w:start w:val="1"/>
      <w:numFmt w:val="decimal"/>
      <w:lvlText w:val="%3."/>
      <w:lvlJc w:val="left"/>
      <w:pPr>
        <w:ind w:left="1150" w:hanging="25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4420" w:hanging="250"/>
      </w:pPr>
      <w:rPr>
        <w:rFonts w:hint="default"/>
        <w:lang w:val="en-US" w:eastAsia="en-US" w:bidi="en-US"/>
      </w:rPr>
    </w:lvl>
    <w:lvl w:ilvl="4">
      <w:numFmt w:val="bullet"/>
      <w:lvlText w:val="•"/>
      <w:lvlJc w:val="left"/>
      <w:pPr>
        <w:ind w:left="5291" w:hanging="250"/>
      </w:pPr>
      <w:rPr>
        <w:rFonts w:hint="default"/>
        <w:lang w:val="en-US" w:eastAsia="en-US" w:bidi="en-US"/>
      </w:rPr>
    </w:lvl>
    <w:lvl w:ilvl="5">
      <w:numFmt w:val="bullet"/>
      <w:lvlText w:val="•"/>
      <w:lvlJc w:val="left"/>
      <w:pPr>
        <w:ind w:left="6162" w:hanging="250"/>
      </w:pPr>
      <w:rPr>
        <w:rFonts w:hint="default"/>
        <w:lang w:val="en-US" w:eastAsia="en-US" w:bidi="en-US"/>
      </w:rPr>
    </w:lvl>
    <w:lvl w:ilvl="6">
      <w:numFmt w:val="bullet"/>
      <w:lvlText w:val="•"/>
      <w:lvlJc w:val="left"/>
      <w:pPr>
        <w:ind w:left="7034" w:hanging="250"/>
      </w:pPr>
      <w:rPr>
        <w:rFonts w:hint="default"/>
        <w:lang w:val="en-US" w:eastAsia="en-US" w:bidi="en-US"/>
      </w:rPr>
    </w:lvl>
    <w:lvl w:ilvl="7">
      <w:numFmt w:val="bullet"/>
      <w:lvlText w:val="•"/>
      <w:lvlJc w:val="left"/>
      <w:pPr>
        <w:ind w:left="7905" w:hanging="250"/>
      </w:pPr>
      <w:rPr>
        <w:rFonts w:hint="default"/>
        <w:lang w:val="en-US" w:eastAsia="en-US" w:bidi="en-US"/>
      </w:rPr>
    </w:lvl>
    <w:lvl w:ilvl="8">
      <w:numFmt w:val="bullet"/>
      <w:lvlText w:val="•"/>
      <w:lvlJc w:val="left"/>
      <w:pPr>
        <w:ind w:left="8777" w:hanging="250"/>
      </w:pPr>
      <w:rPr>
        <w:rFonts w:hint="default"/>
        <w:lang w:val="en-US" w:eastAsia="en-US" w:bidi="en-US"/>
      </w:rPr>
    </w:lvl>
  </w:abstractNum>
  <w:abstractNum w:abstractNumId="3" w15:restartNumberingAfterBreak="0">
    <w:nsid w:val="219164B7"/>
    <w:multiLevelType w:val="hybridMultilevel"/>
    <w:tmpl w:val="54EC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B14D3"/>
    <w:multiLevelType w:val="multilevel"/>
    <w:tmpl w:val="FF8C432C"/>
    <w:lvl w:ilvl="0">
      <w:start w:val="1"/>
      <w:numFmt w:val="upperRoman"/>
      <w:lvlText w:val="%1."/>
      <w:lvlJc w:val="left"/>
      <w:pPr>
        <w:ind w:left="1159" w:hanging="720"/>
      </w:pPr>
      <w:rPr>
        <w:rFonts w:hint="default"/>
        <w:color w:val="000000" w:themeColor="text1"/>
      </w:rPr>
    </w:lvl>
    <w:lvl w:ilvl="1">
      <w:start w:val="1"/>
      <w:numFmt w:val="decimal"/>
      <w:isLgl/>
      <w:lvlText w:val="%1.%2"/>
      <w:lvlJc w:val="left"/>
      <w:pPr>
        <w:ind w:left="1159" w:hanging="720"/>
      </w:pPr>
      <w:rPr>
        <w:rFonts w:hint="default"/>
      </w:rPr>
    </w:lvl>
    <w:lvl w:ilvl="2">
      <w:start w:val="1"/>
      <w:numFmt w:val="decimal"/>
      <w:isLgl/>
      <w:lvlText w:val="%1.%2.%3"/>
      <w:lvlJc w:val="left"/>
      <w:pPr>
        <w:ind w:left="1159" w:hanging="720"/>
      </w:pPr>
      <w:rPr>
        <w:rFonts w:hint="default"/>
      </w:rPr>
    </w:lvl>
    <w:lvl w:ilvl="3">
      <w:start w:val="1"/>
      <w:numFmt w:val="decimal"/>
      <w:isLgl/>
      <w:lvlText w:val="%1.%2.%3.%4"/>
      <w:lvlJc w:val="left"/>
      <w:pPr>
        <w:ind w:left="1519" w:hanging="1080"/>
      </w:pPr>
      <w:rPr>
        <w:rFonts w:hint="default"/>
      </w:rPr>
    </w:lvl>
    <w:lvl w:ilvl="4">
      <w:start w:val="1"/>
      <w:numFmt w:val="decimal"/>
      <w:isLgl/>
      <w:lvlText w:val="%1.%2.%3.%4.%5"/>
      <w:lvlJc w:val="left"/>
      <w:pPr>
        <w:ind w:left="1879" w:hanging="1440"/>
      </w:pPr>
      <w:rPr>
        <w:rFonts w:hint="default"/>
      </w:rPr>
    </w:lvl>
    <w:lvl w:ilvl="5">
      <w:start w:val="1"/>
      <w:numFmt w:val="decimal"/>
      <w:isLgl/>
      <w:lvlText w:val="%1.%2.%3.%4.%5.%6"/>
      <w:lvlJc w:val="left"/>
      <w:pPr>
        <w:ind w:left="2239" w:hanging="1800"/>
      </w:pPr>
      <w:rPr>
        <w:rFonts w:hint="default"/>
      </w:rPr>
    </w:lvl>
    <w:lvl w:ilvl="6">
      <w:start w:val="1"/>
      <w:numFmt w:val="decimal"/>
      <w:isLgl/>
      <w:lvlText w:val="%1.%2.%3.%4.%5.%6.%7"/>
      <w:lvlJc w:val="left"/>
      <w:pPr>
        <w:ind w:left="2239" w:hanging="1800"/>
      </w:pPr>
      <w:rPr>
        <w:rFonts w:hint="default"/>
      </w:rPr>
    </w:lvl>
    <w:lvl w:ilvl="7">
      <w:start w:val="1"/>
      <w:numFmt w:val="decimal"/>
      <w:isLgl/>
      <w:lvlText w:val="%1.%2.%3.%4.%5.%6.%7.%8"/>
      <w:lvlJc w:val="left"/>
      <w:pPr>
        <w:ind w:left="2599" w:hanging="2160"/>
      </w:pPr>
      <w:rPr>
        <w:rFonts w:hint="default"/>
      </w:rPr>
    </w:lvl>
    <w:lvl w:ilvl="8">
      <w:start w:val="1"/>
      <w:numFmt w:val="decimal"/>
      <w:isLgl/>
      <w:lvlText w:val="%1.%2.%3.%4.%5.%6.%7.%8.%9"/>
      <w:lvlJc w:val="left"/>
      <w:pPr>
        <w:ind w:left="2959" w:hanging="2520"/>
      </w:pPr>
      <w:rPr>
        <w:rFonts w:hint="default"/>
      </w:rPr>
    </w:lvl>
  </w:abstractNum>
  <w:abstractNum w:abstractNumId="5" w15:restartNumberingAfterBreak="0">
    <w:nsid w:val="393B4A08"/>
    <w:multiLevelType w:val="hybridMultilevel"/>
    <w:tmpl w:val="BFD284AC"/>
    <w:lvl w:ilvl="0" w:tplc="08090001">
      <w:start w:val="1"/>
      <w:numFmt w:val="bullet"/>
      <w:lvlText w:val=""/>
      <w:lvlJc w:val="left"/>
      <w:pPr>
        <w:ind w:left="2847" w:hanging="360"/>
      </w:pPr>
      <w:rPr>
        <w:rFonts w:ascii="Symbol" w:hAnsi="Symbol" w:hint="default"/>
      </w:rPr>
    </w:lvl>
    <w:lvl w:ilvl="1" w:tplc="08090003" w:tentative="1">
      <w:start w:val="1"/>
      <w:numFmt w:val="bullet"/>
      <w:lvlText w:val="o"/>
      <w:lvlJc w:val="left"/>
      <w:pPr>
        <w:ind w:left="3567" w:hanging="360"/>
      </w:pPr>
      <w:rPr>
        <w:rFonts w:ascii="Courier New" w:hAnsi="Courier New" w:cs="Courier New" w:hint="default"/>
      </w:rPr>
    </w:lvl>
    <w:lvl w:ilvl="2" w:tplc="08090005" w:tentative="1">
      <w:start w:val="1"/>
      <w:numFmt w:val="bullet"/>
      <w:lvlText w:val=""/>
      <w:lvlJc w:val="left"/>
      <w:pPr>
        <w:ind w:left="4287" w:hanging="360"/>
      </w:pPr>
      <w:rPr>
        <w:rFonts w:ascii="Wingdings" w:hAnsi="Wingdings" w:hint="default"/>
      </w:rPr>
    </w:lvl>
    <w:lvl w:ilvl="3" w:tplc="08090001" w:tentative="1">
      <w:start w:val="1"/>
      <w:numFmt w:val="bullet"/>
      <w:lvlText w:val=""/>
      <w:lvlJc w:val="left"/>
      <w:pPr>
        <w:ind w:left="5007" w:hanging="360"/>
      </w:pPr>
      <w:rPr>
        <w:rFonts w:ascii="Symbol" w:hAnsi="Symbol" w:hint="default"/>
      </w:rPr>
    </w:lvl>
    <w:lvl w:ilvl="4" w:tplc="08090003" w:tentative="1">
      <w:start w:val="1"/>
      <w:numFmt w:val="bullet"/>
      <w:lvlText w:val="o"/>
      <w:lvlJc w:val="left"/>
      <w:pPr>
        <w:ind w:left="5727" w:hanging="360"/>
      </w:pPr>
      <w:rPr>
        <w:rFonts w:ascii="Courier New" w:hAnsi="Courier New" w:cs="Courier New" w:hint="default"/>
      </w:rPr>
    </w:lvl>
    <w:lvl w:ilvl="5" w:tplc="08090005" w:tentative="1">
      <w:start w:val="1"/>
      <w:numFmt w:val="bullet"/>
      <w:lvlText w:val=""/>
      <w:lvlJc w:val="left"/>
      <w:pPr>
        <w:ind w:left="6447" w:hanging="360"/>
      </w:pPr>
      <w:rPr>
        <w:rFonts w:ascii="Wingdings" w:hAnsi="Wingdings" w:hint="default"/>
      </w:rPr>
    </w:lvl>
    <w:lvl w:ilvl="6" w:tplc="08090001" w:tentative="1">
      <w:start w:val="1"/>
      <w:numFmt w:val="bullet"/>
      <w:lvlText w:val=""/>
      <w:lvlJc w:val="left"/>
      <w:pPr>
        <w:ind w:left="7167" w:hanging="360"/>
      </w:pPr>
      <w:rPr>
        <w:rFonts w:ascii="Symbol" w:hAnsi="Symbol" w:hint="default"/>
      </w:rPr>
    </w:lvl>
    <w:lvl w:ilvl="7" w:tplc="08090003" w:tentative="1">
      <w:start w:val="1"/>
      <w:numFmt w:val="bullet"/>
      <w:lvlText w:val="o"/>
      <w:lvlJc w:val="left"/>
      <w:pPr>
        <w:ind w:left="7887" w:hanging="360"/>
      </w:pPr>
      <w:rPr>
        <w:rFonts w:ascii="Courier New" w:hAnsi="Courier New" w:cs="Courier New" w:hint="default"/>
      </w:rPr>
    </w:lvl>
    <w:lvl w:ilvl="8" w:tplc="08090005" w:tentative="1">
      <w:start w:val="1"/>
      <w:numFmt w:val="bullet"/>
      <w:lvlText w:val=""/>
      <w:lvlJc w:val="left"/>
      <w:pPr>
        <w:ind w:left="8607" w:hanging="360"/>
      </w:pPr>
      <w:rPr>
        <w:rFonts w:ascii="Wingdings" w:hAnsi="Wingdings" w:hint="default"/>
      </w:rPr>
    </w:lvl>
  </w:abstractNum>
  <w:abstractNum w:abstractNumId="6" w15:restartNumberingAfterBreak="0">
    <w:nsid w:val="4459535A"/>
    <w:multiLevelType w:val="multilevel"/>
    <w:tmpl w:val="2EFE2856"/>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en-US"/>
      </w:rPr>
    </w:lvl>
    <w:lvl w:ilvl="2">
      <w:start w:val="1"/>
      <w:numFmt w:val="decimal"/>
      <w:lvlText w:val="%3."/>
      <w:lvlJc w:val="left"/>
      <w:pPr>
        <w:ind w:left="1150" w:hanging="25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4420" w:hanging="250"/>
      </w:pPr>
      <w:rPr>
        <w:rFonts w:hint="default"/>
        <w:lang w:val="en-US" w:eastAsia="en-US" w:bidi="en-US"/>
      </w:rPr>
    </w:lvl>
    <w:lvl w:ilvl="4">
      <w:numFmt w:val="bullet"/>
      <w:lvlText w:val="•"/>
      <w:lvlJc w:val="left"/>
      <w:pPr>
        <w:ind w:left="5291" w:hanging="250"/>
      </w:pPr>
      <w:rPr>
        <w:rFonts w:hint="default"/>
        <w:lang w:val="en-US" w:eastAsia="en-US" w:bidi="en-US"/>
      </w:rPr>
    </w:lvl>
    <w:lvl w:ilvl="5">
      <w:numFmt w:val="bullet"/>
      <w:lvlText w:val="•"/>
      <w:lvlJc w:val="left"/>
      <w:pPr>
        <w:ind w:left="6162" w:hanging="250"/>
      </w:pPr>
      <w:rPr>
        <w:rFonts w:hint="default"/>
        <w:lang w:val="en-US" w:eastAsia="en-US" w:bidi="en-US"/>
      </w:rPr>
    </w:lvl>
    <w:lvl w:ilvl="6">
      <w:numFmt w:val="bullet"/>
      <w:lvlText w:val="•"/>
      <w:lvlJc w:val="left"/>
      <w:pPr>
        <w:ind w:left="7034" w:hanging="250"/>
      </w:pPr>
      <w:rPr>
        <w:rFonts w:hint="default"/>
        <w:lang w:val="en-US" w:eastAsia="en-US" w:bidi="en-US"/>
      </w:rPr>
    </w:lvl>
    <w:lvl w:ilvl="7">
      <w:numFmt w:val="bullet"/>
      <w:lvlText w:val="•"/>
      <w:lvlJc w:val="left"/>
      <w:pPr>
        <w:ind w:left="7905" w:hanging="250"/>
      </w:pPr>
      <w:rPr>
        <w:rFonts w:hint="default"/>
        <w:lang w:val="en-US" w:eastAsia="en-US" w:bidi="en-US"/>
      </w:rPr>
    </w:lvl>
    <w:lvl w:ilvl="8">
      <w:numFmt w:val="bullet"/>
      <w:lvlText w:val="•"/>
      <w:lvlJc w:val="left"/>
      <w:pPr>
        <w:ind w:left="8777" w:hanging="250"/>
      </w:pPr>
      <w:rPr>
        <w:rFonts w:hint="default"/>
        <w:lang w:val="en-US" w:eastAsia="en-US" w:bidi="en-US"/>
      </w:rPr>
    </w:lvl>
  </w:abstractNum>
  <w:abstractNum w:abstractNumId="7" w15:restartNumberingAfterBreak="0">
    <w:nsid w:val="5BE22E44"/>
    <w:multiLevelType w:val="multilevel"/>
    <w:tmpl w:val="2EFE2856"/>
    <w:lvl w:ilvl="0">
      <w:start w:val="1"/>
      <w:numFmt w:val="decimal"/>
      <w:lvlText w:val="%1"/>
      <w:lvlJc w:val="left"/>
      <w:pPr>
        <w:ind w:left="798" w:hanging="359"/>
      </w:pPr>
      <w:rPr>
        <w:rFonts w:ascii="Times New Roman" w:eastAsia="Times New Roman" w:hAnsi="Times New Roman" w:cs="Times New Roman" w:hint="default"/>
        <w:b/>
        <w:bCs/>
        <w:w w:val="99"/>
        <w:sz w:val="24"/>
        <w:szCs w:val="24"/>
        <w:lang w:val="en-US" w:eastAsia="en-US" w:bidi="en-US"/>
      </w:rPr>
    </w:lvl>
    <w:lvl w:ilvl="1">
      <w:start w:val="1"/>
      <w:numFmt w:val="decimal"/>
      <w:lvlText w:val="%1.%2"/>
      <w:lvlJc w:val="left"/>
      <w:pPr>
        <w:ind w:left="888" w:hanging="449"/>
      </w:pPr>
      <w:rPr>
        <w:rFonts w:ascii="Times New Roman" w:eastAsia="Times New Roman" w:hAnsi="Times New Roman" w:cs="Times New Roman" w:hint="default"/>
        <w:b/>
        <w:bCs/>
        <w:w w:val="99"/>
        <w:sz w:val="20"/>
        <w:szCs w:val="20"/>
        <w:lang w:val="en-US" w:eastAsia="en-US" w:bidi="en-US"/>
      </w:rPr>
    </w:lvl>
    <w:lvl w:ilvl="2">
      <w:start w:val="1"/>
      <w:numFmt w:val="decimal"/>
      <w:lvlText w:val="%3."/>
      <w:lvlJc w:val="left"/>
      <w:pPr>
        <w:ind w:left="1150" w:hanging="250"/>
      </w:pPr>
      <w:rPr>
        <w:rFonts w:ascii="Times New Roman" w:eastAsia="Times New Roman" w:hAnsi="Times New Roman" w:cs="Times New Roman" w:hint="default"/>
        <w:w w:val="99"/>
        <w:sz w:val="20"/>
        <w:szCs w:val="20"/>
        <w:lang w:val="en-US" w:eastAsia="en-US" w:bidi="en-US"/>
      </w:rPr>
    </w:lvl>
    <w:lvl w:ilvl="3">
      <w:numFmt w:val="bullet"/>
      <w:lvlText w:val="•"/>
      <w:lvlJc w:val="left"/>
      <w:pPr>
        <w:ind w:left="4420" w:hanging="250"/>
      </w:pPr>
      <w:rPr>
        <w:rFonts w:hint="default"/>
        <w:lang w:val="en-US" w:eastAsia="en-US" w:bidi="en-US"/>
      </w:rPr>
    </w:lvl>
    <w:lvl w:ilvl="4">
      <w:numFmt w:val="bullet"/>
      <w:lvlText w:val="•"/>
      <w:lvlJc w:val="left"/>
      <w:pPr>
        <w:ind w:left="5291" w:hanging="250"/>
      </w:pPr>
      <w:rPr>
        <w:rFonts w:hint="default"/>
        <w:lang w:val="en-US" w:eastAsia="en-US" w:bidi="en-US"/>
      </w:rPr>
    </w:lvl>
    <w:lvl w:ilvl="5">
      <w:numFmt w:val="bullet"/>
      <w:lvlText w:val="•"/>
      <w:lvlJc w:val="left"/>
      <w:pPr>
        <w:ind w:left="6162" w:hanging="250"/>
      </w:pPr>
      <w:rPr>
        <w:rFonts w:hint="default"/>
        <w:lang w:val="en-US" w:eastAsia="en-US" w:bidi="en-US"/>
      </w:rPr>
    </w:lvl>
    <w:lvl w:ilvl="6">
      <w:numFmt w:val="bullet"/>
      <w:lvlText w:val="•"/>
      <w:lvlJc w:val="left"/>
      <w:pPr>
        <w:ind w:left="7034" w:hanging="250"/>
      </w:pPr>
      <w:rPr>
        <w:rFonts w:hint="default"/>
        <w:lang w:val="en-US" w:eastAsia="en-US" w:bidi="en-US"/>
      </w:rPr>
    </w:lvl>
    <w:lvl w:ilvl="7">
      <w:numFmt w:val="bullet"/>
      <w:lvlText w:val="•"/>
      <w:lvlJc w:val="left"/>
      <w:pPr>
        <w:ind w:left="7905" w:hanging="250"/>
      </w:pPr>
      <w:rPr>
        <w:rFonts w:hint="default"/>
        <w:lang w:val="en-US" w:eastAsia="en-US" w:bidi="en-US"/>
      </w:rPr>
    </w:lvl>
    <w:lvl w:ilvl="8">
      <w:numFmt w:val="bullet"/>
      <w:lvlText w:val="•"/>
      <w:lvlJc w:val="left"/>
      <w:pPr>
        <w:ind w:left="8777" w:hanging="250"/>
      </w:pPr>
      <w:rPr>
        <w:rFonts w:hint="default"/>
        <w:lang w:val="en-US" w:eastAsia="en-US" w:bidi="en-US"/>
      </w:rPr>
    </w:lvl>
  </w:abstractNum>
  <w:num w:numId="1">
    <w:abstractNumId w:val="5"/>
  </w:num>
  <w:num w:numId="2">
    <w:abstractNumId w:val="3"/>
  </w:num>
  <w:num w:numId="3">
    <w:abstractNumId w:val="7"/>
  </w:num>
  <w:num w:numId="4">
    <w:abstractNumId w:val="4"/>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F3"/>
    <w:rsid w:val="00173C28"/>
    <w:rsid w:val="00195C92"/>
    <w:rsid w:val="001C5DCF"/>
    <w:rsid w:val="002E13BE"/>
    <w:rsid w:val="00377B99"/>
    <w:rsid w:val="00412F83"/>
    <w:rsid w:val="005241D5"/>
    <w:rsid w:val="005660BC"/>
    <w:rsid w:val="006306E1"/>
    <w:rsid w:val="0064425E"/>
    <w:rsid w:val="007324AD"/>
    <w:rsid w:val="007550B2"/>
    <w:rsid w:val="00874769"/>
    <w:rsid w:val="00885AF3"/>
    <w:rsid w:val="009C7435"/>
    <w:rsid w:val="009D72BB"/>
    <w:rsid w:val="00AA2FFA"/>
    <w:rsid w:val="00D804A0"/>
    <w:rsid w:val="00DB712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D864"/>
  <w15:docId w15:val="{BDA368C6-15B3-4BE7-B393-B5AE9358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a">
    <w:name w:val="Назва установи"/>
    <w:basedOn w:val="Normal"/>
    <w:pPr>
      <w:spacing w:before="960"/>
    </w:pPr>
    <w:rPr>
      <w:rFonts w:asciiTheme="majorHAnsi" w:hAnsiTheme="majorHAnsi"/>
      <w:caps/>
      <w:color w:val="000000" w:themeColor="text1"/>
      <w:spacing w:val="-10"/>
      <w:sz w:val="28"/>
    </w:rPr>
  </w:style>
  <w:style w:type="paragraph" w:customStyle="1" w:styleId="a0">
    <w:name w:val="Адреса одержувача"/>
    <w:basedOn w:val="Normal"/>
    <w:pPr>
      <w:spacing w:after="120"/>
    </w:pPr>
  </w:style>
  <w:style w:type="paragraph" w:styleId="Salutation">
    <w:name w:val="Salutation"/>
    <w:basedOn w:val="Normal"/>
    <w:next w:val="Normal"/>
    <w:link w:val="SalutationChar"/>
    <w:uiPriority w:val="99"/>
    <w:unhideWhenUsed/>
    <w:pPr>
      <w:spacing w:before="720" w:after="720"/>
    </w:pPr>
    <w:rPr>
      <w:rFonts w:asciiTheme="majorHAnsi" w:hAnsiTheme="majorHAnsi"/>
      <w:caps/>
      <w:color w:val="D1282E" w:themeColor="text2"/>
      <w:spacing w:val="-10"/>
      <w:sz w:val="28"/>
    </w:rPr>
  </w:style>
  <w:style w:type="character" w:customStyle="1" w:styleId="SalutationChar">
    <w:name w:val="Salutation Char"/>
    <w:basedOn w:val="DefaultParagraphFont"/>
    <w:link w:val="Salutation"/>
    <w:uiPriority w:val="99"/>
    <w:rPr>
      <w:rFonts w:asciiTheme="majorHAnsi" w:hAnsiTheme="majorHAnsi"/>
      <w:caps/>
      <w:color w:val="D1282E" w:themeColor="text2"/>
      <w:spacing w:val="-10"/>
      <w:sz w:val="28"/>
    </w:rPr>
  </w:style>
  <w:style w:type="paragraph" w:customStyle="1" w:styleId="a1">
    <w:name w:val="Дата"/>
    <w:basedOn w:val="Normal"/>
    <w:next w:val="Normal"/>
    <w:link w:val="DateChar"/>
    <w:uiPriority w:val="99"/>
    <w:unhideWhenUsed/>
    <w:pPr>
      <w:spacing w:line="240" w:lineRule="auto"/>
    </w:pPr>
    <w:rPr>
      <w:b/>
      <w:color w:val="000000" w:themeColor="text1"/>
      <w:sz w:val="32"/>
    </w:rPr>
  </w:style>
  <w:style w:type="character" w:customStyle="1" w:styleId="DateChar">
    <w:name w:val="Date Char"/>
    <w:basedOn w:val="DefaultParagraphFont"/>
    <w:link w:val="a1"/>
    <w:uiPriority w:val="99"/>
    <w:rPr>
      <w:b/>
      <w:color w:val="000000" w:themeColor="text1"/>
      <w:sz w:val="32"/>
    </w:rPr>
  </w:style>
  <w:style w:type="paragraph" w:styleId="Closing">
    <w:name w:val="Closing"/>
    <w:basedOn w:val="Normal"/>
    <w:link w:val="ClosingChar"/>
    <w:uiPriority w:val="99"/>
    <w:unhideWhenUsed/>
    <w:pPr>
      <w:spacing w:before="600" w:after="600" w:line="240" w:lineRule="auto"/>
    </w:pPr>
    <w:rPr>
      <w:rFonts w:asciiTheme="majorHAnsi" w:hAnsiTheme="majorHAnsi"/>
      <w:caps/>
      <w:color w:val="7A7A7A" w:themeColor="accent1"/>
      <w:spacing w:val="-10"/>
      <w:sz w:val="28"/>
    </w:rPr>
  </w:style>
  <w:style w:type="character" w:customStyle="1" w:styleId="ClosingChar">
    <w:name w:val="Closing Char"/>
    <w:basedOn w:val="DefaultParagraphFont"/>
    <w:link w:val="Closing"/>
    <w:uiPriority w:val="99"/>
    <w:rPr>
      <w:rFonts w:asciiTheme="majorHAnsi" w:hAnsiTheme="majorHAnsi"/>
      <w:caps/>
      <w:color w:val="7A7A7A" w:themeColor="accent1"/>
      <w:spacing w:val="-10"/>
      <w:sz w:val="28"/>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semiHidden/>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semiHidden/>
    <w:unhideWhenUsed/>
    <w:qFormat/>
    <w:pPr>
      <w:spacing w:line="240" w:lineRule="auto"/>
    </w:pPr>
    <w:rPr>
      <w:bCs/>
      <w:caps/>
      <w:color w:val="7A7A7A" w:themeColor="accent1"/>
      <w:sz w:val="18"/>
      <w:szCs w:val="18"/>
    </w:rPr>
  </w:style>
  <w:style w:type="paragraph" w:customStyle="1" w:styleId="a2">
    <w:name w:val="Заголовок"/>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72"/>
    </w:rPr>
  </w:style>
  <w:style w:type="character" w:customStyle="1" w:styleId="TitleChar">
    <w:name w:val="Title Char"/>
    <w:basedOn w:val="DefaultParagraphFont"/>
    <w:link w:val="a2"/>
    <w:uiPriority w:val="10"/>
    <w:rPr>
      <w:rFonts w:asciiTheme="majorHAnsi" w:eastAsiaTheme="majorEastAsia" w:hAnsiTheme="majorHAnsi" w:cstheme="majorBidi"/>
      <w:caps/>
      <w:color w:val="000000" w:themeColor="text1"/>
      <w:spacing w:val="-20"/>
      <w:kern w:val="28"/>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36"/>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3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1"/>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paragraph" w:styleId="BodyText">
    <w:name w:val="Body Text"/>
    <w:basedOn w:val="Normal"/>
    <w:link w:val="BodyTextChar"/>
    <w:uiPriority w:val="1"/>
    <w:qFormat/>
    <w:rsid w:val="009D72BB"/>
    <w:pPr>
      <w:widowControl w:val="0"/>
      <w:autoSpaceDE w:val="0"/>
      <w:autoSpaceDN w:val="0"/>
      <w:spacing w:after="0" w:line="240" w:lineRule="auto"/>
    </w:pPr>
    <w:rPr>
      <w:rFonts w:ascii="Times New Roman" w:eastAsia="Times New Roman" w:hAnsi="Times New Roman" w:cs="Times New Roman"/>
      <w:sz w:val="20"/>
      <w:szCs w:val="20"/>
      <w:lang w:val="en-US" w:eastAsia="en-US" w:bidi="en-US"/>
    </w:rPr>
  </w:style>
  <w:style w:type="character" w:customStyle="1" w:styleId="BodyTextChar">
    <w:name w:val="Body Text Char"/>
    <w:basedOn w:val="DefaultParagraphFont"/>
    <w:link w:val="BodyText"/>
    <w:uiPriority w:val="1"/>
    <w:rsid w:val="009D72BB"/>
    <w:rPr>
      <w:rFonts w:ascii="Times New Roman" w:eastAsia="Times New Roman" w:hAnsi="Times New Roman" w:cs="Times New Roman"/>
      <w:sz w:val="20"/>
      <w:szCs w:val="20"/>
      <w:lang w:val="en-US" w:eastAsia="en-US" w:bidi="en-US"/>
    </w:rPr>
  </w:style>
  <w:style w:type="character" w:customStyle="1" w:styleId="fontstyle01">
    <w:name w:val="fontstyle01"/>
    <w:basedOn w:val="DefaultParagraphFont"/>
    <w:rsid w:val="007324AD"/>
    <w:rPr>
      <w:rFonts w:ascii="CMSY10" w:hAnsi="CMSY10" w:hint="default"/>
      <w:b w:val="0"/>
      <w:bCs w:val="0"/>
      <w:i/>
      <w:iCs/>
      <w:color w:val="000000"/>
      <w:sz w:val="20"/>
      <w:szCs w:val="20"/>
    </w:rPr>
  </w:style>
  <w:style w:type="character" w:customStyle="1" w:styleId="fontstyle11">
    <w:name w:val="fontstyle11"/>
    <w:basedOn w:val="DefaultParagraphFont"/>
    <w:rsid w:val="007324AD"/>
    <w:rPr>
      <w:rFonts w:ascii="CMMI10" w:hAnsi="CMMI10" w:hint="default"/>
      <w:b w:val="0"/>
      <w:bCs w:val="0"/>
      <w:i/>
      <w:iCs/>
      <w:color w:val="000000"/>
      <w:sz w:val="20"/>
      <w:szCs w:val="20"/>
    </w:rPr>
  </w:style>
  <w:style w:type="character" w:customStyle="1" w:styleId="fontstyle31">
    <w:name w:val="fontstyle31"/>
    <w:basedOn w:val="DefaultParagraphFont"/>
    <w:rsid w:val="007324AD"/>
    <w:rPr>
      <w:rFonts w:ascii="CMMI7" w:hAnsi="CMMI7" w:hint="default"/>
      <w:b w:val="0"/>
      <w:bCs w:val="0"/>
      <w:i/>
      <w:iCs/>
      <w:color w:val="000000"/>
      <w:sz w:val="14"/>
      <w:szCs w:val="14"/>
    </w:rPr>
  </w:style>
  <w:style w:type="character" w:customStyle="1" w:styleId="fontstyle21">
    <w:name w:val="fontstyle21"/>
    <w:basedOn w:val="DefaultParagraphFont"/>
    <w:rsid w:val="007324AD"/>
    <w:rPr>
      <w:rFonts w:ascii="MSBM10" w:hAnsi="MSBM10" w:hint="default"/>
      <w:b w:val="0"/>
      <w:bCs w:val="0"/>
      <w:i w:val="0"/>
      <w:iCs w:val="0"/>
      <w:color w:val="000000"/>
      <w:sz w:val="20"/>
      <w:szCs w:val="20"/>
    </w:rPr>
  </w:style>
  <w:style w:type="character" w:customStyle="1" w:styleId="fontstyle41">
    <w:name w:val="fontstyle41"/>
    <w:basedOn w:val="DefaultParagraphFont"/>
    <w:rsid w:val="009C7435"/>
    <w:rPr>
      <w:rFonts w:ascii="CMEX10" w:hAnsi="CMEX10" w:hint="default"/>
      <w:b w:val="0"/>
      <w:bCs w:val="0"/>
      <w:i w:val="0"/>
      <w:iCs w:val="0"/>
      <w:color w:val="000000"/>
      <w:sz w:val="20"/>
      <w:szCs w:val="20"/>
    </w:rPr>
  </w:style>
  <w:style w:type="character" w:customStyle="1" w:styleId="fontstyle51">
    <w:name w:val="fontstyle51"/>
    <w:basedOn w:val="DefaultParagraphFont"/>
    <w:rsid w:val="009C7435"/>
    <w:rPr>
      <w:rFonts w:ascii="CMSY7" w:hAnsi="CMSY7" w:hint="default"/>
      <w:b w:val="0"/>
      <w:bCs w:val="0"/>
      <w:i/>
      <w:iCs/>
      <w:color w:val="000000"/>
      <w:sz w:val="14"/>
      <w:szCs w:val="14"/>
    </w:rPr>
  </w:style>
  <w:style w:type="character" w:customStyle="1" w:styleId="fontstyle61">
    <w:name w:val="fontstyle61"/>
    <w:basedOn w:val="DefaultParagraphFont"/>
    <w:rsid w:val="009C7435"/>
    <w:rPr>
      <w:rFonts w:ascii="CMR7" w:hAnsi="CMR7" w:hint="default"/>
      <w:b w:val="0"/>
      <w:bCs w:val="0"/>
      <w:i w:val="0"/>
      <w:iCs w:val="0"/>
      <w:color w:val="000000"/>
      <w:sz w:val="14"/>
      <w:szCs w:val="14"/>
    </w:rPr>
  </w:style>
  <w:style w:type="character" w:customStyle="1" w:styleId="fontstyle71">
    <w:name w:val="fontstyle71"/>
    <w:basedOn w:val="DefaultParagraphFont"/>
    <w:rsid w:val="009C7435"/>
    <w:rPr>
      <w:rFonts w:ascii="NimbusRomNo9L-Regu" w:hAnsi="NimbusRomNo9L-Regu" w:hint="default"/>
      <w:b w:val="0"/>
      <w:bCs w:val="0"/>
      <w:i w:val="0"/>
      <w:iCs w:val="0"/>
      <w:color w:val="000000"/>
      <w:sz w:val="20"/>
      <w:szCs w:val="20"/>
    </w:rPr>
  </w:style>
  <w:style w:type="paragraph" w:customStyle="1" w:styleId="TableParagraph">
    <w:name w:val="Table Paragraph"/>
    <w:basedOn w:val="Normal"/>
    <w:uiPriority w:val="1"/>
    <w:qFormat/>
    <w:rsid w:val="00AA2FFA"/>
    <w:pPr>
      <w:widowControl w:val="0"/>
      <w:autoSpaceDE w:val="0"/>
      <w:autoSpaceDN w:val="0"/>
      <w:spacing w:after="0" w:line="240" w:lineRule="auto"/>
    </w:pPr>
    <w:rPr>
      <w:rFonts w:ascii="Times New Roman" w:eastAsia="Times New Roman" w:hAnsi="Times New Roman" w:cs="Times New Roman"/>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main.laroche@microsoft.com"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glossaryDocument" Target="glossary/document.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mailto:joshua.romoff@mail.mcgill.c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ehdi.fatemi@microsoft.com"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tsang.jeffrey@microsoft.co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2.xml"/><Relationship Id="rId10" Type="http://schemas.openxmlformats.org/officeDocument/2006/relationships/hyperlink" Target="mailto:harm.vanseijen@microsoft.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tavian.barnes@microsoft.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jpeg"/><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Essential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77761BE9FA4E128B3B4A6DF8A9D46F"/>
        <w:category>
          <w:name w:val="General"/>
          <w:gallery w:val="placeholder"/>
        </w:category>
        <w:types>
          <w:type w:val="bbPlcHdr"/>
        </w:types>
        <w:behaviors>
          <w:behavior w:val="content"/>
        </w:behaviors>
        <w:guid w:val="{CAD60127-F407-48DF-9929-4373841508FF}"/>
      </w:docPartPr>
      <w:docPartBody>
        <w:p w:rsidR="00057C94" w:rsidRDefault="00DC0E5F">
          <w:pPr>
            <w:pStyle w:val="C077761BE9FA4E128B3B4A6DF8A9D46F"/>
          </w:pPr>
          <w:r>
            <w:rPr>
              <w:lang w:val="uk-UA"/>
            </w:rPr>
            <w:t>[Введіть адресу установи відправника]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MSY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MSBM10">
    <w:altName w:val="Times New Roman"/>
    <w:panose1 w:val="00000000000000000000"/>
    <w:charset w:val="00"/>
    <w:family w:val="roman"/>
    <w:notTrueType/>
    <w:pitch w:val="default"/>
  </w:font>
  <w:font w:name="CMEX10">
    <w:altName w:val="Times New Roman"/>
    <w:panose1 w:val="00000000000000000000"/>
    <w:charset w:val="00"/>
    <w:family w:val="roman"/>
    <w:notTrueType/>
    <w:pitch w:val="default"/>
  </w:font>
  <w:font w:name="CMSY7">
    <w:altName w:val="Times New Roman"/>
    <w:panose1 w:val="00000000000000000000"/>
    <w:charset w:val="00"/>
    <w:family w:val="roman"/>
    <w:notTrueType/>
    <w:pitch w:val="default"/>
  </w:font>
  <w:font w:name="CMR7">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icrosoft New Tai Lue">
    <w:panose1 w:val="020B0502040204020203"/>
    <w:charset w:val="00"/>
    <w:family w:val="swiss"/>
    <w:pitch w:val="variable"/>
    <w:sig w:usb0="00000003" w:usb1="00000000" w:usb2="8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5F"/>
    <w:rsid w:val="00042460"/>
    <w:rsid w:val="00057C94"/>
    <w:rsid w:val="00DC0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3EE006EA4B4E0BBCF4C204AA898FA0">
    <w:name w:val="483EE006EA4B4E0BBCF4C204AA898FA0"/>
  </w:style>
  <w:style w:type="paragraph" w:customStyle="1" w:styleId="C077761BE9FA4E128B3B4A6DF8A9D46F">
    <w:name w:val="C077761BE9FA4E128B3B4A6DF8A9D46F"/>
  </w:style>
  <w:style w:type="paragraph" w:customStyle="1" w:styleId="203A5CE2BB614B42A443A6074350D5C2">
    <w:name w:val="203A5CE2BB614B42A443A6074350D5C2"/>
  </w:style>
  <w:style w:type="paragraph" w:customStyle="1" w:styleId="41971BE3562941E29EA3602A4675163C">
    <w:name w:val="41971BE3562941E29EA3602A4675163C"/>
  </w:style>
  <w:style w:type="paragraph" w:customStyle="1" w:styleId="1F1DC24435114A1CA945380528778570">
    <w:name w:val="1F1DC24435114A1CA945380528778570"/>
  </w:style>
  <w:style w:type="paragraph" w:customStyle="1" w:styleId="6CB6B85159534D00A57C23423D21AF03">
    <w:name w:val="6CB6B85159534D00A57C23423D21AF03"/>
  </w:style>
  <w:style w:type="paragraph" w:customStyle="1" w:styleId="0B529556CBB64AE499CEDA63632127DB">
    <w:name w:val="0B529556CBB64AE499CEDA63632127DB"/>
  </w:style>
  <w:style w:type="paragraph" w:customStyle="1" w:styleId="A269ED382B5C40DFBC636A0648606097">
    <w:name w:val="A269ED382B5C40DFBC636A0648606097"/>
  </w:style>
  <w:style w:type="paragraph" w:customStyle="1" w:styleId="E83446F9836E421490ADB1DB82D94834">
    <w:name w:val="E83446F9836E421490ADB1DB82D94834"/>
  </w:style>
  <w:style w:type="character" w:styleId="PlaceholderText">
    <w:name w:val="Placeholder Text"/>
    <w:basedOn w:val="DefaultParagraphFont"/>
    <w:uiPriority w:val="99"/>
    <w:semiHidden/>
    <w:rsid w:val="00057C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Bauhaus">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Reinforcement Learning</PublishDate>
  <Abstract/>
  <CompanyAddress>Giảng viên hướng dẫn: TS.Nguyễn Thiên Bảo</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AC0FD9-8FC0-48FE-A81B-85E543A2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EssentialLetter.dotx</Template>
  <TotalTime>131</TotalTime>
  <Pages>13</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Andrea Nguyễn</cp:lastModifiedBy>
  <cp:revision>7</cp:revision>
  <dcterms:created xsi:type="dcterms:W3CDTF">2018-10-30T12:38:00Z</dcterms:created>
  <dcterms:modified xsi:type="dcterms:W3CDTF">2018-10-31T02:44:00Z</dcterms:modified>
</cp:coreProperties>
</file>